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BD72B5">
        <w:rPr>
          <w:rFonts w:cs="Arial"/>
          <w:sz w:val="56"/>
        </w:rPr>
        <w:t>3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3476A1">
        <w:rPr>
          <w:rFonts w:cs="Arial"/>
          <w:sz w:val="56"/>
        </w:rPr>
        <w:t>3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128270</wp:posOffset>
                </wp:positionV>
                <wp:extent cx="4404360" cy="35337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35337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1pt;width:346.8pt;height:27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3476A1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517A5D">
              <w:rPr>
                <w:b w:val="0"/>
              </w:rPr>
              <w:t>3</w:t>
            </w:r>
            <w:r>
              <w:rPr>
                <w:b w:val="0"/>
              </w:rPr>
              <w:t xml:space="preserve"> – Assignment </w:t>
            </w:r>
            <w:r w:rsidR="003476A1">
              <w:rPr>
                <w:b w:val="0"/>
              </w:rPr>
              <w:t>3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3476A1">
            <w:r>
              <w:rPr>
                <w:b/>
              </w:rPr>
              <w:t xml:space="preserve">Session </w:t>
            </w:r>
            <w:r w:rsidR="00517A5D">
              <w:rPr>
                <w:b/>
              </w:rPr>
              <w:t>3</w:t>
            </w:r>
            <w:r>
              <w:rPr>
                <w:b/>
              </w:rPr>
              <w:t xml:space="preserve"> – Assignment </w:t>
            </w:r>
            <w:r w:rsidR="003476A1">
              <w:rPr>
                <w:b/>
              </w:rPr>
              <w:t>3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517A5D">
            <w:r>
              <w:t>02</w:t>
            </w:r>
            <w:r w:rsidR="00176E26">
              <w:t>/09/2017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32531A" w:rsidRDefault="0032531A">
      <w:pPr>
        <w:jc w:val="left"/>
      </w:pPr>
      <w:r>
        <w:br w:type="page"/>
      </w:r>
    </w:p>
    <w:p w:rsidR="0032531A" w:rsidRDefault="0032531A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3044446"/>
      <w:r>
        <w:t>Contents</w:t>
      </w:r>
      <w:bookmarkEnd w:id="0"/>
      <w:bookmarkEnd w:id="1"/>
    </w:p>
    <w:p w:rsidR="00496CEC" w:rsidRDefault="00496CEC"/>
    <w:bookmarkStart w:id="2" w:name="_GoBack"/>
    <w:bookmarkEnd w:id="2"/>
    <w:p w:rsidR="004B6079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3044446" w:history="1">
        <w:r w:rsidR="004B6079" w:rsidRPr="002A742B">
          <w:rPr>
            <w:rStyle w:val="Hyperlink"/>
            <w:noProof/>
          </w:rPr>
          <w:t>Contents</w:t>
        </w:r>
        <w:r w:rsidR="004B6079">
          <w:rPr>
            <w:noProof/>
            <w:webHidden/>
          </w:rPr>
          <w:tab/>
        </w:r>
        <w:r w:rsidR="004B6079">
          <w:rPr>
            <w:noProof/>
            <w:webHidden/>
          </w:rPr>
          <w:fldChar w:fldCharType="begin"/>
        </w:r>
        <w:r w:rsidR="004B6079">
          <w:rPr>
            <w:noProof/>
            <w:webHidden/>
          </w:rPr>
          <w:instrText xml:space="preserve"> PAGEREF _Toc493044446 \h </w:instrText>
        </w:r>
        <w:r w:rsidR="004B6079">
          <w:rPr>
            <w:noProof/>
            <w:webHidden/>
          </w:rPr>
        </w:r>
        <w:r w:rsidR="004B6079">
          <w:rPr>
            <w:noProof/>
            <w:webHidden/>
          </w:rPr>
          <w:fldChar w:fldCharType="separate"/>
        </w:r>
        <w:r w:rsidR="004B6079">
          <w:rPr>
            <w:noProof/>
            <w:webHidden/>
          </w:rPr>
          <w:t>2</w:t>
        </w:r>
        <w:r w:rsidR="004B6079">
          <w:rPr>
            <w:noProof/>
            <w:webHidden/>
          </w:rPr>
          <w:fldChar w:fldCharType="end"/>
        </w:r>
      </w:hyperlink>
    </w:p>
    <w:p w:rsidR="004B6079" w:rsidRDefault="004B6079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4447" w:history="1">
        <w:r w:rsidRPr="002A742B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6079" w:rsidRDefault="004B6079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4448" w:history="1">
        <w:r w:rsidRPr="002A742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2A742B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6079" w:rsidRDefault="004B6079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4449" w:history="1">
        <w:r w:rsidRPr="002A742B">
          <w:rPr>
            <w:rStyle w:val="Hyperlink"/>
            <w:noProof/>
            <w:lang w:val="en-US" w:eastAsia="en-GB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2A742B">
          <w:rPr>
            <w:rStyle w:val="Hyperlink"/>
            <w:noProof/>
            <w:lang w:val="en-US" w:eastAsia="en-GB"/>
          </w:rPr>
          <w:t>The input file (television.txt)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6079" w:rsidRDefault="004B6079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4450" w:history="1">
        <w:r w:rsidRPr="002A742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2A742B">
          <w:rPr>
            <w:rStyle w:val="Hyperlink"/>
            <w:noProof/>
          </w:rPr>
          <w:t>Solutions 3.1 Calculate the total units sold for each Company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6079" w:rsidRDefault="004B6079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4451" w:history="1">
        <w:r w:rsidRPr="002A742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2A742B">
          <w:rPr>
            <w:rStyle w:val="Hyperlink"/>
            <w:noProof/>
          </w:rPr>
          <w:t>Running Job 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6079" w:rsidRDefault="004B6079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4452" w:history="1">
        <w:r w:rsidRPr="002A742B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2A742B">
          <w:rPr>
            <w:rStyle w:val="Hyperlink"/>
            <w:noProof/>
          </w:rPr>
          <w:t>Check for Results 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6079" w:rsidRDefault="004B6079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4453" w:history="1">
        <w:r w:rsidRPr="002A742B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2A742B">
          <w:rPr>
            <w:rStyle w:val="Hyperlink"/>
            <w:noProof/>
          </w:rPr>
          <w:t>View Results 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6079" w:rsidRDefault="004B6079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4454" w:history="1">
        <w:r w:rsidRPr="002A742B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2A742B">
          <w:rPr>
            <w:rStyle w:val="Hyperlink"/>
            <w:noProof/>
          </w:rPr>
          <w:t>Solutions 3.2 Calculate the total units sold in each state for Onida Company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6079" w:rsidRDefault="004B6079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4455" w:history="1">
        <w:r w:rsidRPr="002A742B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2A742B">
          <w:rPr>
            <w:rStyle w:val="Hyperlink"/>
            <w:noProof/>
          </w:rPr>
          <w:t>Running Job 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6079" w:rsidRDefault="004B6079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4456" w:history="1">
        <w:r w:rsidRPr="002A742B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2A742B">
          <w:rPr>
            <w:rStyle w:val="Hyperlink"/>
            <w:noProof/>
          </w:rPr>
          <w:t>Check for Results 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6079" w:rsidRDefault="004B6079">
      <w:pPr>
        <w:pStyle w:val="TOC1"/>
        <w:tabs>
          <w:tab w:val="left" w:pos="6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4457" w:history="1">
        <w:r w:rsidRPr="002A742B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2A742B">
          <w:rPr>
            <w:rStyle w:val="Hyperlink"/>
            <w:noProof/>
          </w:rPr>
          <w:t>View Results 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3" w:name="_Toc71517007"/>
      <w:bookmarkStart w:id="4" w:name="_Toc73154032"/>
      <w:bookmarkStart w:id="5" w:name="_Toc493044447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517A5D" w:rsidP="00DB4D2F">
            <w:pPr>
              <w:jc w:val="left"/>
            </w:pPr>
            <w:r>
              <w:t>02</w:t>
            </w:r>
            <w:r w:rsidR="00515538">
              <w:t>/0</w:t>
            </w:r>
            <w:r w:rsidR="00DB4D2F">
              <w:t>9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3044448"/>
      <w:r w:rsidR="00DB4D2F">
        <w:lastRenderedPageBreak/>
        <w:t>Problem Statement</w:t>
      </w:r>
      <w:bookmarkEnd w:id="6"/>
    </w:p>
    <w:p w:rsidR="003476A1" w:rsidRDefault="003476A1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Records look like:</w:t>
      </w:r>
    </w:p>
    <w:p w:rsidR="003476A1" w:rsidRDefault="003476A1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Samsung|Optima|14|Madhya Pradesh|132401|14200</w:t>
      </w:r>
    </w:p>
    <w:p w:rsidR="003476A1" w:rsidRDefault="003476A1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The fields are arranged like:</w:t>
      </w:r>
    </w:p>
    <w:p w:rsidR="003476A1" w:rsidRDefault="003476A1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 xml:space="preserve">Company </w:t>
      </w:r>
      <w:proofErr w:type="spellStart"/>
      <w:r>
        <w:rPr>
          <w:rFonts w:ascii="Calibri" w:hAnsi="Calibri" w:cs="Calibri"/>
          <w:sz w:val="24"/>
          <w:lang w:val="en-US" w:eastAsia="en-GB"/>
        </w:rPr>
        <w:t>Name|Product</w:t>
      </w:r>
      <w:proofErr w:type="spellEnd"/>
      <w:r>
        <w:rPr>
          <w:rFonts w:ascii="Calibri" w:hAnsi="Calibri" w:cs="Calibri"/>
          <w:sz w:val="24"/>
          <w:lang w:val="en-US" w:eastAsia="en-GB"/>
        </w:rPr>
        <w:t xml:space="preserve"> </w:t>
      </w:r>
      <w:proofErr w:type="spellStart"/>
      <w:r>
        <w:rPr>
          <w:rFonts w:ascii="Calibri" w:hAnsi="Calibri" w:cs="Calibri"/>
          <w:sz w:val="24"/>
          <w:lang w:val="en-US" w:eastAsia="en-GB"/>
        </w:rPr>
        <w:t>Name|Size</w:t>
      </w:r>
      <w:proofErr w:type="spellEnd"/>
      <w:r>
        <w:rPr>
          <w:rFonts w:ascii="Calibri" w:hAnsi="Calibri" w:cs="Calibri"/>
          <w:sz w:val="24"/>
          <w:lang w:val="en-US" w:eastAsia="en-GB"/>
        </w:rPr>
        <w:t xml:space="preserve"> in </w:t>
      </w:r>
      <w:proofErr w:type="spellStart"/>
      <w:r>
        <w:rPr>
          <w:rFonts w:ascii="Calibri" w:hAnsi="Calibri" w:cs="Calibri"/>
          <w:sz w:val="24"/>
          <w:lang w:val="en-US" w:eastAsia="en-GB"/>
        </w:rPr>
        <w:t>inches|State|Pin</w:t>
      </w:r>
      <w:proofErr w:type="spellEnd"/>
      <w:r>
        <w:rPr>
          <w:rFonts w:ascii="Calibri" w:hAnsi="Calibri" w:cs="Calibri"/>
          <w:sz w:val="24"/>
          <w:lang w:val="en-US" w:eastAsia="en-GB"/>
        </w:rPr>
        <w:t xml:space="preserve"> </w:t>
      </w:r>
      <w:proofErr w:type="spellStart"/>
      <w:r>
        <w:rPr>
          <w:rFonts w:ascii="Calibri" w:hAnsi="Calibri" w:cs="Calibri"/>
          <w:sz w:val="24"/>
          <w:lang w:val="en-US" w:eastAsia="en-GB"/>
        </w:rPr>
        <w:t>Code|Price</w:t>
      </w:r>
      <w:proofErr w:type="spellEnd"/>
    </w:p>
    <w:p w:rsidR="003476A1" w:rsidRDefault="003476A1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</w:p>
    <w:p w:rsidR="003476A1" w:rsidRDefault="003476A1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There are some invalid records which contain 'NA' in either Company Name or Product Name.</w:t>
      </w:r>
    </w:p>
    <w:p w:rsidR="003476A1" w:rsidRDefault="003476A1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</w:p>
    <w:p w:rsidR="003476A1" w:rsidRDefault="004505C3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3.1</w:t>
      </w:r>
      <w:r w:rsidR="003476A1">
        <w:rPr>
          <w:rFonts w:ascii="Calibri" w:hAnsi="Calibri" w:cs="Calibri"/>
          <w:sz w:val="24"/>
          <w:lang w:val="en-US" w:eastAsia="en-GB"/>
        </w:rPr>
        <w:t xml:space="preserve"> Write a Map Reduce program to calculate the total units sold for each Company.</w:t>
      </w:r>
    </w:p>
    <w:p w:rsidR="00BD72B5" w:rsidRDefault="003476A1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3.</w:t>
      </w:r>
      <w:r w:rsidR="004505C3">
        <w:rPr>
          <w:rFonts w:ascii="Calibri" w:hAnsi="Calibri" w:cs="Calibri"/>
          <w:sz w:val="24"/>
          <w:lang w:val="en-US" w:eastAsia="en-GB"/>
        </w:rPr>
        <w:t>2</w:t>
      </w:r>
      <w:r>
        <w:rPr>
          <w:rFonts w:ascii="Calibri" w:hAnsi="Calibri" w:cs="Calibri"/>
          <w:sz w:val="24"/>
          <w:lang w:val="en-US" w:eastAsia="en-GB"/>
        </w:rPr>
        <w:t xml:space="preserve"> Write a Map Reduce program to calculate the total units sold in each state for </w:t>
      </w:r>
      <w:proofErr w:type="spellStart"/>
      <w:r>
        <w:rPr>
          <w:rFonts w:ascii="Calibri" w:hAnsi="Calibri" w:cs="Calibri"/>
          <w:sz w:val="24"/>
          <w:lang w:val="en-US" w:eastAsia="en-GB"/>
        </w:rPr>
        <w:t>Onida</w:t>
      </w:r>
      <w:proofErr w:type="spellEnd"/>
      <w:r>
        <w:rPr>
          <w:rFonts w:ascii="Calibri" w:hAnsi="Calibri" w:cs="Calibri"/>
          <w:sz w:val="24"/>
          <w:lang w:val="en-US" w:eastAsia="en-GB"/>
        </w:rPr>
        <w:t xml:space="preserve"> Company</w:t>
      </w:r>
      <w:r>
        <w:rPr>
          <w:rFonts w:ascii="Calibri" w:hAnsi="Calibri" w:cs="Calibri"/>
          <w:sz w:val="24"/>
          <w:lang w:val="en-US" w:eastAsia="en-GB"/>
        </w:rPr>
        <w:t>.</w:t>
      </w:r>
    </w:p>
    <w:p w:rsidR="00BD72B5" w:rsidRDefault="00BD72B5" w:rsidP="00BD72B5">
      <w:pPr>
        <w:pStyle w:val="Heading1"/>
        <w:rPr>
          <w:lang w:val="en-US" w:eastAsia="en-GB"/>
        </w:rPr>
      </w:pPr>
      <w:bookmarkStart w:id="7" w:name="_Toc493044449"/>
      <w:r>
        <w:rPr>
          <w:lang w:val="en-US" w:eastAsia="en-GB"/>
        </w:rPr>
        <w:t>The input file (television.txt)</w:t>
      </w:r>
      <w:bookmarkEnd w:id="7"/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Samsung|Optima|14|Madhya Pradesh|132401|14200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Onida|Lucid|18|Uttar Pradesh|232401|16200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Akai|Decent|16|Kerala|922401|12200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Lava|Attention|20|Assam|454601|24200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Zen|Super|14|Maharashtra|619082|9200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Samsung|Optima|14|Madhya Pradesh|132401|14200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Onida|Lucid|18|Uttar Pradesh|232401|16200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Onida|Decent|14|Uttar Pradesh|232401|16200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Onida|NA|16|Kerala|922401|12200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Lava|Attention|20|Assam|454601|24200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Zen|Super|14|Maharashtra|619082|9200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Samsung|Optima|14|Madhya Pradesh|132401|14200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NA|Lucid|18|Uttar Pradesh|232401|16200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Samsung|Decent|16|Kerala|922401|12200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Lava|Attention|20|Assam|454601|24200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Samsung|Super|14|Maharashtra|619082|9200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Samsung|Super|14|Maharashtra|619082|9200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Samsung|Super|14|Maharashtra|619082|9200</w:t>
      </w:r>
    </w:p>
    <w:p w:rsidR="00BD72B5" w:rsidRDefault="00BD72B5">
      <w:pPr>
        <w:jc w:val="left"/>
        <w:rPr>
          <w:b/>
          <w:sz w:val="40"/>
        </w:rPr>
      </w:pPr>
      <w:r>
        <w:br w:type="page"/>
      </w:r>
    </w:p>
    <w:p w:rsidR="00515538" w:rsidRPr="004B6079" w:rsidRDefault="00DB4D2F" w:rsidP="004B6079">
      <w:pPr>
        <w:pStyle w:val="Heading1"/>
      </w:pPr>
      <w:bookmarkStart w:id="8" w:name="_Toc493044450"/>
      <w:r w:rsidRPr="004B6079">
        <w:lastRenderedPageBreak/>
        <w:t>Solutions</w:t>
      </w:r>
      <w:r w:rsidR="003476A1" w:rsidRPr="004B6079">
        <w:t xml:space="preserve"> 3.1</w:t>
      </w:r>
      <w:r w:rsidR="004505C3" w:rsidRPr="004B6079">
        <w:t xml:space="preserve"> </w:t>
      </w:r>
      <w:proofErr w:type="gramStart"/>
      <w:r w:rsidR="004505C3" w:rsidRPr="004B6079">
        <w:t>Calculate</w:t>
      </w:r>
      <w:proofErr w:type="gramEnd"/>
      <w:r w:rsidR="004505C3" w:rsidRPr="004B6079">
        <w:t xml:space="preserve"> the total units sold for each Company</w:t>
      </w:r>
      <w:bookmarkEnd w:id="8"/>
    </w:p>
    <w:p w:rsidR="00642FD4" w:rsidRDefault="00BD72B5" w:rsidP="00230130">
      <w:r>
        <w:t xml:space="preserve">The required </w:t>
      </w:r>
      <w:r w:rsidR="00C61BA3">
        <w:t>jar file was created in Eclipse</w:t>
      </w:r>
      <w:r>
        <w:t>.</w:t>
      </w:r>
    </w:p>
    <w:p w:rsidR="00BD72B5" w:rsidRDefault="00BD72B5" w:rsidP="00230130"/>
    <w:p w:rsidR="00BD72B5" w:rsidRDefault="00BD72B5" w:rsidP="00230130">
      <w:r>
        <w:t>Driver</w:t>
      </w:r>
      <w:r>
        <w:tab/>
      </w:r>
      <w:r>
        <w:tab/>
      </w:r>
      <w:proofErr w:type="spellStart"/>
      <w:r w:rsidR="00C61BA3">
        <w:t>SalesOfTVDriver</w:t>
      </w:r>
      <w:proofErr w:type="spellEnd"/>
    </w:p>
    <w:p w:rsidR="00BD72B5" w:rsidRDefault="00BD72B5" w:rsidP="00230130">
      <w:r>
        <w:t>Mapper</w:t>
      </w:r>
      <w:r>
        <w:tab/>
      </w:r>
      <w:r>
        <w:tab/>
      </w:r>
      <w:proofErr w:type="spellStart"/>
      <w:r w:rsidR="00C61BA3">
        <w:t>SalesOfTV</w:t>
      </w:r>
      <w:r>
        <w:t>Mapper</w:t>
      </w:r>
      <w:proofErr w:type="spellEnd"/>
    </w:p>
    <w:p w:rsidR="00C61BA3" w:rsidRDefault="00C61BA3" w:rsidP="00230130">
      <w:r>
        <w:t>Reducer</w:t>
      </w:r>
      <w:r>
        <w:tab/>
      </w:r>
      <w:proofErr w:type="spellStart"/>
      <w:r>
        <w:t>SalesOfTV</w:t>
      </w:r>
      <w:r>
        <w:t>Reducer</w:t>
      </w:r>
      <w:proofErr w:type="spellEnd"/>
    </w:p>
    <w:p w:rsidR="00BD72B5" w:rsidRDefault="00BD72B5" w:rsidP="00230130"/>
    <w:p w:rsidR="00BD72B5" w:rsidRDefault="00BD72B5" w:rsidP="00230130">
      <w:r>
        <w:t xml:space="preserve">The file and the jar file are copied to </w:t>
      </w:r>
      <w:proofErr w:type="spellStart"/>
      <w:r>
        <w:t>hdfs</w:t>
      </w:r>
      <w:proofErr w:type="spellEnd"/>
      <w:r>
        <w:t xml:space="preserve"> using </w:t>
      </w:r>
      <w:proofErr w:type="spellStart"/>
      <w:r>
        <w:t>hdfs</w:t>
      </w:r>
      <w:proofErr w:type="spellEnd"/>
      <w:r>
        <w:t xml:space="preserve"> fs –</w:t>
      </w:r>
      <w:proofErr w:type="spellStart"/>
      <w:r>
        <w:t>copyFromLocal</w:t>
      </w:r>
      <w:proofErr w:type="spellEnd"/>
      <w:r>
        <w:t>.</w:t>
      </w:r>
    </w:p>
    <w:p w:rsidR="00BD72B5" w:rsidRDefault="00BD72B5" w:rsidP="00230130"/>
    <w:p w:rsidR="00BD72B5" w:rsidRPr="00C61BA3" w:rsidRDefault="00C61BA3" w:rsidP="00230130">
      <w:pPr>
        <w:rPr>
          <w:b/>
        </w:rPr>
      </w:pPr>
      <w:proofErr w:type="spellStart"/>
      <w:r w:rsidRPr="00C61BA3">
        <w:rPr>
          <w:b/>
        </w:rPr>
        <w:t>SalesOfTVDriver</w:t>
      </w:r>
      <w:proofErr w:type="spellEnd"/>
    </w:p>
    <w:p w:rsidR="00C61BA3" w:rsidRDefault="00C61BA3" w:rsidP="00230130"/>
    <w:p w:rsidR="00C61BA3" w:rsidRDefault="00C61BA3" w:rsidP="00C61BA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</w:t>
      </w:r>
    </w:p>
    <w:p w:rsidR="00C61BA3" w:rsidRDefault="00C61BA3" w:rsidP="00C61BA3">
      <w:r>
        <w:t xml:space="preserve"> </w:t>
      </w:r>
    </w:p>
    <w:p w:rsidR="00C61BA3" w:rsidRDefault="00C61BA3" w:rsidP="00C61BA3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 xml:space="preserve">; </w:t>
      </w:r>
    </w:p>
    <w:p w:rsidR="00C61BA3" w:rsidRDefault="00C61BA3" w:rsidP="00C61BA3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 xml:space="preserve">; </w:t>
      </w:r>
    </w:p>
    <w:p w:rsidR="00C61BA3" w:rsidRDefault="00C61BA3" w:rsidP="00C61BA3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 xml:space="preserve">; </w:t>
      </w:r>
    </w:p>
    <w:p w:rsidR="00C61BA3" w:rsidRDefault="00C61BA3" w:rsidP="00C61BA3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 xml:space="preserve">; </w:t>
      </w:r>
    </w:p>
    <w:p w:rsidR="00C61BA3" w:rsidRDefault="00C61BA3" w:rsidP="00C61BA3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 xml:space="preserve">; </w:t>
      </w:r>
    </w:p>
    <w:p w:rsidR="00C61BA3" w:rsidRDefault="00C61BA3" w:rsidP="00C61BA3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 xml:space="preserve">; </w:t>
      </w:r>
    </w:p>
    <w:p w:rsidR="00C61BA3" w:rsidRDefault="00C61BA3" w:rsidP="00C61BA3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 xml:space="preserve">; </w:t>
      </w:r>
    </w:p>
    <w:p w:rsidR="00C61BA3" w:rsidRDefault="00C61BA3" w:rsidP="00C61BA3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 xml:space="preserve">; </w:t>
      </w:r>
    </w:p>
    <w:p w:rsidR="00C61BA3" w:rsidRDefault="00C61BA3" w:rsidP="00C61BA3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 xml:space="preserve">; </w:t>
      </w:r>
    </w:p>
    <w:p w:rsidR="00C61BA3" w:rsidRDefault="00C61BA3" w:rsidP="00C61BA3"/>
    <w:p w:rsidR="00C61BA3" w:rsidRDefault="00C61BA3" w:rsidP="00C61BA3">
      <w:r>
        <w:t xml:space="preserve"> </w:t>
      </w:r>
    </w:p>
    <w:p w:rsidR="00C61BA3" w:rsidRDefault="00C61BA3" w:rsidP="00C61BA3">
      <w:proofErr w:type="gramStart"/>
      <w:r>
        <w:t>public</w:t>
      </w:r>
      <w:proofErr w:type="gramEnd"/>
      <w:r>
        <w:t xml:space="preserve"> class </w:t>
      </w:r>
      <w:proofErr w:type="spellStart"/>
      <w:r>
        <w:t>OnidaSales</w:t>
      </w:r>
      <w:proofErr w:type="spellEnd"/>
      <w:r>
        <w:t xml:space="preserve">  </w:t>
      </w:r>
    </w:p>
    <w:p w:rsidR="00C61BA3" w:rsidRDefault="00C61BA3" w:rsidP="00C61BA3">
      <w:r>
        <w:t xml:space="preserve">{ </w:t>
      </w:r>
    </w:p>
    <w:p w:rsidR="00C61BA3" w:rsidRDefault="00C61BA3" w:rsidP="00C61BA3"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 xml:space="preserve">"deprecation") </w:t>
      </w:r>
    </w:p>
    <w:p w:rsidR="00C61BA3" w:rsidRDefault="00C61BA3" w:rsidP="00C61BA3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 </w:t>
      </w:r>
    </w:p>
    <w:p w:rsidR="00C61BA3" w:rsidRDefault="00C61BA3" w:rsidP="00C61BA3">
      <w:r>
        <w:t xml:space="preserve">{ </w:t>
      </w:r>
    </w:p>
    <w:p w:rsidR="00C61BA3" w:rsidRDefault="00C61BA3" w:rsidP="00C61BA3">
      <w:r>
        <w:t xml:space="preserve">//Check if input parameters provided appropriately </w:t>
      </w:r>
    </w:p>
    <w:p w:rsidR="00C61BA3" w:rsidRDefault="00C61BA3" w:rsidP="00C61BA3">
      <w:proofErr w:type="gramStart"/>
      <w:r>
        <w:t>if(</w:t>
      </w:r>
      <w:proofErr w:type="spellStart"/>
      <w:proofErr w:type="gramEnd"/>
      <w:r>
        <w:t>args</w:t>
      </w:r>
      <w:proofErr w:type="spellEnd"/>
      <w:r>
        <w:t xml:space="preserve">==null || </w:t>
      </w:r>
      <w:proofErr w:type="spellStart"/>
      <w:r>
        <w:t>args.length</w:t>
      </w:r>
      <w:proofErr w:type="spellEnd"/>
      <w:r>
        <w:t xml:space="preserve">!=2) </w:t>
      </w:r>
    </w:p>
    <w:p w:rsidR="00C61BA3" w:rsidRDefault="00C61BA3" w:rsidP="00C61BA3">
      <w:r>
        <w:t xml:space="preserve">{ </w:t>
      </w:r>
    </w:p>
    <w:p w:rsidR="00C61BA3" w:rsidRDefault="00C61BA3" w:rsidP="00C61BA3"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"Incorrect jar or output directory provided"); </w:t>
      </w:r>
    </w:p>
    <w:p w:rsidR="00C61BA3" w:rsidRDefault="00C61BA3" w:rsidP="00C61BA3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-1); </w:t>
      </w:r>
    </w:p>
    <w:p w:rsidR="00C61BA3" w:rsidRDefault="00C61BA3" w:rsidP="00C61BA3">
      <w:r>
        <w:t xml:space="preserve">} </w:t>
      </w:r>
    </w:p>
    <w:p w:rsidR="00C61BA3" w:rsidRDefault="00C61BA3" w:rsidP="00C61BA3"/>
    <w:p w:rsidR="00C61BA3" w:rsidRDefault="00C61BA3" w:rsidP="00C61BA3">
      <w:r>
        <w:tab/>
        <w:t xml:space="preserve"> </w:t>
      </w:r>
    </w:p>
    <w:p w:rsidR="00C61BA3" w:rsidRDefault="00C61BA3" w:rsidP="00C61BA3">
      <w:r>
        <w:t xml:space="preserve">//Instantiate configuration object </w:t>
      </w:r>
    </w:p>
    <w:p w:rsidR="00C61BA3" w:rsidRDefault="00C61BA3" w:rsidP="00C61BA3">
      <w:r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 xml:space="preserve">); </w:t>
      </w:r>
    </w:p>
    <w:p w:rsidR="00C61BA3" w:rsidRDefault="00C61BA3" w:rsidP="00C61BA3">
      <w:r>
        <w:tab/>
        <w:t xml:space="preserve"> </w:t>
      </w:r>
    </w:p>
    <w:p w:rsidR="00C61BA3" w:rsidRDefault="00C61BA3" w:rsidP="00C61BA3">
      <w:r>
        <w:t xml:space="preserve">//Instantiate job object </w:t>
      </w:r>
    </w:p>
    <w:p w:rsidR="00C61BA3" w:rsidRDefault="00C61BA3" w:rsidP="00C61BA3">
      <w:r>
        <w:t xml:space="preserve">Job </w:t>
      </w:r>
      <w:proofErr w:type="spellStart"/>
      <w:proofErr w:type="gramStart"/>
      <w:r>
        <w:t>job</w:t>
      </w:r>
      <w:proofErr w:type="spellEnd"/>
      <w:r>
        <w:t xml:space="preserve">  =</w:t>
      </w:r>
      <w:proofErr w:type="gramEnd"/>
      <w:r>
        <w:t xml:space="preserve"> new Job(</w:t>
      </w:r>
      <w:proofErr w:type="spellStart"/>
      <w:r>
        <w:t>conf</w:t>
      </w:r>
      <w:proofErr w:type="spellEnd"/>
      <w:r>
        <w:t>,"</w:t>
      </w:r>
      <w:proofErr w:type="spellStart"/>
      <w:r>
        <w:t>OnidaSales</w:t>
      </w:r>
      <w:proofErr w:type="spellEnd"/>
      <w:r>
        <w:t xml:space="preserve">"); </w:t>
      </w:r>
    </w:p>
    <w:p w:rsidR="00C61BA3" w:rsidRDefault="00C61BA3" w:rsidP="00C61BA3">
      <w:r>
        <w:t xml:space="preserve"> </w:t>
      </w:r>
      <w:r>
        <w:tab/>
      </w:r>
      <w:r>
        <w:tab/>
        <w:t xml:space="preserve"> </w:t>
      </w:r>
    </w:p>
    <w:p w:rsidR="00C61BA3" w:rsidRDefault="00C61BA3" w:rsidP="00C61BA3">
      <w:r>
        <w:tab/>
        <w:t xml:space="preserve"> </w:t>
      </w:r>
    </w:p>
    <w:p w:rsidR="00C61BA3" w:rsidRDefault="00C61BA3" w:rsidP="00C61BA3"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OnidaSales.class</w:t>
      </w:r>
      <w:proofErr w:type="spellEnd"/>
      <w:r>
        <w:t xml:space="preserve">); </w:t>
      </w:r>
    </w:p>
    <w:p w:rsidR="00C61BA3" w:rsidRDefault="00C61BA3" w:rsidP="00C61BA3">
      <w:r>
        <w:t xml:space="preserve"> </w:t>
      </w:r>
      <w:r>
        <w:tab/>
        <w:t xml:space="preserve"> </w:t>
      </w:r>
    </w:p>
    <w:p w:rsidR="00C61BA3" w:rsidRDefault="00C61BA3" w:rsidP="00C61BA3">
      <w:r>
        <w:t xml:space="preserve">/* </w:t>
      </w:r>
    </w:p>
    <w:p w:rsidR="00C61BA3" w:rsidRDefault="00C61BA3" w:rsidP="00C61BA3">
      <w:r>
        <w:t xml:space="preserve"> * Set input </w:t>
      </w:r>
      <w:proofErr w:type="spellStart"/>
      <w:r>
        <w:t>pathput</w:t>
      </w:r>
      <w:proofErr w:type="spellEnd"/>
      <w:r>
        <w:t xml:space="preserve"> </w:t>
      </w:r>
    </w:p>
    <w:p w:rsidR="00C61BA3" w:rsidRDefault="00C61BA3" w:rsidP="00C61BA3">
      <w:r>
        <w:t xml:space="preserve">*/ </w:t>
      </w:r>
    </w:p>
    <w:p w:rsidR="00C61BA3" w:rsidRDefault="00C61BA3" w:rsidP="00C61BA3">
      <w:proofErr w:type="spellStart"/>
      <w:proofErr w:type="gramStart"/>
      <w:r>
        <w:t>FileInputFormat.setInputPaths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 xml:space="preserve">[0])); </w:t>
      </w:r>
    </w:p>
    <w:p w:rsidR="00C61BA3" w:rsidRDefault="00C61BA3" w:rsidP="00C61BA3">
      <w:r>
        <w:t xml:space="preserve"> </w:t>
      </w:r>
      <w:r>
        <w:tab/>
      </w:r>
      <w:r>
        <w:tab/>
        <w:t xml:space="preserve"> </w:t>
      </w:r>
    </w:p>
    <w:p w:rsidR="00C61BA3" w:rsidRDefault="00C61BA3" w:rsidP="00C61BA3">
      <w:r>
        <w:t xml:space="preserve">/* </w:t>
      </w:r>
    </w:p>
    <w:p w:rsidR="00C61BA3" w:rsidRDefault="00C61BA3" w:rsidP="00C61BA3">
      <w:r>
        <w:t xml:space="preserve">* Set output path </w:t>
      </w:r>
    </w:p>
    <w:p w:rsidR="00C61BA3" w:rsidRDefault="00C61BA3" w:rsidP="00C61BA3">
      <w:r>
        <w:lastRenderedPageBreak/>
        <w:t xml:space="preserve">*/ </w:t>
      </w:r>
    </w:p>
    <w:p w:rsidR="00C61BA3" w:rsidRDefault="00C61BA3" w:rsidP="00C61BA3">
      <w:r>
        <w:t xml:space="preserve">Path </w:t>
      </w:r>
      <w:proofErr w:type="spellStart"/>
      <w:r>
        <w:t>outputPath</w:t>
      </w:r>
      <w:proofErr w:type="spellEnd"/>
      <w:r>
        <w:t xml:space="preserve"> = new </w:t>
      </w:r>
      <w:proofErr w:type="gramStart"/>
      <w:r>
        <w:t>Path(</w:t>
      </w:r>
      <w:proofErr w:type="spellStart"/>
      <w:proofErr w:type="gramEnd"/>
      <w:r>
        <w:t>args</w:t>
      </w:r>
      <w:proofErr w:type="spellEnd"/>
      <w:r>
        <w:t xml:space="preserve">[1]); </w:t>
      </w:r>
    </w:p>
    <w:p w:rsidR="00C61BA3" w:rsidRDefault="00C61BA3" w:rsidP="00C61BA3"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 xml:space="preserve">job, </w:t>
      </w:r>
      <w:proofErr w:type="spellStart"/>
      <w:r>
        <w:t>outputPath</w:t>
      </w:r>
      <w:proofErr w:type="spellEnd"/>
      <w:r>
        <w:t xml:space="preserve">); </w:t>
      </w:r>
    </w:p>
    <w:p w:rsidR="00C61BA3" w:rsidRDefault="00C61BA3" w:rsidP="00C61BA3">
      <w:r>
        <w:t xml:space="preserve"> </w:t>
      </w:r>
      <w:r>
        <w:tab/>
      </w:r>
      <w:r>
        <w:tab/>
        <w:t xml:space="preserve"> </w:t>
      </w:r>
    </w:p>
    <w:p w:rsidR="00C61BA3" w:rsidRDefault="00C61BA3" w:rsidP="00C61BA3">
      <w:r>
        <w:t>//Delete output directory if already existing will fail if present</w:t>
      </w:r>
    </w:p>
    <w:p w:rsidR="00C61BA3" w:rsidRDefault="00C61BA3" w:rsidP="00C61BA3">
      <w:proofErr w:type="spellStart"/>
      <w:proofErr w:type="gramStart"/>
      <w:r>
        <w:t>outputPath.getFileSystem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).delete(</w:t>
      </w:r>
      <w:proofErr w:type="spellStart"/>
      <w:r>
        <w:t>outputPath</w:t>
      </w:r>
      <w:proofErr w:type="spellEnd"/>
      <w:r>
        <w:t xml:space="preserve">, true); </w:t>
      </w:r>
    </w:p>
    <w:p w:rsidR="00C61BA3" w:rsidRDefault="00C61BA3" w:rsidP="00C61BA3">
      <w:r>
        <w:tab/>
      </w:r>
      <w:r>
        <w:tab/>
        <w:t xml:space="preserve"> </w:t>
      </w:r>
    </w:p>
    <w:p w:rsidR="00C61BA3" w:rsidRDefault="00C61BA3" w:rsidP="00C61BA3">
      <w:r>
        <w:t xml:space="preserve">//Set mapper class </w:t>
      </w:r>
    </w:p>
    <w:p w:rsidR="00C61BA3" w:rsidRDefault="00C61BA3" w:rsidP="00C61BA3"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OnidaSalesMapper.class</w:t>
      </w:r>
      <w:proofErr w:type="spellEnd"/>
      <w:r>
        <w:t xml:space="preserve">); </w:t>
      </w:r>
    </w:p>
    <w:p w:rsidR="00C61BA3" w:rsidRDefault="00C61BA3" w:rsidP="00C61BA3"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OnidaSalesReducer.class</w:t>
      </w:r>
      <w:proofErr w:type="spellEnd"/>
      <w:r>
        <w:t xml:space="preserve">); </w:t>
      </w:r>
    </w:p>
    <w:p w:rsidR="00C61BA3" w:rsidRDefault="00C61BA3" w:rsidP="00C61BA3">
      <w:r>
        <w:tab/>
      </w:r>
      <w:r>
        <w:tab/>
        <w:t xml:space="preserve"> </w:t>
      </w:r>
    </w:p>
    <w:p w:rsidR="00C61BA3" w:rsidRDefault="00C61BA3" w:rsidP="00C61BA3">
      <w:r>
        <w:t xml:space="preserve">//Set input and output format class </w:t>
      </w:r>
    </w:p>
    <w:p w:rsidR="00C61BA3" w:rsidRDefault="00C61BA3" w:rsidP="00C61BA3"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 xml:space="preserve">); </w:t>
      </w:r>
    </w:p>
    <w:p w:rsidR="00C61BA3" w:rsidRDefault="00C61BA3" w:rsidP="00C61BA3"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 xml:space="preserve">); </w:t>
      </w:r>
    </w:p>
    <w:p w:rsidR="00C61BA3" w:rsidRDefault="00C61BA3" w:rsidP="00C61BA3">
      <w:r>
        <w:t xml:space="preserve">//Set output </w:t>
      </w:r>
      <w:proofErr w:type="spellStart"/>
      <w:r>
        <w:t>key'value</w:t>
      </w:r>
      <w:proofErr w:type="spellEnd"/>
      <w:r>
        <w:t xml:space="preserve"> class types </w:t>
      </w:r>
    </w:p>
    <w:p w:rsidR="00C61BA3" w:rsidRDefault="00C61BA3" w:rsidP="00C61BA3"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 xml:space="preserve">); </w:t>
      </w:r>
    </w:p>
    <w:p w:rsidR="00C61BA3" w:rsidRDefault="00C61BA3" w:rsidP="00C61BA3"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 xml:space="preserve">); </w:t>
      </w:r>
    </w:p>
    <w:p w:rsidR="00C61BA3" w:rsidRDefault="00C61BA3" w:rsidP="00C61BA3">
      <w:r>
        <w:t xml:space="preserve"> </w:t>
      </w:r>
      <w:r>
        <w:tab/>
      </w:r>
      <w:r>
        <w:tab/>
      </w:r>
      <w:r>
        <w:tab/>
      </w:r>
      <w:r>
        <w:tab/>
        <w:t xml:space="preserve"> </w:t>
      </w:r>
    </w:p>
    <w:p w:rsidR="00C61BA3" w:rsidRDefault="00C61BA3" w:rsidP="00C61BA3">
      <w:r>
        <w:t xml:space="preserve">//Execute the job and wait until completion and then exit </w:t>
      </w:r>
    </w:p>
    <w:p w:rsidR="00C61BA3" w:rsidRDefault="00C61BA3" w:rsidP="00C61BA3"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 xml:space="preserve">(true)?0:1); </w:t>
      </w:r>
    </w:p>
    <w:p w:rsidR="00C61BA3" w:rsidRDefault="00C61BA3" w:rsidP="00C61BA3">
      <w:r>
        <w:tab/>
      </w:r>
      <w:r>
        <w:tab/>
        <w:t xml:space="preserve"> </w:t>
      </w:r>
    </w:p>
    <w:p w:rsidR="00C61BA3" w:rsidRDefault="00C61BA3" w:rsidP="00C61BA3">
      <w:r>
        <w:t xml:space="preserve">} </w:t>
      </w:r>
    </w:p>
    <w:p w:rsidR="00517A5D" w:rsidRDefault="00C61BA3" w:rsidP="00C61BA3">
      <w:r>
        <w:t>}</w:t>
      </w:r>
    </w:p>
    <w:p w:rsidR="00517A5D" w:rsidRDefault="00517A5D">
      <w:pPr>
        <w:jc w:val="left"/>
      </w:pPr>
      <w:r>
        <w:br w:type="page"/>
      </w:r>
    </w:p>
    <w:p w:rsidR="00517A5D" w:rsidRDefault="00C61BA3" w:rsidP="00BD72B5">
      <w:pPr>
        <w:rPr>
          <w:b/>
        </w:rPr>
      </w:pPr>
      <w:proofErr w:type="spellStart"/>
      <w:r w:rsidRPr="00C61BA3">
        <w:rPr>
          <w:b/>
        </w:rPr>
        <w:lastRenderedPageBreak/>
        <w:t>SalesOfTVMapper</w:t>
      </w:r>
      <w:proofErr w:type="spellEnd"/>
    </w:p>
    <w:p w:rsidR="00C61BA3" w:rsidRPr="00C61BA3" w:rsidRDefault="00C61BA3" w:rsidP="00BD72B5">
      <w:pPr>
        <w:rPr>
          <w:b/>
        </w:rPr>
      </w:pPr>
    </w:p>
    <w:p w:rsidR="00C61BA3" w:rsidRDefault="00C61BA3" w:rsidP="00C61BA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</w:t>
      </w:r>
    </w:p>
    <w:p w:rsidR="00C61BA3" w:rsidRDefault="00C61BA3" w:rsidP="00C61BA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 xml:space="preserve">; </w:t>
      </w:r>
    </w:p>
    <w:p w:rsidR="00C61BA3" w:rsidRDefault="00C61BA3" w:rsidP="00C61BA3">
      <w:pPr>
        <w:jc w:val="left"/>
      </w:pPr>
    </w:p>
    <w:p w:rsidR="00C61BA3" w:rsidRDefault="00C61BA3" w:rsidP="00C61BA3">
      <w:pPr>
        <w:jc w:val="left"/>
      </w:pPr>
      <w:r>
        <w:t xml:space="preserve"> </w:t>
      </w:r>
    </w:p>
    <w:p w:rsidR="00C61BA3" w:rsidRDefault="00C61BA3" w:rsidP="00C61BA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 xml:space="preserve">; </w:t>
      </w:r>
    </w:p>
    <w:p w:rsidR="00C61BA3" w:rsidRDefault="00C61BA3" w:rsidP="00C61BA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 xml:space="preserve">; </w:t>
      </w:r>
    </w:p>
    <w:p w:rsidR="00C61BA3" w:rsidRDefault="00C61BA3" w:rsidP="00C61BA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 xml:space="preserve">; </w:t>
      </w:r>
    </w:p>
    <w:p w:rsidR="00C61BA3" w:rsidRDefault="00C61BA3" w:rsidP="00C61BA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 xml:space="preserve">; </w:t>
      </w:r>
    </w:p>
    <w:p w:rsidR="00C61BA3" w:rsidRDefault="00C61BA3" w:rsidP="00C61BA3">
      <w:pPr>
        <w:jc w:val="left"/>
      </w:pPr>
    </w:p>
    <w:p w:rsidR="00C61BA3" w:rsidRDefault="00C61BA3" w:rsidP="00C61BA3">
      <w:pPr>
        <w:jc w:val="left"/>
      </w:pPr>
      <w:r>
        <w:t xml:space="preserve"> </w:t>
      </w:r>
    </w:p>
    <w:p w:rsidR="00C61BA3" w:rsidRDefault="00C61BA3" w:rsidP="00C61BA3">
      <w:pPr>
        <w:jc w:val="left"/>
      </w:pPr>
      <w:r>
        <w:t xml:space="preserve">/* </w:t>
      </w:r>
    </w:p>
    <w:p w:rsidR="00C61BA3" w:rsidRDefault="00C61BA3" w:rsidP="00C61BA3">
      <w:pPr>
        <w:jc w:val="left"/>
      </w:pPr>
      <w:r>
        <w:t xml:space="preserve">* Input key is the offset of line in file </w:t>
      </w:r>
    </w:p>
    <w:p w:rsidR="00C61BA3" w:rsidRDefault="00C61BA3" w:rsidP="00C61BA3">
      <w:pPr>
        <w:jc w:val="left"/>
      </w:pPr>
      <w:r>
        <w:t xml:space="preserve">* Input value </w:t>
      </w:r>
      <w:proofErr w:type="gramStart"/>
      <w:r>
        <w:t>format :</w:t>
      </w:r>
      <w:proofErr w:type="gramEnd"/>
      <w:r>
        <w:t xml:space="preserve"> </w:t>
      </w:r>
      <w:proofErr w:type="spellStart"/>
      <w:r>
        <w:t>CompanyName|ProductName|SizeInInches|State|PinCOde|Prize</w:t>
      </w:r>
      <w:proofErr w:type="spellEnd"/>
      <w:r>
        <w:t xml:space="preserve"> </w:t>
      </w:r>
    </w:p>
    <w:p w:rsidR="00C61BA3" w:rsidRDefault="00C61BA3" w:rsidP="00C61BA3">
      <w:pPr>
        <w:jc w:val="left"/>
      </w:pPr>
      <w:r>
        <w:t xml:space="preserve">* Output key is the </w:t>
      </w:r>
      <w:proofErr w:type="spellStart"/>
      <w:r>
        <w:t>the</w:t>
      </w:r>
      <w:proofErr w:type="spellEnd"/>
      <w:r>
        <w:t xml:space="preserve"> name of the company </w:t>
      </w:r>
    </w:p>
    <w:p w:rsidR="00C61BA3" w:rsidRDefault="00C61BA3" w:rsidP="00C61BA3">
      <w:pPr>
        <w:jc w:val="left"/>
      </w:pPr>
      <w:r>
        <w:t xml:space="preserve">* Output value is 1 </w:t>
      </w:r>
    </w:p>
    <w:p w:rsidR="00C61BA3" w:rsidRDefault="00C61BA3" w:rsidP="00C61BA3">
      <w:pPr>
        <w:jc w:val="left"/>
      </w:pPr>
      <w:r>
        <w:t xml:space="preserve">*/ </w:t>
      </w:r>
    </w:p>
    <w:p w:rsidR="00C61BA3" w:rsidRDefault="00C61BA3" w:rsidP="00C61BA3">
      <w:pPr>
        <w:jc w:val="left"/>
      </w:pPr>
    </w:p>
    <w:p w:rsidR="00C61BA3" w:rsidRDefault="00C61BA3" w:rsidP="00C61BA3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SalesOfTVMapper</w:t>
      </w:r>
      <w:proofErr w:type="spellEnd"/>
      <w:r>
        <w:t xml:space="preserve"> extends Mapper&lt;</w:t>
      </w:r>
      <w:proofErr w:type="spellStart"/>
      <w:r>
        <w:t>LongWritable,Text,Text,IntWritable</w:t>
      </w:r>
      <w:proofErr w:type="spellEnd"/>
      <w:r>
        <w:t xml:space="preserve">&gt; </w:t>
      </w:r>
    </w:p>
    <w:p w:rsidR="00C61BA3" w:rsidRDefault="00C61BA3" w:rsidP="00C61BA3">
      <w:pPr>
        <w:jc w:val="left"/>
      </w:pPr>
      <w:r>
        <w:t xml:space="preserve">{ </w:t>
      </w:r>
    </w:p>
    <w:p w:rsidR="00C61BA3" w:rsidRDefault="00C61BA3" w:rsidP="00C61BA3">
      <w:pPr>
        <w:jc w:val="left"/>
      </w:pPr>
      <w:proofErr w:type="gramStart"/>
      <w:r>
        <w:t>private</w:t>
      </w:r>
      <w:proofErr w:type="gramEnd"/>
      <w:r>
        <w:t xml:space="preserve"> final static String DELIMITER = "|"; </w:t>
      </w:r>
    </w:p>
    <w:p w:rsidR="00C61BA3" w:rsidRDefault="00C61BA3" w:rsidP="00C61BA3">
      <w:pPr>
        <w:jc w:val="left"/>
      </w:pPr>
      <w:proofErr w:type="gramStart"/>
      <w:r>
        <w:t>private</w:t>
      </w:r>
      <w:proofErr w:type="gramEnd"/>
      <w:r>
        <w:t xml:space="preserve"> final static String NA = "NA"; </w:t>
      </w:r>
    </w:p>
    <w:p w:rsidR="00C61BA3" w:rsidRDefault="00C61BA3" w:rsidP="00C61BA3">
      <w:pPr>
        <w:jc w:val="left"/>
      </w:pPr>
      <w:proofErr w:type="gramStart"/>
      <w:r>
        <w:t>private</w:t>
      </w:r>
      <w:proofErr w:type="gramEnd"/>
      <w:r>
        <w:t xml:space="preserve">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r>
        <w:t>IntWritable</w:t>
      </w:r>
      <w:proofErr w:type="spellEnd"/>
      <w:r>
        <w:t xml:space="preserve">(1); </w:t>
      </w:r>
    </w:p>
    <w:p w:rsidR="00C61BA3" w:rsidRDefault="00C61BA3" w:rsidP="00C61BA3">
      <w:pPr>
        <w:jc w:val="left"/>
      </w:pPr>
      <w:r>
        <w:t xml:space="preserve">Text </w:t>
      </w:r>
      <w:proofErr w:type="spellStart"/>
      <w:proofErr w:type="gramStart"/>
      <w:r>
        <w:t>companyName</w:t>
      </w:r>
      <w:proofErr w:type="spellEnd"/>
      <w:r>
        <w:t xml:space="preserve">  =</w:t>
      </w:r>
      <w:proofErr w:type="gramEnd"/>
      <w:r>
        <w:t xml:space="preserve"> new Text(); </w:t>
      </w:r>
    </w:p>
    <w:p w:rsidR="00C61BA3" w:rsidRDefault="00C61BA3" w:rsidP="00C61BA3">
      <w:pPr>
        <w:jc w:val="left"/>
      </w:pPr>
      <w:r>
        <w:tab/>
        <w:t xml:space="preserve"> </w:t>
      </w:r>
    </w:p>
    <w:p w:rsidR="00C61BA3" w:rsidRDefault="00C61BA3" w:rsidP="00C61BA3">
      <w:pPr>
        <w:jc w:val="left"/>
      </w:pPr>
      <w:r>
        <w:t xml:space="preserve">@Override </w:t>
      </w:r>
    </w:p>
    <w:p w:rsidR="00C61BA3" w:rsidRDefault="00C61BA3" w:rsidP="00C61BA3">
      <w:pPr>
        <w:jc w:val="left"/>
      </w:pP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</w:t>
      </w:r>
      <w:proofErr w:type="spellStart"/>
      <w:r>
        <w:t>key,Text</w:t>
      </w:r>
      <w:proofErr w:type="spellEnd"/>
      <w:r>
        <w:t xml:space="preserve"> </w:t>
      </w:r>
      <w:proofErr w:type="spellStart"/>
      <w:r>
        <w:t>value,Context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</w:t>
      </w:r>
    </w:p>
    <w:p w:rsidR="00C61BA3" w:rsidRDefault="00C61BA3" w:rsidP="00C61BA3">
      <w:pPr>
        <w:jc w:val="left"/>
      </w:pPr>
      <w:r>
        <w:t xml:space="preserve">{ </w:t>
      </w:r>
    </w:p>
    <w:p w:rsidR="00C61BA3" w:rsidRDefault="00C61BA3" w:rsidP="00C61BA3">
      <w:pPr>
        <w:jc w:val="left"/>
      </w:pPr>
      <w:r>
        <w:t xml:space="preserve">String </w:t>
      </w:r>
      <w:proofErr w:type="spellStart"/>
      <w:proofErr w:type="gramStart"/>
      <w:r>
        <w:t>strValue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value.toString</w:t>
      </w:r>
      <w:proofErr w:type="spellEnd"/>
      <w:r>
        <w:t xml:space="preserve">(); </w:t>
      </w:r>
    </w:p>
    <w:p w:rsidR="00C61BA3" w:rsidRDefault="00C61BA3" w:rsidP="00C61BA3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value is "+</w:t>
      </w:r>
      <w:proofErr w:type="spellStart"/>
      <w:r>
        <w:t>strValue</w:t>
      </w:r>
      <w:proofErr w:type="spellEnd"/>
      <w:r>
        <w:t xml:space="preserve">); </w:t>
      </w:r>
    </w:p>
    <w:p w:rsidR="00C61BA3" w:rsidRDefault="00C61BA3" w:rsidP="00C61BA3">
      <w:pPr>
        <w:jc w:val="left"/>
      </w:pPr>
      <w:r>
        <w:tab/>
      </w:r>
      <w:r>
        <w:tab/>
        <w:t xml:space="preserve"> </w:t>
      </w:r>
    </w:p>
    <w:p w:rsidR="00C61BA3" w:rsidRDefault="00C61BA3" w:rsidP="00C61BA3">
      <w:pPr>
        <w:jc w:val="left"/>
      </w:pPr>
      <w:proofErr w:type="spellStart"/>
      <w:r>
        <w:t>StringTokenizer</w:t>
      </w:r>
      <w:proofErr w:type="spellEnd"/>
      <w:r>
        <w:t xml:space="preserve"> </w:t>
      </w:r>
      <w:proofErr w:type="gramStart"/>
      <w:r>
        <w:t>tokenizer  =</w:t>
      </w:r>
      <w:proofErr w:type="gramEnd"/>
      <w:r>
        <w:t xml:space="preserve"> new </w:t>
      </w:r>
      <w:proofErr w:type="spellStart"/>
      <w:r>
        <w:t>StringTokenizer</w:t>
      </w:r>
      <w:proofErr w:type="spellEnd"/>
      <w:r>
        <w:t>(</w:t>
      </w:r>
      <w:proofErr w:type="spellStart"/>
      <w:r>
        <w:t>strValue</w:t>
      </w:r>
      <w:proofErr w:type="spellEnd"/>
      <w:r>
        <w:t xml:space="preserve">, DELIMITER); </w:t>
      </w:r>
    </w:p>
    <w:p w:rsidR="00C61BA3" w:rsidRDefault="00C61BA3" w:rsidP="00C61BA3">
      <w:pPr>
        <w:jc w:val="left"/>
      </w:pPr>
      <w:r>
        <w:t xml:space="preserve">String </w:t>
      </w:r>
      <w:proofErr w:type="spellStart"/>
      <w:r>
        <w:t>strCompanyName</w:t>
      </w:r>
      <w:proofErr w:type="spellEnd"/>
      <w:r>
        <w:t xml:space="preserve">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 xml:space="preserve">); </w:t>
      </w:r>
    </w:p>
    <w:p w:rsidR="00C61BA3" w:rsidRDefault="00C61BA3" w:rsidP="00C61BA3">
      <w:pPr>
        <w:jc w:val="left"/>
      </w:pPr>
      <w:r>
        <w:t xml:space="preserve">String </w:t>
      </w:r>
      <w:proofErr w:type="spellStart"/>
      <w:proofErr w:type="gramStart"/>
      <w:r>
        <w:t>strProductName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tokenizer.nextToken</w:t>
      </w:r>
      <w:proofErr w:type="spellEnd"/>
      <w:r>
        <w:t xml:space="preserve">(); </w:t>
      </w:r>
    </w:p>
    <w:p w:rsidR="00C61BA3" w:rsidRDefault="00C61BA3" w:rsidP="00C61BA3">
      <w:pPr>
        <w:jc w:val="left"/>
      </w:pPr>
      <w:r>
        <w:t xml:space="preserve"> </w:t>
      </w:r>
    </w:p>
    <w:p w:rsidR="00C61BA3" w:rsidRDefault="00C61BA3" w:rsidP="00C61BA3">
      <w:pPr>
        <w:jc w:val="left"/>
      </w:pPr>
      <w:r>
        <w:t xml:space="preserve">//Check if </w:t>
      </w:r>
      <w:proofErr w:type="spellStart"/>
      <w:r>
        <w:t>CompanyName</w:t>
      </w:r>
      <w:proofErr w:type="spellEnd"/>
      <w:r>
        <w:t xml:space="preserve"> or Product Name is 'NA' </w:t>
      </w:r>
    </w:p>
    <w:p w:rsidR="00C61BA3" w:rsidRDefault="00C61BA3" w:rsidP="00C61BA3">
      <w:pPr>
        <w:jc w:val="left"/>
      </w:pPr>
    </w:p>
    <w:p w:rsidR="00C61BA3" w:rsidRDefault="00C61BA3" w:rsidP="00C61BA3">
      <w:pPr>
        <w:jc w:val="left"/>
      </w:pPr>
      <w:proofErr w:type="gramStart"/>
      <w:r>
        <w:t>if(</w:t>
      </w:r>
      <w:proofErr w:type="gramEnd"/>
      <w:r>
        <w:t>!</w:t>
      </w:r>
      <w:proofErr w:type="spellStart"/>
      <w:r>
        <w:t>strCompanyName.equalsIgnoreCase</w:t>
      </w:r>
      <w:proofErr w:type="spellEnd"/>
      <w:r>
        <w:t>(NA)  &amp;&amp; !</w:t>
      </w:r>
      <w:proofErr w:type="spellStart"/>
      <w:r>
        <w:t>strProductName.equalsIgnoreCase</w:t>
      </w:r>
      <w:proofErr w:type="spellEnd"/>
      <w:r>
        <w:t xml:space="preserve">(NA)) </w:t>
      </w:r>
    </w:p>
    <w:p w:rsidR="00C61BA3" w:rsidRDefault="00C61BA3" w:rsidP="00C61BA3">
      <w:pPr>
        <w:jc w:val="left"/>
      </w:pPr>
      <w:r>
        <w:t xml:space="preserve">{ </w:t>
      </w:r>
    </w:p>
    <w:p w:rsidR="00C61BA3" w:rsidRDefault="00C61BA3" w:rsidP="00C61BA3">
      <w:pPr>
        <w:jc w:val="left"/>
      </w:pPr>
      <w:proofErr w:type="spellStart"/>
      <w:proofErr w:type="gramStart"/>
      <w:r>
        <w:t>companyName.set</w:t>
      </w:r>
      <w:proofErr w:type="spellEnd"/>
      <w:r>
        <w:t>(</w:t>
      </w:r>
      <w:proofErr w:type="spellStart"/>
      <w:proofErr w:type="gramEnd"/>
      <w:r>
        <w:t>strCompanyName.trim</w:t>
      </w:r>
      <w:proofErr w:type="spellEnd"/>
      <w:r>
        <w:t xml:space="preserve">()); </w:t>
      </w:r>
    </w:p>
    <w:p w:rsidR="00C61BA3" w:rsidRDefault="00C61BA3" w:rsidP="00C61BA3">
      <w:pPr>
        <w:jc w:val="left"/>
      </w:pP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companyName,ONE</w:t>
      </w:r>
      <w:proofErr w:type="spellEnd"/>
      <w:r>
        <w:t xml:space="preserve">); </w:t>
      </w:r>
    </w:p>
    <w:p w:rsidR="00C61BA3" w:rsidRDefault="00C61BA3" w:rsidP="00C61BA3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"Putting key : "+</w:t>
      </w:r>
      <w:proofErr w:type="spellStart"/>
      <w:r>
        <w:t>strCompanyName</w:t>
      </w:r>
      <w:proofErr w:type="spellEnd"/>
      <w:r>
        <w:t xml:space="preserve">+" and value : 1 in context"); </w:t>
      </w:r>
    </w:p>
    <w:p w:rsidR="00C61BA3" w:rsidRDefault="00C61BA3" w:rsidP="00C61BA3">
      <w:pPr>
        <w:jc w:val="left"/>
      </w:pPr>
      <w:r>
        <w:t xml:space="preserve">} </w:t>
      </w:r>
    </w:p>
    <w:p w:rsidR="00C61BA3" w:rsidRDefault="00C61BA3" w:rsidP="00C61BA3">
      <w:pPr>
        <w:jc w:val="left"/>
      </w:pPr>
      <w:r>
        <w:t xml:space="preserve">} </w:t>
      </w:r>
    </w:p>
    <w:p w:rsidR="00C61BA3" w:rsidRDefault="00C61BA3" w:rsidP="00C61BA3">
      <w:pPr>
        <w:jc w:val="left"/>
      </w:pPr>
      <w:r>
        <w:t xml:space="preserve">} </w:t>
      </w:r>
    </w:p>
    <w:p w:rsidR="00C61BA3" w:rsidRDefault="00C61BA3" w:rsidP="00C61BA3">
      <w:pPr>
        <w:jc w:val="left"/>
      </w:pPr>
    </w:p>
    <w:p w:rsidR="00C61BA3" w:rsidRDefault="00C61BA3" w:rsidP="00C61BA3">
      <w:pPr>
        <w:jc w:val="left"/>
      </w:pPr>
      <w:r>
        <w:br/>
      </w:r>
    </w:p>
    <w:p w:rsidR="00C61BA3" w:rsidRDefault="00C61BA3">
      <w:pPr>
        <w:jc w:val="left"/>
      </w:pPr>
      <w:r>
        <w:br w:type="page"/>
      </w:r>
    </w:p>
    <w:p w:rsidR="00C61BA3" w:rsidRDefault="00C61BA3" w:rsidP="00C61BA3">
      <w:pPr>
        <w:jc w:val="left"/>
        <w:rPr>
          <w:b/>
        </w:rPr>
      </w:pPr>
      <w:proofErr w:type="spellStart"/>
      <w:r w:rsidRPr="00C61BA3">
        <w:rPr>
          <w:b/>
        </w:rPr>
        <w:lastRenderedPageBreak/>
        <w:t>SalesOfTV</w:t>
      </w:r>
      <w:r>
        <w:rPr>
          <w:b/>
        </w:rPr>
        <w:t>Reducer</w:t>
      </w:r>
      <w:proofErr w:type="spellEnd"/>
    </w:p>
    <w:p w:rsidR="00C61BA3" w:rsidRPr="00C61BA3" w:rsidRDefault="00C61BA3" w:rsidP="00C61BA3">
      <w:pPr>
        <w:jc w:val="left"/>
      </w:pPr>
    </w:p>
    <w:p w:rsidR="00C61BA3" w:rsidRDefault="00C61BA3" w:rsidP="00C61BA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</w:t>
      </w:r>
    </w:p>
    <w:p w:rsidR="00C61BA3" w:rsidRDefault="00C61BA3" w:rsidP="00C61BA3">
      <w:pPr>
        <w:jc w:val="left"/>
      </w:pPr>
    </w:p>
    <w:p w:rsidR="00C61BA3" w:rsidRDefault="00C61BA3" w:rsidP="00C61BA3">
      <w:pPr>
        <w:jc w:val="left"/>
      </w:pPr>
      <w:r>
        <w:t xml:space="preserve"> </w:t>
      </w:r>
    </w:p>
    <w:p w:rsidR="00C61BA3" w:rsidRDefault="00C61BA3" w:rsidP="00C61BA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 xml:space="preserve">; </w:t>
      </w:r>
    </w:p>
    <w:p w:rsidR="00C61BA3" w:rsidRDefault="00C61BA3" w:rsidP="00C61BA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 xml:space="preserve">; </w:t>
      </w:r>
    </w:p>
    <w:p w:rsidR="00C61BA3" w:rsidRDefault="00C61BA3" w:rsidP="00C61BA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 xml:space="preserve">; </w:t>
      </w:r>
    </w:p>
    <w:p w:rsidR="00C61BA3" w:rsidRDefault="00C61BA3" w:rsidP="00C61BA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 xml:space="preserve">; </w:t>
      </w:r>
    </w:p>
    <w:p w:rsidR="00C61BA3" w:rsidRDefault="00C61BA3" w:rsidP="00C61BA3">
      <w:pPr>
        <w:jc w:val="left"/>
      </w:pPr>
    </w:p>
    <w:p w:rsidR="00C61BA3" w:rsidRDefault="00C61BA3" w:rsidP="00C61BA3">
      <w:pPr>
        <w:jc w:val="left"/>
      </w:pPr>
      <w:r>
        <w:t xml:space="preserve"> </w:t>
      </w:r>
    </w:p>
    <w:p w:rsidR="00C61BA3" w:rsidRDefault="00C61BA3" w:rsidP="00C61BA3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SalesOfTVReducer</w:t>
      </w:r>
      <w:proofErr w:type="spellEnd"/>
      <w:r>
        <w:t xml:space="preserve"> extends Reducer&lt;</w:t>
      </w:r>
      <w:proofErr w:type="spellStart"/>
      <w:r>
        <w:t>Text,IntWritable,Text,LongWritable</w:t>
      </w:r>
      <w:proofErr w:type="spellEnd"/>
      <w:r>
        <w:t xml:space="preserve">&gt; </w:t>
      </w:r>
    </w:p>
    <w:p w:rsidR="00C61BA3" w:rsidRDefault="00C61BA3" w:rsidP="00C61BA3">
      <w:pPr>
        <w:jc w:val="left"/>
      </w:pPr>
      <w:r>
        <w:t xml:space="preserve">{ </w:t>
      </w:r>
    </w:p>
    <w:p w:rsidR="00C61BA3" w:rsidRDefault="00C61BA3" w:rsidP="00C61BA3">
      <w:pPr>
        <w:jc w:val="left"/>
      </w:pPr>
      <w:r>
        <w:t xml:space="preserve">@Override </w:t>
      </w:r>
    </w:p>
    <w:p w:rsidR="00C61BA3" w:rsidRDefault="00C61BA3" w:rsidP="00C61BA3">
      <w:pPr>
        <w:jc w:val="left"/>
      </w:pPr>
      <w:proofErr w:type="gramStart"/>
      <w:r>
        <w:t>public</w:t>
      </w:r>
      <w:proofErr w:type="gramEnd"/>
      <w:r>
        <w:t xml:space="preserve"> void reduce(Text </w:t>
      </w:r>
      <w:proofErr w:type="spellStart"/>
      <w:r>
        <w:t>key,Iterable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</w:t>
      </w:r>
    </w:p>
    <w:p w:rsidR="00C61BA3" w:rsidRDefault="00C61BA3" w:rsidP="00C61BA3">
      <w:pPr>
        <w:jc w:val="left"/>
      </w:pPr>
      <w:r>
        <w:t xml:space="preserve">{ </w:t>
      </w:r>
    </w:p>
    <w:p w:rsidR="00C61BA3" w:rsidRDefault="00C61BA3" w:rsidP="00C61BA3">
      <w:pPr>
        <w:jc w:val="left"/>
      </w:pPr>
      <w:proofErr w:type="gramStart"/>
      <w:r>
        <w:t>long</w:t>
      </w:r>
      <w:proofErr w:type="gramEnd"/>
      <w:r>
        <w:t xml:space="preserve"> </w:t>
      </w:r>
      <w:proofErr w:type="spellStart"/>
      <w:r>
        <w:t>lCount</w:t>
      </w:r>
      <w:proofErr w:type="spellEnd"/>
      <w:r>
        <w:t xml:space="preserve"> = 0; </w:t>
      </w:r>
    </w:p>
    <w:p w:rsidR="00C61BA3" w:rsidRDefault="00C61BA3" w:rsidP="00C61BA3">
      <w:pPr>
        <w:jc w:val="left"/>
      </w:pPr>
      <w:proofErr w:type="gramStart"/>
      <w:r>
        <w:t>for(</w:t>
      </w:r>
      <w:proofErr w:type="spellStart"/>
      <w:proofErr w:type="gramEnd"/>
      <w:r>
        <w:t>IntWritable</w:t>
      </w:r>
      <w:proofErr w:type="spellEnd"/>
      <w:r>
        <w:t xml:space="preserve"> </w:t>
      </w:r>
      <w:proofErr w:type="spellStart"/>
      <w:r>
        <w:t>value:values</w:t>
      </w:r>
      <w:proofErr w:type="spellEnd"/>
      <w:r>
        <w:t xml:space="preserve">) </w:t>
      </w:r>
    </w:p>
    <w:p w:rsidR="00C61BA3" w:rsidRDefault="00C61BA3" w:rsidP="00C61BA3">
      <w:pPr>
        <w:jc w:val="left"/>
      </w:pPr>
      <w:r>
        <w:t>{</w:t>
      </w:r>
    </w:p>
    <w:p w:rsidR="00C61BA3" w:rsidRDefault="00C61BA3" w:rsidP="00C61BA3">
      <w:pPr>
        <w:jc w:val="left"/>
      </w:pPr>
      <w:r>
        <w:tab/>
      </w:r>
    </w:p>
    <w:p w:rsidR="00C61BA3" w:rsidRDefault="00C61BA3" w:rsidP="00C61BA3">
      <w:pPr>
        <w:jc w:val="left"/>
      </w:pPr>
      <w:proofErr w:type="spellStart"/>
      <w:proofErr w:type="gramStart"/>
      <w:r>
        <w:t>lCount</w:t>
      </w:r>
      <w:proofErr w:type="spellEnd"/>
      <w:r>
        <w:t>=</w:t>
      </w:r>
      <w:proofErr w:type="spellStart"/>
      <w:proofErr w:type="gramEnd"/>
      <w:r>
        <w:t>lCount</w:t>
      </w:r>
      <w:proofErr w:type="spellEnd"/>
      <w:r>
        <w:t xml:space="preserve"> + </w:t>
      </w:r>
      <w:proofErr w:type="spellStart"/>
      <w:r>
        <w:t>value.get</w:t>
      </w:r>
      <w:proofErr w:type="spellEnd"/>
      <w:r>
        <w:t xml:space="preserve">(); </w:t>
      </w:r>
    </w:p>
    <w:p w:rsidR="00C61BA3" w:rsidRDefault="00C61BA3" w:rsidP="00C61BA3">
      <w:pPr>
        <w:jc w:val="left"/>
      </w:pPr>
      <w:r>
        <w:t xml:space="preserve">} </w:t>
      </w:r>
    </w:p>
    <w:p w:rsidR="00C61BA3" w:rsidRDefault="00C61BA3" w:rsidP="00C61BA3">
      <w:pPr>
        <w:jc w:val="left"/>
      </w:pP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key, new </w:t>
      </w:r>
      <w:proofErr w:type="spellStart"/>
      <w:r>
        <w:t>LongWritable</w:t>
      </w:r>
      <w:proofErr w:type="spellEnd"/>
      <w:r>
        <w:t>(</w:t>
      </w:r>
      <w:proofErr w:type="spellStart"/>
      <w:r>
        <w:t>lCount</w:t>
      </w:r>
      <w:proofErr w:type="spellEnd"/>
      <w:r>
        <w:t xml:space="preserve">)); </w:t>
      </w:r>
    </w:p>
    <w:p w:rsidR="00C61BA3" w:rsidRDefault="00C61BA3" w:rsidP="00C61BA3">
      <w:pPr>
        <w:jc w:val="left"/>
      </w:pPr>
      <w:r>
        <w:t xml:space="preserve">} </w:t>
      </w:r>
    </w:p>
    <w:p w:rsidR="00517A5D" w:rsidRDefault="00C61BA3" w:rsidP="00C61BA3">
      <w:pPr>
        <w:jc w:val="left"/>
      </w:pPr>
      <w:r>
        <w:t xml:space="preserve">} </w:t>
      </w:r>
      <w:r w:rsidR="00517A5D">
        <w:br w:type="page"/>
      </w:r>
    </w:p>
    <w:p w:rsidR="00517A5D" w:rsidRDefault="00517A5D" w:rsidP="00517A5D">
      <w:pPr>
        <w:pStyle w:val="Heading1"/>
      </w:pPr>
      <w:bookmarkStart w:id="9" w:name="_Toc493044451"/>
      <w:r>
        <w:lastRenderedPageBreak/>
        <w:t>Running Job</w:t>
      </w:r>
      <w:r w:rsidR="004505C3">
        <w:t xml:space="preserve"> 3.1</w:t>
      </w:r>
      <w:bookmarkEnd w:id="9"/>
    </w:p>
    <w:p w:rsidR="00C61BA3" w:rsidRDefault="00C61BA3" w:rsidP="00C61BA3">
      <w:r>
        <w:t>[</w:t>
      </w:r>
      <w:proofErr w:type="spellStart"/>
      <w:r>
        <w:t>acadgild@localhost</w:t>
      </w:r>
      <w:proofErr w:type="spellEnd"/>
      <w:r>
        <w:t xml:space="preserve"> Documents]$ </w:t>
      </w:r>
      <w:proofErr w:type="gramStart"/>
      <w:r>
        <w:t>yarn</w:t>
      </w:r>
      <w:proofErr w:type="gramEnd"/>
      <w:r>
        <w:t xml:space="preserve"> jar TVSales.jar  television.txt </w:t>
      </w:r>
      <w:proofErr w:type="spellStart"/>
      <w:r>
        <w:t>tv_sales</w:t>
      </w:r>
      <w:proofErr w:type="spellEnd"/>
    </w:p>
    <w:p w:rsidR="00C61BA3" w:rsidRDefault="00C61BA3" w:rsidP="00C61BA3">
      <w:r>
        <w:t xml:space="preserve">17/09/03 14:16:54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C61BA3" w:rsidRDefault="00C61BA3" w:rsidP="00C61BA3">
      <w:r>
        <w:t xml:space="preserve">17/09/03 14:16:55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C61BA3" w:rsidRDefault="00C61BA3" w:rsidP="00C61BA3">
      <w:r>
        <w:t xml:space="preserve">17/09/03 14:16:56 WARN </w:t>
      </w:r>
      <w:proofErr w:type="spellStart"/>
      <w:r>
        <w:t>mapreduce.JobSubmitter</w:t>
      </w:r>
      <w:proofErr w:type="spellEnd"/>
      <w:r>
        <w:t xml:space="preserve">: Hadoop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C61BA3" w:rsidRDefault="00C61BA3" w:rsidP="00C61BA3">
      <w:r>
        <w:t xml:space="preserve">17/09/03 14:16:56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</w:t>
      </w:r>
    </w:p>
    <w:p w:rsidR="00C61BA3" w:rsidRDefault="00C61BA3" w:rsidP="00C61BA3">
      <w:r>
        <w:t xml:space="preserve">17/09/03 14:16:56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:1</w:t>
      </w:r>
      <w:proofErr w:type="gramEnd"/>
    </w:p>
    <w:p w:rsidR="00C61BA3" w:rsidRDefault="00C61BA3" w:rsidP="00C61BA3">
      <w:r>
        <w:t xml:space="preserve">17/09/03 14:16:56 INFO </w:t>
      </w:r>
      <w:proofErr w:type="spellStart"/>
      <w:r>
        <w:t>mapreduce.JobSubmitter</w:t>
      </w:r>
      <w:proofErr w:type="spellEnd"/>
      <w:r>
        <w:t>: Submitting tokens for job: job_1504029604882_0017</w:t>
      </w:r>
    </w:p>
    <w:p w:rsidR="00C61BA3" w:rsidRDefault="00C61BA3" w:rsidP="00C61BA3">
      <w:r>
        <w:t xml:space="preserve">17/09/03 14:16:57 INFO </w:t>
      </w:r>
      <w:proofErr w:type="spellStart"/>
      <w:r>
        <w:t>impl.YarnClientImpl</w:t>
      </w:r>
      <w:proofErr w:type="spellEnd"/>
      <w:r>
        <w:t>: Submitted application application_1504029604882_0017</w:t>
      </w:r>
    </w:p>
    <w:p w:rsidR="00C61BA3" w:rsidRDefault="00C61BA3" w:rsidP="00C61BA3">
      <w:r>
        <w:t xml:space="preserve">17/09/03 14:16:57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http://localhost:8088/proxy/application_1504029604882_0017/</w:t>
      </w:r>
    </w:p>
    <w:p w:rsidR="00C61BA3" w:rsidRDefault="00C61BA3" w:rsidP="00C61BA3">
      <w:r>
        <w:t xml:space="preserve">17/09/03 14:16:57 INFO </w:t>
      </w:r>
      <w:proofErr w:type="spellStart"/>
      <w:r>
        <w:t>mapreduce.Job</w:t>
      </w:r>
      <w:proofErr w:type="spellEnd"/>
      <w:r>
        <w:t>: Running job: job_1504029604882_0017</w:t>
      </w:r>
    </w:p>
    <w:p w:rsidR="00C61BA3" w:rsidRDefault="00C61BA3" w:rsidP="00C61BA3">
      <w:r>
        <w:t xml:space="preserve">17/09/03 14:17:03 INFO </w:t>
      </w:r>
      <w:proofErr w:type="spellStart"/>
      <w:r>
        <w:t>mapreduce.Job</w:t>
      </w:r>
      <w:proofErr w:type="spellEnd"/>
      <w:r>
        <w:t xml:space="preserve">: Job job_1504029604882_0017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C61BA3" w:rsidRDefault="00C61BA3" w:rsidP="00C61BA3">
      <w:r>
        <w:t xml:space="preserve">17/09/03 14:17:03 INFO </w:t>
      </w:r>
      <w:proofErr w:type="spellStart"/>
      <w:r>
        <w:t>mapreduce.Job</w:t>
      </w:r>
      <w:proofErr w:type="spellEnd"/>
      <w:r>
        <w:t>:  map 0% reduce 0%</w:t>
      </w:r>
    </w:p>
    <w:p w:rsidR="00C61BA3" w:rsidRDefault="00C61BA3" w:rsidP="00C61BA3">
      <w:r>
        <w:t xml:space="preserve">17/09/03 14:17:08 INFO </w:t>
      </w:r>
      <w:proofErr w:type="spellStart"/>
      <w:r>
        <w:t>mapreduce.Job</w:t>
      </w:r>
      <w:proofErr w:type="spellEnd"/>
      <w:r>
        <w:t>:  map 100% reduce 0%</w:t>
      </w:r>
    </w:p>
    <w:p w:rsidR="00C61BA3" w:rsidRDefault="00C61BA3" w:rsidP="00C61BA3">
      <w:r>
        <w:t xml:space="preserve">17/09/03 14:17:14 INFO </w:t>
      </w:r>
      <w:proofErr w:type="spellStart"/>
      <w:r>
        <w:t>mapreduce.Job</w:t>
      </w:r>
      <w:proofErr w:type="spellEnd"/>
      <w:r>
        <w:t>:  map 100% reduce 100%</w:t>
      </w:r>
    </w:p>
    <w:p w:rsidR="00C61BA3" w:rsidRDefault="00C61BA3" w:rsidP="00C61BA3">
      <w:r>
        <w:t xml:space="preserve">17/09/03 14:17:14 INFO </w:t>
      </w:r>
      <w:proofErr w:type="spellStart"/>
      <w:r>
        <w:t>mapreduce.Job</w:t>
      </w:r>
      <w:proofErr w:type="spellEnd"/>
      <w:r>
        <w:t>: Job job_1504029604882_0017 completed successfully</w:t>
      </w:r>
    </w:p>
    <w:p w:rsidR="00C61BA3" w:rsidRDefault="00C61BA3" w:rsidP="00C61BA3">
      <w:r>
        <w:t xml:space="preserve">17/09/03 14:17:14 INFO </w:t>
      </w:r>
      <w:proofErr w:type="spellStart"/>
      <w:r>
        <w:t>mapreduce.Job</w:t>
      </w:r>
      <w:proofErr w:type="spellEnd"/>
      <w:r>
        <w:t>: Counters: 49</w:t>
      </w:r>
    </w:p>
    <w:p w:rsidR="00C61BA3" w:rsidRDefault="00C61BA3" w:rsidP="00C61BA3">
      <w:r>
        <w:t xml:space="preserve">        File System Counters</w:t>
      </w:r>
    </w:p>
    <w:p w:rsidR="00C61BA3" w:rsidRDefault="00C61BA3" w:rsidP="00C61BA3">
      <w:r>
        <w:t xml:space="preserve">                FILE: Number of bytes read=204</w:t>
      </w:r>
    </w:p>
    <w:p w:rsidR="00C61BA3" w:rsidRDefault="00C61BA3" w:rsidP="00C61BA3">
      <w:r>
        <w:t xml:space="preserve">                FILE: Number of bytes written=212533</w:t>
      </w:r>
    </w:p>
    <w:p w:rsidR="00C61BA3" w:rsidRDefault="00C61BA3" w:rsidP="00C61BA3">
      <w:r>
        <w:t xml:space="preserve">                FILE: Number of read operations=0</w:t>
      </w:r>
    </w:p>
    <w:p w:rsidR="00C61BA3" w:rsidRDefault="00C61BA3" w:rsidP="00C61BA3">
      <w:r>
        <w:t xml:space="preserve">                FILE: Number of large read operations=0</w:t>
      </w:r>
    </w:p>
    <w:p w:rsidR="00C61BA3" w:rsidRDefault="00C61BA3" w:rsidP="00C61BA3">
      <w:r>
        <w:t xml:space="preserve">                FILE: Number of write operations=0</w:t>
      </w:r>
    </w:p>
    <w:p w:rsidR="00C61BA3" w:rsidRDefault="00C61BA3" w:rsidP="00C61BA3">
      <w:r>
        <w:t xml:space="preserve">                HDFS: Number of bytes read=848</w:t>
      </w:r>
    </w:p>
    <w:p w:rsidR="00C61BA3" w:rsidRDefault="00C61BA3" w:rsidP="00C61BA3">
      <w:r>
        <w:t xml:space="preserve">                HDFS: Number of bytes written=38</w:t>
      </w:r>
    </w:p>
    <w:p w:rsidR="00C61BA3" w:rsidRDefault="00C61BA3" w:rsidP="00C61BA3">
      <w:r>
        <w:t xml:space="preserve">                HDFS: Number of read operations=6</w:t>
      </w:r>
    </w:p>
    <w:p w:rsidR="00C61BA3" w:rsidRDefault="00C61BA3" w:rsidP="00C61BA3">
      <w:r>
        <w:t xml:space="preserve">                HDFS: Number of large read operations=0</w:t>
      </w:r>
    </w:p>
    <w:p w:rsidR="00C61BA3" w:rsidRDefault="00C61BA3" w:rsidP="00C61BA3">
      <w:r>
        <w:t xml:space="preserve">                HDFS: Number of write operations=2</w:t>
      </w:r>
    </w:p>
    <w:p w:rsidR="00C61BA3" w:rsidRDefault="00C61BA3" w:rsidP="00C61BA3">
      <w:r>
        <w:t xml:space="preserve">        Job Counters</w:t>
      </w:r>
    </w:p>
    <w:p w:rsidR="00C61BA3" w:rsidRDefault="00C61BA3" w:rsidP="00C61BA3">
      <w:r>
        <w:t xml:space="preserve">                Launched map tasks=1</w:t>
      </w:r>
    </w:p>
    <w:p w:rsidR="00C61BA3" w:rsidRDefault="00C61BA3" w:rsidP="00C61BA3">
      <w:r>
        <w:t xml:space="preserve">                Launched reduce tasks=1</w:t>
      </w:r>
    </w:p>
    <w:p w:rsidR="00C61BA3" w:rsidRDefault="00C61BA3" w:rsidP="00C61BA3">
      <w:r>
        <w:t xml:space="preserve">                Data-local map tasks=1</w:t>
      </w:r>
    </w:p>
    <w:p w:rsidR="00C61BA3" w:rsidRDefault="00C61BA3" w:rsidP="00C61BA3">
      <w:r>
        <w:t xml:space="preserve">                Total time spent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3067</w:t>
      </w:r>
    </w:p>
    <w:p w:rsidR="00C61BA3" w:rsidRDefault="00C61BA3" w:rsidP="00C61BA3">
      <w:r>
        <w:t xml:space="preserve">                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3181</w:t>
      </w:r>
    </w:p>
    <w:p w:rsidR="00C61BA3" w:rsidRDefault="00C61BA3" w:rsidP="00C61BA3">
      <w:r>
        <w:t xml:space="preserve">                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3067</w:t>
      </w:r>
    </w:p>
    <w:p w:rsidR="00C61BA3" w:rsidRDefault="00C61BA3" w:rsidP="00C61BA3">
      <w:r>
        <w:t xml:space="preserve">                Total time spent by all reduce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3181</w:t>
      </w:r>
    </w:p>
    <w:p w:rsidR="00C61BA3" w:rsidRDefault="00C61BA3" w:rsidP="00C61BA3">
      <w:r>
        <w:t xml:space="preserve">                Total </w:t>
      </w:r>
      <w:proofErr w:type="spellStart"/>
      <w:r>
        <w:t>vcore</w:t>
      </w:r>
      <w:proofErr w:type="spellEnd"/>
      <w:r>
        <w:t>-seconds taken by all map tasks=3067</w:t>
      </w:r>
    </w:p>
    <w:p w:rsidR="00C61BA3" w:rsidRDefault="00C61BA3" w:rsidP="00C61BA3">
      <w:r>
        <w:t xml:space="preserve">                Total </w:t>
      </w:r>
      <w:proofErr w:type="spellStart"/>
      <w:r>
        <w:t>vcore</w:t>
      </w:r>
      <w:proofErr w:type="spellEnd"/>
      <w:r>
        <w:t>-seconds taken by all reduce tasks=3181</w:t>
      </w:r>
    </w:p>
    <w:p w:rsidR="00C61BA3" w:rsidRDefault="00C61BA3" w:rsidP="00C61BA3">
      <w:r>
        <w:t xml:space="preserve">                Total megabyte-seconds taken by all map tasks=3140608</w:t>
      </w:r>
    </w:p>
    <w:p w:rsidR="00C61BA3" w:rsidRDefault="00C61BA3" w:rsidP="00C61BA3">
      <w:r>
        <w:t xml:space="preserve">                Total megabyte-seconds taken by all reduce tasks=3257344</w:t>
      </w:r>
    </w:p>
    <w:p w:rsidR="00C61BA3" w:rsidRDefault="00C61BA3" w:rsidP="00C61BA3">
      <w:r>
        <w:t xml:space="preserve">        Map-Reduce Framework</w:t>
      </w:r>
    </w:p>
    <w:p w:rsidR="00C61BA3" w:rsidRDefault="00C61BA3" w:rsidP="00C61BA3">
      <w:r>
        <w:t xml:space="preserve">                Map input records=18</w:t>
      </w:r>
    </w:p>
    <w:p w:rsidR="00C61BA3" w:rsidRDefault="00C61BA3" w:rsidP="00C61BA3">
      <w:r>
        <w:t xml:space="preserve">                Map output records=16</w:t>
      </w:r>
    </w:p>
    <w:p w:rsidR="00C61BA3" w:rsidRDefault="00C61BA3" w:rsidP="00C61BA3">
      <w:r>
        <w:t xml:space="preserve">                Map output bytes=166</w:t>
      </w:r>
    </w:p>
    <w:p w:rsidR="00C61BA3" w:rsidRDefault="00C61BA3" w:rsidP="00C61BA3">
      <w:r>
        <w:t xml:space="preserve">                Map output materialized bytes=204</w:t>
      </w:r>
    </w:p>
    <w:p w:rsidR="00C61BA3" w:rsidRDefault="00C61BA3" w:rsidP="00C61BA3">
      <w:r>
        <w:t xml:space="preserve">                Input split bytes=115</w:t>
      </w:r>
    </w:p>
    <w:p w:rsidR="00C61BA3" w:rsidRDefault="00C61BA3" w:rsidP="00C61BA3">
      <w:r>
        <w:t xml:space="preserve">                Combine input records=0</w:t>
      </w:r>
    </w:p>
    <w:p w:rsidR="00C61BA3" w:rsidRDefault="00C61BA3" w:rsidP="00C61BA3">
      <w:r>
        <w:t xml:space="preserve">                Combine output records=0</w:t>
      </w:r>
    </w:p>
    <w:p w:rsidR="00C61BA3" w:rsidRDefault="00C61BA3" w:rsidP="00C61BA3">
      <w:r>
        <w:t xml:space="preserve">                Reduce input groups=5</w:t>
      </w:r>
    </w:p>
    <w:p w:rsidR="00C61BA3" w:rsidRDefault="00C61BA3" w:rsidP="00C61BA3">
      <w:r>
        <w:t xml:space="preserve">                Reduce shuffle bytes=204</w:t>
      </w:r>
    </w:p>
    <w:p w:rsidR="00C61BA3" w:rsidRDefault="00C61BA3" w:rsidP="00C61BA3">
      <w:r>
        <w:t xml:space="preserve">                Reduce input records=16</w:t>
      </w:r>
    </w:p>
    <w:p w:rsidR="00C61BA3" w:rsidRDefault="00C61BA3" w:rsidP="00C61BA3">
      <w:r>
        <w:t xml:space="preserve">                Reduce output records=5</w:t>
      </w:r>
    </w:p>
    <w:p w:rsidR="00C61BA3" w:rsidRDefault="00C61BA3" w:rsidP="00C61BA3">
      <w:r>
        <w:lastRenderedPageBreak/>
        <w:t xml:space="preserve">                Spilled Records=32</w:t>
      </w:r>
    </w:p>
    <w:p w:rsidR="00C61BA3" w:rsidRDefault="00C61BA3" w:rsidP="00C61BA3">
      <w:r>
        <w:t xml:space="preserve">                Shuffled Maps =1</w:t>
      </w:r>
    </w:p>
    <w:p w:rsidR="00C61BA3" w:rsidRDefault="00C61BA3" w:rsidP="00C61BA3">
      <w:r>
        <w:t xml:space="preserve">                Failed Shuffles=0</w:t>
      </w:r>
    </w:p>
    <w:p w:rsidR="00C61BA3" w:rsidRDefault="00C61BA3" w:rsidP="00C61BA3">
      <w:r>
        <w:t xml:space="preserve">                Merged Map outputs=1</w:t>
      </w:r>
    </w:p>
    <w:p w:rsidR="00C61BA3" w:rsidRDefault="00C61BA3" w:rsidP="00C61BA3">
      <w:r>
        <w:t xml:space="preserve">                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124</w:t>
      </w:r>
    </w:p>
    <w:p w:rsidR="00C61BA3" w:rsidRDefault="00C61BA3" w:rsidP="00C61BA3">
      <w:r>
        <w:t xml:space="preserve">                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1400</w:t>
      </w:r>
    </w:p>
    <w:p w:rsidR="00C61BA3" w:rsidRDefault="00C61BA3" w:rsidP="00C61BA3">
      <w:r>
        <w:t xml:space="preserve">                Physical memory (bytes) snapshot=417820672</w:t>
      </w:r>
    </w:p>
    <w:p w:rsidR="00C61BA3" w:rsidRDefault="00C61BA3" w:rsidP="00C61BA3">
      <w:r>
        <w:t xml:space="preserve">                Virtual memory (bytes) snapshot=4161044480</w:t>
      </w:r>
    </w:p>
    <w:p w:rsidR="00C61BA3" w:rsidRDefault="00C61BA3" w:rsidP="00C61BA3">
      <w:r>
        <w:t xml:space="preserve">                Total committed heap usage (bytes</w:t>
      </w:r>
      <w:proofErr w:type="gramStart"/>
      <w:r>
        <w:t>)=</w:t>
      </w:r>
      <w:proofErr w:type="gramEnd"/>
      <w:r>
        <w:t>343932928</w:t>
      </w:r>
    </w:p>
    <w:p w:rsidR="00C61BA3" w:rsidRDefault="00C61BA3" w:rsidP="00C61BA3">
      <w:r>
        <w:t xml:space="preserve">        Shuffle Errors</w:t>
      </w:r>
    </w:p>
    <w:p w:rsidR="00C61BA3" w:rsidRDefault="00C61BA3" w:rsidP="00C61BA3">
      <w:r>
        <w:t xml:space="preserve">                BAD_ID=0</w:t>
      </w:r>
    </w:p>
    <w:p w:rsidR="00C61BA3" w:rsidRDefault="00C61BA3" w:rsidP="00C61BA3">
      <w:r>
        <w:t xml:space="preserve">                CONNECTION=0</w:t>
      </w:r>
    </w:p>
    <w:p w:rsidR="00C61BA3" w:rsidRDefault="00C61BA3" w:rsidP="00C61BA3">
      <w:r>
        <w:t xml:space="preserve">                IO_ERROR=0</w:t>
      </w:r>
    </w:p>
    <w:p w:rsidR="00C61BA3" w:rsidRDefault="00C61BA3" w:rsidP="00C61BA3">
      <w:r>
        <w:t xml:space="preserve">                WRONG_LENGTH=0</w:t>
      </w:r>
    </w:p>
    <w:p w:rsidR="00C61BA3" w:rsidRDefault="00C61BA3" w:rsidP="00C61BA3">
      <w:r>
        <w:t xml:space="preserve">                WRONG_MAP=0</w:t>
      </w:r>
    </w:p>
    <w:p w:rsidR="00C61BA3" w:rsidRDefault="00C61BA3" w:rsidP="00C61BA3">
      <w:r>
        <w:t xml:space="preserve">                WRONG_REDUCE=0</w:t>
      </w:r>
    </w:p>
    <w:p w:rsidR="00C61BA3" w:rsidRDefault="00C61BA3" w:rsidP="00C61BA3">
      <w:r>
        <w:t xml:space="preserve">        File Input Format Counters</w:t>
      </w:r>
    </w:p>
    <w:p w:rsidR="00C61BA3" w:rsidRDefault="00C61BA3" w:rsidP="00C61BA3">
      <w:r>
        <w:t xml:space="preserve">                Bytes Read=733</w:t>
      </w:r>
    </w:p>
    <w:p w:rsidR="00C61BA3" w:rsidRDefault="00C61BA3" w:rsidP="00C61BA3">
      <w:r>
        <w:t xml:space="preserve">        File Output Format Counters</w:t>
      </w:r>
    </w:p>
    <w:p w:rsidR="00C61BA3" w:rsidRDefault="00C61BA3" w:rsidP="00C61BA3">
      <w:r>
        <w:t xml:space="preserve">                Bytes Written=38</w:t>
      </w:r>
    </w:p>
    <w:p w:rsidR="00517A5D" w:rsidRDefault="00517A5D" w:rsidP="00517A5D"/>
    <w:p w:rsidR="00517A5D" w:rsidRDefault="00517A5D" w:rsidP="00517A5D">
      <w:pPr>
        <w:pStyle w:val="Heading1"/>
      </w:pPr>
      <w:bookmarkStart w:id="10" w:name="_Toc493044452"/>
      <w:r>
        <w:t>Check for Results</w:t>
      </w:r>
      <w:r w:rsidR="004505C3">
        <w:t xml:space="preserve"> 3.1</w:t>
      </w:r>
      <w:bookmarkEnd w:id="10"/>
    </w:p>
    <w:p w:rsidR="00517A5D" w:rsidRDefault="00517A5D" w:rsidP="00517A5D"/>
    <w:p w:rsidR="00C61BA3" w:rsidRDefault="00517A5D" w:rsidP="00C61BA3">
      <w:r>
        <w:t>[</w:t>
      </w:r>
      <w:r w:rsidR="00C61BA3">
        <w:t>[</w:t>
      </w:r>
      <w:proofErr w:type="spellStart"/>
      <w:r w:rsidR="00C61BA3">
        <w:t>acadgild@localhost</w:t>
      </w:r>
      <w:proofErr w:type="spellEnd"/>
      <w:r w:rsidR="00C61BA3">
        <w:t xml:space="preserve"> Documents</w:t>
      </w:r>
      <w:proofErr w:type="gramStart"/>
      <w:r w:rsidR="00C61BA3">
        <w:t>]$</w:t>
      </w:r>
      <w:proofErr w:type="gramEnd"/>
      <w:r w:rsidR="00C61BA3">
        <w:t xml:space="preserve"> </w:t>
      </w:r>
      <w:proofErr w:type="spellStart"/>
      <w:r w:rsidR="00C61BA3">
        <w:t>hadoop</w:t>
      </w:r>
      <w:proofErr w:type="spellEnd"/>
      <w:r w:rsidR="00C61BA3">
        <w:t xml:space="preserve"> fs -ls </w:t>
      </w:r>
      <w:proofErr w:type="spellStart"/>
      <w:r w:rsidR="00C61BA3">
        <w:t>tv_sales</w:t>
      </w:r>
      <w:proofErr w:type="spellEnd"/>
    </w:p>
    <w:p w:rsidR="00C61BA3" w:rsidRDefault="00C61BA3" w:rsidP="00C61BA3">
      <w:r>
        <w:t xml:space="preserve">17/09/03 14:18:11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C61BA3" w:rsidRDefault="00C61BA3" w:rsidP="00C61BA3">
      <w:r>
        <w:t>Found 2 items</w:t>
      </w:r>
    </w:p>
    <w:p w:rsidR="00C61BA3" w:rsidRDefault="00C61BA3" w:rsidP="00C61BA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2017-09-03 14:17 </w:t>
      </w:r>
      <w:proofErr w:type="spellStart"/>
      <w:r>
        <w:t>tv_sales</w:t>
      </w:r>
      <w:proofErr w:type="spellEnd"/>
      <w:r>
        <w:t>/_SUCCESS</w:t>
      </w:r>
    </w:p>
    <w:p w:rsidR="00C61BA3" w:rsidRDefault="00C61BA3" w:rsidP="00C61BA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38 2017-09-03 14:17 </w:t>
      </w:r>
      <w:proofErr w:type="spellStart"/>
      <w:r>
        <w:t>tv_sales</w:t>
      </w:r>
      <w:proofErr w:type="spellEnd"/>
      <w:r>
        <w:t>/part-r-00000</w:t>
      </w:r>
    </w:p>
    <w:p w:rsidR="00C61BA3" w:rsidRDefault="00C61BA3" w:rsidP="00C61BA3"/>
    <w:p w:rsidR="00517A5D" w:rsidRDefault="00517A5D" w:rsidP="00C61BA3">
      <w:r>
        <w:t xml:space="preserve">Note </w:t>
      </w:r>
      <w:r w:rsidR="00C61BA3">
        <w:t>r</w:t>
      </w:r>
      <w:r>
        <w:t xml:space="preserve"> - indicates it is a reduced job.</w:t>
      </w:r>
    </w:p>
    <w:p w:rsidR="00517A5D" w:rsidRDefault="00517A5D" w:rsidP="00517A5D"/>
    <w:p w:rsidR="00517A5D" w:rsidRDefault="00517A5D" w:rsidP="00517A5D">
      <w:pPr>
        <w:pStyle w:val="Heading1"/>
      </w:pPr>
      <w:bookmarkStart w:id="11" w:name="_Toc493044453"/>
      <w:r>
        <w:t>View Results</w:t>
      </w:r>
      <w:r w:rsidR="004505C3">
        <w:t xml:space="preserve"> 3.1</w:t>
      </w:r>
      <w:bookmarkEnd w:id="11"/>
    </w:p>
    <w:p w:rsidR="00517A5D" w:rsidRDefault="00517A5D" w:rsidP="00517A5D"/>
    <w:p w:rsidR="00C61BA3" w:rsidRDefault="00C61BA3" w:rsidP="00C61BA3">
      <w:r>
        <w:t>[</w:t>
      </w:r>
      <w:proofErr w:type="spellStart"/>
      <w:r>
        <w:t>acadgild@localhost</w:t>
      </w:r>
      <w:proofErr w:type="spellEnd"/>
      <w:r>
        <w:t xml:space="preserve"> Documents]$ </w:t>
      </w:r>
      <w:proofErr w:type="spellStart"/>
      <w:proofErr w:type="gramStart"/>
      <w:r>
        <w:t>hadoop</w:t>
      </w:r>
      <w:proofErr w:type="spellEnd"/>
      <w:proofErr w:type="gramEnd"/>
      <w:r>
        <w:t xml:space="preserve"> fs -cat </w:t>
      </w:r>
      <w:proofErr w:type="spellStart"/>
      <w:r>
        <w:t>tv_sales</w:t>
      </w:r>
      <w:proofErr w:type="spellEnd"/>
      <w:r>
        <w:t>/part-r-00000</w:t>
      </w:r>
    </w:p>
    <w:p w:rsidR="00C61BA3" w:rsidRDefault="00C61BA3" w:rsidP="00C61BA3">
      <w:r>
        <w:t xml:space="preserve">17/09/03 14:18:37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C61BA3" w:rsidRDefault="00C61BA3" w:rsidP="00C61BA3">
      <w:r>
        <w:t>Akai    1</w:t>
      </w:r>
    </w:p>
    <w:p w:rsidR="00C61BA3" w:rsidRDefault="00C61BA3" w:rsidP="00C61BA3">
      <w:r>
        <w:t>Lava    3</w:t>
      </w:r>
    </w:p>
    <w:p w:rsidR="00C61BA3" w:rsidRDefault="00C61BA3" w:rsidP="00C61BA3">
      <w:proofErr w:type="spellStart"/>
      <w:r>
        <w:t>Onida</w:t>
      </w:r>
      <w:proofErr w:type="spellEnd"/>
      <w:r>
        <w:t xml:space="preserve">   3</w:t>
      </w:r>
    </w:p>
    <w:p w:rsidR="00C61BA3" w:rsidRDefault="00C61BA3" w:rsidP="00C61BA3">
      <w:r>
        <w:t>Samsung 7</w:t>
      </w:r>
    </w:p>
    <w:p w:rsidR="00C61BA3" w:rsidRDefault="00C61BA3" w:rsidP="00C61BA3">
      <w:r>
        <w:t>Zen     2</w:t>
      </w:r>
    </w:p>
    <w:p w:rsidR="004505C3" w:rsidRDefault="004505C3" w:rsidP="00C61BA3"/>
    <w:p w:rsidR="004505C3" w:rsidRDefault="004505C3">
      <w:pPr>
        <w:jc w:val="left"/>
      </w:pPr>
      <w:r>
        <w:br w:type="page"/>
      </w:r>
    </w:p>
    <w:p w:rsidR="004505C3" w:rsidRDefault="004505C3" w:rsidP="00C61BA3"/>
    <w:p w:rsidR="004505C3" w:rsidRPr="004B6079" w:rsidRDefault="004505C3" w:rsidP="004B6079">
      <w:pPr>
        <w:pStyle w:val="Heading1"/>
      </w:pPr>
      <w:bookmarkStart w:id="12" w:name="_Toc493044454"/>
      <w:r w:rsidRPr="004B6079">
        <w:t xml:space="preserve">Solutions 3.2 Calculate the total units sold in each state for </w:t>
      </w:r>
      <w:proofErr w:type="spellStart"/>
      <w:r w:rsidRPr="004B6079">
        <w:t>Onida</w:t>
      </w:r>
      <w:proofErr w:type="spellEnd"/>
      <w:r w:rsidRPr="004B6079">
        <w:t xml:space="preserve"> Company</w:t>
      </w:r>
      <w:bookmarkEnd w:id="12"/>
    </w:p>
    <w:p w:rsidR="004505C3" w:rsidRDefault="004505C3" w:rsidP="004505C3">
      <w:r>
        <w:t>The required jar file was created in Eclipse.</w:t>
      </w:r>
    </w:p>
    <w:p w:rsidR="004505C3" w:rsidRDefault="004505C3" w:rsidP="004505C3"/>
    <w:p w:rsidR="004505C3" w:rsidRDefault="004505C3" w:rsidP="004505C3">
      <w:r>
        <w:t>Driver</w:t>
      </w:r>
      <w:r>
        <w:tab/>
      </w:r>
      <w:r>
        <w:tab/>
      </w:r>
      <w:proofErr w:type="spellStart"/>
      <w:r>
        <w:t>onidasalesd</w:t>
      </w:r>
      <w:r>
        <w:t>river</w:t>
      </w:r>
      <w:proofErr w:type="spellEnd"/>
    </w:p>
    <w:p w:rsidR="004505C3" w:rsidRDefault="004505C3" w:rsidP="004505C3">
      <w:r>
        <w:t>Mapper</w:t>
      </w:r>
      <w:r>
        <w:tab/>
      </w:r>
      <w:r>
        <w:tab/>
      </w:r>
      <w:proofErr w:type="spellStart"/>
      <w:r>
        <w:t>onidasales</w:t>
      </w:r>
      <w:r>
        <w:t>m</w:t>
      </w:r>
      <w:r>
        <w:t>apper</w:t>
      </w:r>
      <w:proofErr w:type="spellEnd"/>
    </w:p>
    <w:p w:rsidR="004505C3" w:rsidRDefault="004505C3" w:rsidP="004505C3">
      <w:r>
        <w:t>Reducer</w:t>
      </w:r>
      <w:r>
        <w:tab/>
      </w:r>
      <w:proofErr w:type="spellStart"/>
      <w:r>
        <w:t>onidasalesr</w:t>
      </w:r>
      <w:r>
        <w:t>educer</w:t>
      </w:r>
      <w:proofErr w:type="spellEnd"/>
    </w:p>
    <w:p w:rsidR="004505C3" w:rsidRDefault="004505C3" w:rsidP="004505C3"/>
    <w:p w:rsidR="004505C3" w:rsidRDefault="004505C3" w:rsidP="004505C3">
      <w:r>
        <w:t xml:space="preserve">The file and the jar file are copied to </w:t>
      </w:r>
      <w:proofErr w:type="spellStart"/>
      <w:r>
        <w:t>hdfs</w:t>
      </w:r>
      <w:proofErr w:type="spellEnd"/>
      <w:r>
        <w:t xml:space="preserve"> using </w:t>
      </w:r>
      <w:proofErr w:type="spellStart"/>
      <w:r>
        <w:t>hdfs</w:t>
      </w:r>
      <w:proofErr w:type="spellEnd"/>
      <w:r>
        <w:t xml:space="preserve"> fs –</w:t>
      </w:r>
      <w:proofErr w:type="spellStart"/>
      <w:r>
        <w:t>copyFromLocal</w:t>
      </w:r>
      <w:proofErr w:type="spellEnd"/>
      <w:r>
        <w:t>.</w:t>
      </w:r>
    </w:p>
    <w:p w:rsidR="004505C3" w:rsidRDefault="004505C3" w:rsidP="004505C3"/>
    <w:p w:rsidR="004505C3" w:rsidRDefault="004505C3" w:rsidP="004505C3">
      <w:pPr>
        <w:rPr>
          <w:b/>
        </w:rPr>
      </w:pPr>
      <w:proofErr w:type="spellStart"/>
      <w:r w:rsidRPr="004505C3">
        <w:rPr>
          <w:b/>
        </w:rPr>
        <w:t>O</w:t>
      </w:r>
      <w:r w:rsidRPr="004505C3">
        <w:rPr>
          <w:b/>
        </w:rPr>
        <w:t>nidasalesdriver</w:t>
      </w:r>
      <w:proofErr w:type="spellEnd"/>
    </w:p>
    <w:p w:rsidR="004505C3" w:rsidRPr="004505C3" w:rsidRDefault="004505C3" w:rsidP="004505C3">
      <w:pPr>
        <w:rPr>
          <w:b/>
        </w:rPr>
      </w:pP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</w:t>
      </w:r>
    </w:p>
    <w:p w:rsidR="004505C3" w:rsidRDefault="004505C3" w:rsidP="004505C3">
      <w:pPr>
        <w:jc w:val="left"/>
      </w:pPr>
      <w:r>
        <w:t xml:space="preserve">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 xml:space="preserve">;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 xml:space="preserve">;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 xml:space="preserve">;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 xml:space="preserve">;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 xml:space="preserve">;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 xml:space="preserve">;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 xml:space="preserve">;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 xml:space="preserve">;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 xml:space="preserve">; </w:t>
      </w:r>
    </w:p>
    <w:p w:rsidR="004505C3" w:rsidRDefault="004505C3" w:rsidP="004505C3">
      <w:pPr>
        <w:jc w:val="left"/>
      </w:pPr>
    </w:p>
    <w:p w:rsidR="004505C3" w:rsidRDefault="004505C3" w:rsidP="004505C3">
      <w:pPr>
        <w:jc w:val="left"/>
      </w:pPr>
      <w:r>
        <w:t xml:space="preserve"> </w:t>
      </w:r>
    </w:p>
    <w:p w:rsidR="004505C3" w:rsidRDefault="004505C3" w:rsidP="004505C3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OnidaSales</w:t>
      </w:r>
      <w:proofErr w:type="spellEnd"/>
      <w:r>
        <w:t xml:space="preserve">  </w:t>
      </w:r>
    </w:p>
    <w:p w:rsidR="004505C3" w:rsidRDefault="004505C3" w:rsidP="004505C3">
      <w:pPr>
        <w:jc w:val="left"/>
      </w:pPr>
      <w:r>
        <w:t xml:space="preserve">{ </w:t>
      </w:r>
    </w:p>
    <w:p w:rsidR="004505C3" w:rsidRDefault="004505C3" w:rsidP="004505C3">
      <w:pPr>
        <w:jc w:val="left"/>
      </w:pP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 xml:space="preserve">"deprecation") </w:t>
      </w:r>
    </w:p>
    <w:p w:rsidR="004505C3" w:rsidRDefault="004505C3" w:rsidP="004505C3">
      <w:pPr>
        <w:jc w:val="left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 </w:t>
      </w:r>
    </w:p>
    <w:p w:rsidR="004505C3" w:rsidRDefault="004505C3" w:rsidP="004505C3">
      <w:pPr>
        <w:jc w:val="left"/>
      </w:pPr>
      <w:r>
        <w:t xml:space="preserve">{ </w:t>
      </w:r>
    </w:p>
    <w:p w:rsidR="004505C3" w:rsidRDefault="004505C3" w:rsidP="004505C3">
      <w:pPr>
        <w:jc w:val="left"/>
      </w:pPr>
      <w:r>
        <w:t xml:space="preserve">//Check if input parameters provided appropriately </w:t>
      </w:r>
    </w:p>
    <w:p w:rsidR="004505C3" w:rsidRDefault="004505C3" w:rsidP="004505C3">
      <w:pPr>
        <w:jc w:val="left"/>
      </w:pPr>
      <w:proofErr w:type="gramStart"/>
      <w:r>
        <w:t>if(</w:t>
      </w:r>
      <w:proofErr w:type="spellStart"/>
      <w:proofErr w:type="gramEnd"/>
      <w:r>
        <w:t>args</w:t>
      </w:r>
      <w:proofErr w:type="spellEnd"/>
      <w:r>
        <w:t xml:space="preserve">==null || </w:t>
      </w:r>
      <w:proofErr w:type="spellStart"/>
      <w:r>
        <w:t>args.length</w:t>
      </w:r>
      <w:proofErr w:type="spellEnd"/>
      <w:r>
        <w:t xml:space="preserve">!=2) </w:t>
      </w:r>
    </w:p>
    <w:p w:rsidR="004505C3" w:rsidRDefault="004505C3" w:rsidP="004505C3">
      <w:pPr>
        <w:jc w:val="left"/>
      </w:pPr>
      <w:r>
        <w:t xml:space="preserve">{ </w:t>
      </w:r>
    </w:p>
    <w:p w:rsidR="004505C3" w:rsidRDefault="004505C3" w:rsidP="004505C3">
      <w:pPr>
        <w:jc w:val="left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"Incorrect jar or output directory provided"); </w:t>
      </w:r>
    </w:p>
    <w:p w:rsidR="004505C3" w:rsidRDefault="004505C3" w:rsidP="004505C3">
      <w:pPr>
        <w:jc w:val="left"/>
      </w:pP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-1); </w:t>
      </w:r>
    </w:p>
    <w:p w:rsidR="004505C3" w:rsidRDefault="004505C3" w:rsidP="004505C3">
      <w:pPr>
        <w:jc w:val="left"/>
      </w:pPr>
      <w:r>
        <w:t xml:space="preserve">} </w:t>
      </w:r>
    </w:p>
    <w:p w:rsidR="004505C3" w:rsidRDefault="004505C3" w:rsidP="004505C3">
      <w:pPr>
        <w:jc w:val="left"/>
      </w:pPr>
    </w:p>
    <w:p w:rsidR="004505C3" w:rsidRDefault="004505C3" w:rsidP="004505C3">
      <w:pPr>
        <w:jc w:val="left"/>
      </w:pPr>
      <w:r>
        <w:tab/>
        <w:t xml:space="preserve"> </w:t>
      </w:r>
    </w:p>
    <w:p w:rsidR="004505C3" w:rsidRDefault="004505C3" w:rsidP="004505C3">
      <w:pPr>
        <w:jc w:val="left"/>
      </w:pPr>
      <w:r>
        <w:t xml:space="preserve">//Instantiate configuration object </w:t>
      </w:r>
    </w:p>
    <w:p w:rsidR="004505C3" w:rsidRDefault="004505C3" w:rsidP="004505C3">
      <w:pPr>
        <w:jc w:val="left"/>
      </w:pPr>
      <w:r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 xml:space="preserve">); </w:t>
      </w:r>
    </w:p>
    <w:p w:rsidR="004505C3" w:rsidRDefault="004505C3" w:rsidP="004505C3">
      <w:pPr>
        <w:jc w:val="left"/>
      </w:pPr>
      <w:r>
        <w:tab/>
        <w:t xml:space="preserve"> </w:t>
      </w:r>
    </w:p>
    <w:p w:rsidR="004505C3" w:rsidRDefault="004505C3" w:rsidP="004505C3">
      <w:pPr>
        <w:jc w:val="left"/>
      </w:pPr>
      <w:r>
        <w:t xml:space="preserve">//Instantiate job object </w:t>
      </w:r>
    </w:p>
    <w:p w:rsidR="004505C3" w:rsidRDefault="004505C3" w:rsidP="004505C3">
      <w:pPr>
        <w:jc w:val="left"/>
      </w:pPr>
      <w:r>
        <w:t xml:space="preserve">Job </w:t>
      </w:r>
      <w:proofErr w:type="spellStart"/>
      <w:proofErr w:type="gramStart"/>
      <w:r>
        <w:t>job</w:t>
      </w:r>
      <w:proofErr w:type="spellEnd"/>
      <w:r>
        <w:t xml:space="preserve">  =</w:t>
      </w:r>
      <w:proofErr w:type="gramEnd"/>
      <w:r>
        <w:t xml:space="preserve"> new Job(</w:t>
      </w:r>
      <w:proofErr w:type="spellStart"/>
      <w:r>
        <w:t>conf</w:t>
      </w:r>
      <w:proofErr w:type="spellEnd"/>
      <w:r>
        <w:t>,"</w:t>
      </w:r>
      <w:proofErr w:type="spellStart"/>
      <w:r>
        <w:t>OnidaSales</w:t>
      </w:r>
      <w:proofErr w:type="spellEnd"/>
      <w:r>
        <w:t xml:space="preserve">"); </w:t>
      </w:r>
    </w:p>
    <w:p w:rsidR="004505C3" w:rsidRDefault="004505C3" w:rsidP="004505C3">
      <w:pPr>
        <w:jc w:val="left"/>
      </w:pPr>
      <w:r>
        <w:t xml:space="preserve"> </w:t>
      </w:r>
      <w:r>
        <w:tab/>
      </w:r>
      <w:r>
        <w:tab/>
        <w:t xml:space="preserve"> </w:t>
      </w:r>
    </w:p>
    <w:p w:rsidR="004505C3" w:rsidRDefault="004505C3" w:rsidP="004505C3">
      <w:pPr>
        <w:jc w:val="left"/>
      </w:pPr>
      <w:r>
        <w:tab/>
        <w:t xml:space="preserve"> </w:t>
      </w:r>
    </w:p>
    <w:p w:rsidR="004505C3" w:rsidRDefault="004505C3" w:rsidP="004505C3">
      <w:pPr>
        <w:jc w:val="left"/>
      </w:pP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OnidaSales.class</w:t>
      </w:r>
      <w:proofErr w:type="spellEnd"/>
      <w:r>
        <w:t xml:space="preserve">); </w:t>
      </w:r>
    </w:p>
    <w:p w:rsidR="004505C3" w:rsidRDefault="004505C3" w:rsidP="004505C3">
      <w:pPr>
        <w:jc w:val="left"/>
      </w:pPr>
      <w:r>
        <w:t xml:space="preserve"> </w:t>
      </w:r>
      <w:r>
        <w:tab/>
        <w:t xml:space="preserve"> </w:t>
      </w:r>
    </w:p>
    <w:p w:rsidR="004505C3" w:rsidRDefault="004505C3" w:rsidP="004505C3">
      <w:pPr>
        <w:jc w:val="left"/>
      </w:pPr>
      <w:r>
        <w:t xml:space="preserve">/* </w:t>
      </w:r>
    </w:p>
    <w:p w:rsidR="004505C3" w:rsidRDefault="004505C3" w:rsidP="004505C3">
      <w:pPr>
        <w:jc w:val="left"/>
      </w:pPr>
      <w:r>
        <w:t xml:space="preserve"> * Set input </w:t>
      </w:r>
      <w:proofErr w:type="spellStart"/>
      <w:r>
        <w:t>pathput</w:t>
      </w:r>
      <w:proofErr w:type="spellEnd"/>
      <w:r>
        <w:t xml:space="preserve"> </w:t>
      </w:r>
    </w:p>
    <w:p w:rsidR="004505C3" w:rsidRDefault="004505C3" w:rsidP="004505C3">
      <w:pPr>
        <w:jc w:val="left"/>
      </w:pPr>
      <w:r>
        <w:t xml:space="preserve">*/ </w:t>
      </w:r>
    </w:p>
    <w:p w:rsidR="004505C3" w:rsidRDefault="004505C3" w:rsidP="004505C3">
      <w:pPr>
        <w:jc w:val="left"/>
      </w:pPr>
      <w:proofErr w:type="spellStart"/>
      <w:proofErr w:type="gramStart"/>
      <w:r>
        <w:t>FileInputFormat.setInputPaths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 xml:space="preserve">[0])); </w:t>
      </w:r>
    </w:p>
    <w:p w:rsidR="004505C3" w:rsidRDefault="004505C3" w:rsidP="004505C3">
      <w:pPr>
        <w:jc w:val="left"/>
      </w:pPr>
      <w:r>
        <w:t xml:space="preserve"> </w:t>
      </w:r>
      <w:r>
        <w:tab/>
      </w:r>
      <w:r>
        <w:tab/>
        <w:t xml:space="preserve"> </w:t>
      </w:r>
    </w:p>
    <w:p w:rsidR="004505C3" w:rsidRDefault="004505C3" w:rsidP="004505C3">
      <w:pPr>
        <w:jc w:val="left"/>
      </w:pPr>
      <w:r>
        <w:lastRenderedPageBreak/>
        <w:t xml:space="preserve">/* </w:t>
      </w:r>
    </w:p>
    <w:p w:rsidR="004505C3" w:rsidRDefault="004505C3" w:rsidP="004505C3">
      <w:pPr>
        <w:jc w:val="left"/>
      </w:pPr>
      <w:r>
        <w:t xml:space="preserve">* Set output path </w:t>
      </w:r>
    </w:p>
    <w:p w:rsidR="004505C3" w:rsidRDefault="004505C3" w:rsidP="004505C3">
      <w:pPr>
        <w:jc w:val="left"/>
      </w:pPr>
      <w:r>
        <w:t xml:space="preserve">*/ </w:t>
      </w:r>
    </w:p>
    <w:p w:rsidR="004505C3" w:rsidRDefault="004505C3" w:rsidP="004505C3">
      <w:pPr>
        <w:jc w:val="left"/>
      </w:pPr>
      <w:r>
        <w:t xml:space="preserve">Path </w:t>
      </w:r>
      <w:proofErr w:type="spellStart"/>
      <w:r>
        <w:t>outputPath</w:t>
      </w:r>
      <w:proofErr w:type="spellEnd"/>
      <w:r>
        <w:t xml:space="preserve"> = new </w:t>
      </w:r>
      <w:proofErr w:type="gramStart"/>
      <w:r>
        <w:t>Path(</w:t>
      </w:r>
      <w:proofErr w:type="spellStart"/>
      <w:proofErr w:type="gramEnd"/>
      <w:r>
        <w:t>args</w:t>
      </w:r>
      <w:proofErr w:type="spellEnd"/>
      <w:r>
        <w:t xml:space="preserve">[1]); </w:t>
      </w:r>
    </w:p>
    <w:p w:rsidR="004505C3" w:rsidRDefault="004505C3" w:rsidP="004505C3">
      <w:pPr>
        <w:jc w:val="left"/>
      </w:pP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 xml:space="preserve">job, </w:t>
      </w:r>
      <w:proofErr w:type="spellStart"/>
      <w:r>
        <w:t>outputPath</w:t>
      </w:r>
      <w:proofErr w:type="spellEnd"/>
      <w:r>
        <w:t xml:space="preserve">); </w:t>
      </w:r>
    </w:p>
    <w:p w:rsidR="004505C3" w:rsidRDefault="004505C3" w:rsidP="004505C3">
      <w:pPr>
        <w:jc w:val="left"/>
      </w:pPr>
      <w:r>
        <w:t xml:space="preserve"> </w:t>
      </w:r>
      <w:r>
        <w:tab/>
      </w:r>
      <w:r>
        <w:tab/>
        <w:t xml:space="preserve"> </w:t>
      </w:r>
    </w:p>
    <w:p w:rsidR="004505C3" w:rsidRDefault="004505C3" w:rsidP="004505C3">
      <w:pPr>
        <w:jc w:val="left"/>
      </w:pPr>
      <w:r>
        <w:t>//Delete output directory if already existing will fail if present</w:t>
      </w:r>
    </w:p>
    <w:p w:rsidR="004505C3" w:rsidRDefault="004505C3" w:rsidP="004505C3">
      <w:pPr>
        <w:jc w:val="left"/>
      </w:pPr>
      <w:proofErr w:type="spellStart"/>
      <w:proofErr w:type="gramStart"/>
      <w:r>
        <w:t>outputPath.getFileSystem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).delete(</w:t>
      </w:r>
      <w:proofErr w:type="spellStart"/>
      <w:r>
        <w:t>outputPath</w:t>
      </w:r>
      <w:proofErr w:type="spellEnd"/>
      <w:r>
        <w:t xml:space="preserve">, true); </w:t>
      </w:r>
    </w:p>
    <w:p w:rsidR="004505C3" w:rsidRDefault="004505C3" w:rsidP="004505C3">
      <w:pPr>
        <w:jc w:val="left"/>
      </w:pPr>
      <w:r>
        <w:tab/>
      </w:r>
      <w:r>
        <w:tab/>
        <w:t xml:space="preserve"> </w:t>
      </w:r>
    </w:p>
    <w:p w:rsidR="004505C3" w:rsidRDefault="004505C3" w:rsidP="004505C3">
      <w:pPr>
        <w:jc w:val="left"/>
      </w:pPr>
      <w:r>
        <w:t xml:space="preserve">//Set mapper class </w:t>
      </w:r>
    </w:p>
    <w:p w:rsidR="004505C3" w:rsidRDefault="004505C3" w:rsidP="004505C3">
      <w:pPr>
        <w:jc w:val="left"/>
      </w:pP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OnidaSalesMapper.class</w:t>
      </w:r>
      <w:proofErr w:type="spellEnd"/>
      <w:r>
        <w:t xml:space="preserve">); </w:t>
      </w:r>
    </w:p>
    <w:p w:rsidR="004505C3" w:rsidRDefault="004505C3" w:rsidP="004505C3">
      <w:pPr>
        <w:jc w:val="left"/>
      </w:pP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OnidaSalesReducer.class</w:t>
      </w:r>
      <w:proofErr w:type="spellEnd"/>
      <w:r>
        <w:t xml:space="preserve">); </w:t>
      </w:r>
    </w:p>
    <w:p w:rsidR="004505C3" w:rsidRDefault="004505C3" w:rsidP="004505C3">
      <w:pPr>
        <w:jc w:val="left"/>
      </w:pPr>
      <w:r>
        <w:tab/>
      </w:r>
      <w:r>
        <w:tab/>
        <w:t xml:space="preserve"> </w:t>
      </w:r>
    </w:p>
    <w:p w:rsidR="004505C3" w:rsidRDefault="004505C3" w:rsidP="004505C3">
      <w:pPr>
        <w:jc w:val="left"/>
      </w:pPr>
      <w:r>
        <w:t xml:space="preserve">//Set input and output format class </w:t>
      </w:r>
    </w:p>
    <w:p w:rsidR="004505C3" w:rsidRDefault="004505C3" w:rsidP="004505C3">
      <w:pPr>
        <w:jc w:val="left"/>
      </w:pP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 xml:space="preserve">); </w:t>
      </w:r>
    </w:p>
    <w:p w:rsidR="004505C3" w:rsidRDefault="004505C3" w:rsidP="004505C3">
      <w:pPr>
        <w:jc w:val="left"/>
      </w:pP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 xml:space="preserve">); </w:t>
      </w:r>
    </w:p>
    <w:p w:rsidR="004505C3" w:rsidRDefault="004505C3" w:rsidP="004505C3">
      <w:pPr>
        <w:jc w:val="left"/>
      </w:pPr>
      <w:r>
        <w:t xml:space="preserve">//Set output </w:t>
      </w:r>
      <w:proofErr w:type="spellStart"/>
      <w:r>
        <w:t>key'value</w:t>
      </w:r>
      <w:proofErr w:type="spellEnd"/>
      <w:r>
        <w:t xml:space="preserve"> class types </w:t>
      </w:r>
    </w:p>
    <w:p w:rsidR="004505C3" w:rsidRDefault="004505C3" w:rsidP="004505C3">
      <w:pPr>
        <w:jc w:val="left"/>
      </w:pP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 xml:space="preserve">); </w:t>
      </w:r>
    </w:p>
    <w:p w:rsidR="004505C3" w:rsidRDefault="004505C3" w:rsidP="004505C3">
      <w:pPr>
        <w:jc w:val="left"/>
      </w:pP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 xml:space="preserve">); </w:t>
      </w:r>
    </w:p>
    <w:p w:rsidR="004505C3" w:rsidRDefault="004505C3" w:rsidP="004505C3">
      <w:pPr>
        <w:jc w:val="left"/>
      </w:pPr>
      <w:r>
        <w:t xml:space="preserve"> </w:t>
      </w:r>
      <w:r>
        <w:tab/>
      </w:r>
      <w:r>
        <w:tab/>
      </w:r>
      <w:r>
        <w:tab/>
      </w:r>
      <w:r>
        <w:tab/>
        <w:t xml:space="preserve"> </w:t>
      </w:r>
    </w:p>
    <w:p w:rsidR="004505C3" w:rsidRDefault="004505C3" w:rsidP="004505C3">
      <w:pPr>
        <w:jc w:val="left"/>
      </w:pPr>
      <w:r>
        <w:t xml:space="preserve">//Execute the job and wait until completion and then exit </w:t>
      </w:r>
    </w:p>
    <w:p w:rsidR="004505C3" w:rsidRDefault="004505C3" w:rsidP="004505C3">
      <w:pPr>
        <w:jc w:val="left"/>
      </w:pP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 xml:space="preserve">(true)?0:1); </w:t>
      </w:r>
    </w:p>
    <w:p w:rsidR="004505C3" w:rsidRDefault="004505C3" w:rsidP="004505C3">
      <w:pPr>
        <w:jc w:val="left"/>
      </w:pPr>
      <w:r>
        <w:tab/>
      </w:r>
      <w:r>
        <w:tab/>
        <w:t xml:space="preserve"> </w:t>
      </w:r>
    </w:p>
    <w:p w:rsidR="004505C3" w:rsidRDefault="004505C3" w:rsidP="004505C3">
      <w:pPr>
        <w:jc w:val="left"/>
      </w:pPr>
      <w:r>
        <w:t xml:space="preserve">} </w:t>
      </w:r>
    </w:p>
    <w:p w:rsidR="004505C3" w:rsidRDefault="004505C3" w:rsidP="004505C3">
      <w:pPr>
        <w:jc w:val="left"/>
      </w:pPr>
    </w:p>
    <w:p w:rsidR="004505C3" w:rsidRDefault="004505C3" w:rsidP="004505C3">
      <w:pPr>
        <w:jc w:val="left"/>
      </w:pPr>
      <w:r>
        <w:t xml:space="preserve"> </w:t>
      </w:r>
    </w:p>
    <w:p w:rsidR="004505C3" w:rsidRDefault="004505C3" w:rsidP="004505C3">
      <w:pPr>
        <w:jc w:val="left"/>
      </w:pPr>
      <w:r>
        <w:tab/>
        <w:t xml:space="preserve"> </w:t>
      </w:r>
    </w:p>
    <w:p w:rsidR="004505C3" w:rsidRDefault="004505C3" w:rsidP="004505C3">
      <w:pPr>
        <w:jc w:val="left"/>
      </w:pPr>
      <w:r>
        <w:t xml:space="preserve">} </w:t>
      </w:r>
      <w:r>
        <w:br w:type="page"/>
      </w:r>
    </w:p>
    <w:p w:rsidR="004505C3" w:rsidRPr="004505C3" w:rsidRDefault="004505C3" w:rsidP="004505C3">
      <w:pPr>
        <w:rPr>
          <w:b/>
        </w:rPr>
      </w:pPr>
      <w:proofErr w:type="spellStart"/>
      <w:proofErr w:type="gramStart"/>
      <w:r w:rsidRPr="004505C3">
        <w:rPr>
          <w:b/>
        </w:rPr>
        <w:lastRenderedPageBreak/>
        <w:t>onidasales</w:t>
      </w:r>
      <w:r w:rsidRPr="004505C3">
        <w:rPr>
          <w:b/>
        </w:rPr>
        <w:t>mapper</w:t>
      </w:r>
      <w:proofErr w:type="spellEnd"/>
      <w:proofErr w:type="gramEnd"/>
    </w:p>
    <w:p w:rsidR="004505C3" w:rsidRPr="00C61BA3" w:rsidRDefault="004505C3" w:rsidP="004505C3">
      <w:pPr>
        <w:rPr>
          <w:b/>
        </w:rPr>
      </w:pP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 xml:space="preserve">; </w:t>
      </w:r>
    </w:p>
    <w:p w:rsidR="004505C3" w:rsidRDefault="004505C3" w:rsidP="004505C3">
      <w:pPr>
        <w:jc w:val="left"/>
      </w:pPr>
    </w:p>
    <w:p w:rsidR="004505C3" w:rsidRDefault="004505C3" w:rsidP="004505C3">
      <w:pPr>
        <w:jc w:val="left"/>
      </w:pPr>
      <w:r>
        <w:t xml:space="preserve">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 xml:space="preserve">;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 xml:space="preserve">;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 xml:space="preserve">;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 xml:space="preserve">; </w:t>
      </w:r>
    </w:p>
    <w:p w:rsidR="004505C3" w:rsidRDefault="004505C3" w:rsidP="004505C3">
      <w:pPr>
        <w:jc w:val="left"/>
      </w:pPr>
      <w:r>
        <w:t xml:space="preserve"> </w:t>
      </w:r>
    </w:p>
    <w:p w:rsidR="004505C3" w:rsidRDefault="004505C3" w:rsidP="004505C3">
      <w:pPr>
        <w:jc w:val="left"/>
      </w:pPr>
      <w:r>
        <w:t xml:space="preserve"> </w:t>
      </w:r>
    </w:p>
    <w:p w:rsidR="004505C3" w:rsidRDefault="004505C3" w:rsidP="004505C3">
      <w:pPr>
        <w:jc w:val="left"/>
      </w:pPr>
      <w:r>
        <w:t xml:space="preserve">/* </w:t>
      </w:r>
    </w:p>
    <w:p w:rsidR="004505C3" w:rsidRDefault="004505C3" w:rsidP="004505C3">
      <w:pPr>
        <w:jc w:val="left"/>
      </w:pPr>
      <w:r>
        <w:t xml:space="preserve">Input key is the offset of line in file </w:t>
      </w:r>
    </w:p>
    <w:p w:rsidR="004505C3" w:rsidRDefault="004505C3" w:rsidP="004505C3">
      <w:pPr>
        <w:jc w:val="left"/>
      </w:pPr>
      <w:r>
        <w:t xml:space="preserve">Input value </w:t>
      </w:r>
      <w:proofErr w:type="gramStart"/>
      <w:r>
        <w:t>format :</w:t>
      </w:r>
      <w:proofErr w:type="gramEnd"/>
      <w:r>
        <w:t xml:space="preserve"> </w:t>
      </w:r>
      <w:proofErr w:type="spellStart"/>
      <w:r>
        <w:t>Company|Product|Size|State|Zip|Price</w:t>
      </w:r>
      <w:proofErr w:type="spellEnd"/>
    </w:p>
    <w:p w:rsidR="004505C3" w:rsidRDefault="004505C3" w:rsidP="004505C3">
      <w:pPr>
        <w:jc w:val="left"/>
      </w:pPr>
      <w:r>
        <w:t xml:space="preserve">Output key is the </w:t>
      </w:r>
      <w:proofErr w:type="spellStart"/>
      <w:r>
        <w:t>the</w:t>
      </w:r>
      <w:proofErr w:type="spellEnd"/>
      <w:r>
        <w:t xml:space="preserve"> name of the state for </w:t>
      </w:r>
      <w:proofErr w:type="spellStart"/>
      <w:r>
        <w:t>Onida</w:t>
      </w:r>
      <w:proofErr w:type="spellEnd"/>
      <w:r>
        <w:t xml:space="preserve"> </w:t>
      </w:r>
    </w:p>
    <w:p w:rsidR="004505C3" w:rsidRDefault="004505C3" w:rsidP="004505C3">
      <w:pPr>
        <w:jc w:val="left"/>
      </w:pPr>
      <w:r>
        <w:t xml:space="preserve">Output value is 1 </w:t>
      </w:r>
    </w:p>
    <w:p w:rsidR="004505C3" w:rsidRDefault="004505C3" w:rsidP="004505C3">
      <w:pPr>
        <w:jc w:val="left"/>
      </w:pPr>
      <w:r>
        <w:t xml:space="preserve">*/ </w:t>
      </w:r>
    </w:p>
    <w:p w:rsidR="004505C3" w:rsidRDefault="004505C3" w:rsidP="004505C3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OnidaSalesMapper</w:t>
      </w:r>
      <w:proofErr w:type="spellEnd"/>
      <w:r>
        <w:t xml:space="preserve"> extends Mapper&lt;</w:t>
      </w:r>
      <w:proofErr w:type="spellStart"/>
      <w:r>
        <w:t>LongWritable,Text,Text,IntWritable</w:t>
      </w:r>
      <w:proofErr w:type="spellEnd"/>
      <w:r>
        <w:t xml:space="preserve">&gt; </w:t>
      </w:r>
    </w:p>
    <w:p w:rsidR="004505C3" w:rsidRDefault="004505C3" w:rsidP="004505C3">
      <w:pPr>
        <w:jc w:val="left"/>
      </w:pPr>
      <w:r>
        <w:t xml:space="preserve">{ </w:t>
      </w:r>
    </w:p>
    <w:p w:rsidR="004505C3" w:rsidRDefault="004505C3" w:rsidP="004505C3">
      <w:pPr>
        <w:jc w:val="left"/>
      </w:pPr>
      <w:proofErr w:type="gramStart"/>
      <w:r>
        <w:t>private</w:t>
      </w:r>
      <w:proofErr w:type="gramEnd"/>
      <w:r>
        <w:t xml:space="preserve"> final static String DELIMITER = "|"; </w:t>
      </w:r>
    </w:p>
    <w:p w:rsidR="004505C3" w:rsidRDefault="004505C3" w:rsidP="004505C3">
      <w:pPr>
        <w:jc w:val="left"/>
      </w:pPr>
      <w:proofErr w:type="gramStart"/>
      <w:r>
        <w:t>private</w:t>
      </w:r>
      <w:proofErr w:type="gramEnd"/>
      <w:r>
        <w:t xml:space="preserve"> final static String NA = "NA"; </w:t>
      </w:r>
    </w:p>
    <w:p w:rsidR="004505C3" w:rsidRDefault="004505C3" w:rsidP="004505C3">
      <w:pPr>
        <w:jc w:val="left"/>
      </w:pPr>
      <w:proofErr w:type="gramStart"/>
      <w:r>
        <w:t>private</w:t>
      </w:r>
      <w:proofErr w:type="gramEnd"/>
      <w:r>
        <w:t xml:space="preserve">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r>
        <w:t>IntWritable</w:t>
      </w:r>
      <w:proofErr w:type="spellEnd"/>
      <w:r>
        <w:t xml:space="preserve">(1); </w:t>
      </w:r>
    </w:p>
    <w:p w:rsidR="004505C3" w:rsidRDefault="004505C3" w:rsidP="004505C3">
      <w:pPr>
        <w:jc w:val="left"/>
      </w:pPr>
      <w:r>
        <w:t xml:space="preserve">Text </w:t>
      </w:r>
      <w:proofErr w:type="spellStart"/>
      <w:proofErr w:type="gramStart"/>
      <w:r>
        <w:t>stateName</w:t>
      </w:r>
      <w:proofErr w:type="spellEnd"/>
      <w:r>
        <w:t xml:space="preserve">  =</w:t>
      </w:r>
      <w:proofErr w:type="gramEnd"/>
      <w:r>
        <w:t xml:space="preserve"> new Text(); </w:t>
      </w:r>
    </w:p>
    <w:p w:rsidR="004505C3" w:rsidRDefault="004505C3" w:rsidP="004505C3">
      <w:pPr>
        <w:jc w:val="left"/>
      </w:pPr>
      <w:proofErr w:type="gramStart"/>
      <w:r>
        <w:t>private</w:t>
      </w:r>
      <w:proofErr w:type="gramEnd"/>
      <w:r>
        <w:t xml:space="preserve"> final static String ONIDA = "ONIDA"; </w:t>
      </w:r>
    </w:p>
    <w:p w:rsidR="004505C3" w:rsidRDefault="004505C3" w:rsidP="004505C3">
      <w:pPr>
        <w:jc w:val="left"/>
      </w:pPr>
      <w:r>
        <w:t xml:space="preserve"> </w:t>
      </w:r>
      <w:r>
        <w:tab/>
        <w:t xml:space="preserve"> </w:t>
      </w:r>
    </w:p>
    <w:p w:rsidR="004505C3" w:rsidRDefault="004505C3" w:rsidP="004505C3">
      <w:pPr>
        <w:jc w:val="left"/>
      </w:pPr>
      <w:r>
        <w:t xml:space="preserve">@Override </w:t>
      </w:r>
    </w:p>
    <w:p w:rsidR="004505C3" w:rsidRDefault="004505C3" w:rsidP="004505C3">
      <w:pPr>
        <w:jc w:val="left"/>
      </w:pP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</w:t>
      </w:r>
      <w:proofErr w:type="spellStart"/>
      <w:r>
        <w:t>key,Text</w:t>
      </w:r>
      <w:proofErr w:type="spellEnd"/>
      <w:r>
        <w:t xml:space="preserve"> </w:t>
      </w:r>
      <w:proofErr w:type="spellStart"/>
      <w:r>
        <w:t>value,Context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</w:t>
      </w:r>
    </w:p>
    <w:p w:rsidR="004505C3" w:rsidRDefault="004505C3" w:rsidP="004505C3">
      <w:pPr>
        <w:jc w:val="left"/>
      </w:pPr>
      <w:r>
        <w:t xml:space="preserve">{ </w:t>
      </w:r>
    </w:p>
    <w:p w:rsidR="004505C3" w:rsidRDefault="004505C3" w:rsidP="004505C3">
      <w:pPr>
        <w:jc w:val="left"/>
      </w:pPr>
      <w:r>
        <w:t xml:space="preserve">String </w:t>
      </w:r>
      <w:proofErr w:type="spellStart"/>
      <w:proofErr w:type="gramStart"/>
      <w:r>
        <w:t>strValue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value.toString</w:t>
      </w:r>
      <w:proofErr w:type="spellEnd"/>
      <w:r>
        <w:t xml:space="preserve">(); </w:t>
      </w:r>
    </w:p>
    <w:p w:rsidR="004505C3" w:rsidRDefault="004505C3" w:rsidP="004505C3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value is "+</w:t>
      </w:r>
      <w:proofErr w:type="spellStart"/>
      <w:r>
        <w:t>strValue</w:t>
      </w:r>
      <w:proofErr w:type="spellEnd"/>
      <w:r>
        <w:t xml:space="preserve">); </w:t>
      </w:r>
    </w:p>
    <w:p w:rsidR="004505C3" w:rsidRDefault="004505C3" w:rsidP="004505C3">
      <w:pPr>
        <w:jc w:val="left"/>
      </w:pPr>
      <w:r>
        <w:tab/>
        <w:t xml:space="preserve"> </w:t>
      </w:r>
    </w:p>
    <w:p w:rsidR="004505C3" w:rsidRDefault="004505C3" w:rsidP="004505C3">
      <w:pPr>
        <w:jc w:val="left"/>
      </w:pPr>
      <w:proofErr w:type="spellStart"/>
      <w:r>
        <w:t>StringTokenizer</w:t>
      </w:r>
      <w:proofErr w:type="spellEnd"/>
      <w:r>
        <w:t xml:space="preserve"> </w:t>
      </w:r>
      <w:proofErr w:type="gramStart"/>
      <w:r>
        <w:t>tokenizer  =</w:t>
      </w:r>
      <w:proofErr w:type="gramEnd"/>
      <w:r>
        <w:t xml:space="preserve"> new </w:t>
      </w:r>
      <w:proofErr w:type="spellStart"/>
      <w:r>
        <w:t>StringTokenizer</w:t>
      </w:r>
      <w:proofErr w:type="spellEnd"/>
      <w:r>
        <w:t>(</w:t>
      </w:r>
      <w:proofErr w:type="spellStart"/>
      <w:r>
        <w:t>strValue</w:t>
      </w:r>
      <w:proofErr w:type="spellEnd"/>
      <w:r>
        <w:t xml:space="preserve">, DELIMITER); </w:t>
      </w:r>
    </w:p>
    <w:p w:rsidR="004505C3" w:rsidRDefault="004505C3" w:rsidP="004505C3">
      <w:pPr>
        <w:jc w:val="left"/>
      </w:pPr>
      <w:r>
        <w:t xml:space="preserve">String </w:t>
      </w:r>
      <w:proofErr w:type="spellStart"/>
      <w:r>
        <w:t>strCompanyName</w:t>
      </w:r>
      <w:proofErr w:type="spellEnd"/>
      <w:r>
        <w:t xml:space="preserve">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 xml:space="preserve">); </w:t>
      </w:r>
    </w:p>
    <w:p w:rsidR="004505C3" w:rsidRDefault="004505C3" w:rsidP="004505C3">
      <w:pPr>
        <w:jc w:val="left"/>
      </w:pPr>
      <w:r>
        <w:t xml:space="preserve">String </w:t>
      </w:r>
      <w:proofErr w:type="spellStart"/>
      <w:proofErr w:type="gramStart"/>
      <w:r>
        <w:t>strProductName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tokenizer.nextToken</w:t>
      </w:r>
      <w:proofErr w:type="spellEnd"/>
      <w:r>
        <w:t xml:space="preserve">(); </w:t>
      </w:r>
    </w:p>
    <w:p w:rsidR="004505C3" w:rsidRDefault="004505C3" w:rsidP="004505C3">
      <w:pPr>
        <w:jc w:val="left"/>
      </w:pPr>
      <w:r>
        <w:tab/>
      </w:r>
      <w:r>
        <w:tab/>
        <w:t xml:space="preserve"> </w:t>
      </w:r>
    </w:p>
    <w:p w:rsidR="004505C3" w:rsidRDefault="004505C3" w:rsidP="004505C3">
      <w:pPr>
        <w:jc w:val="left"/>
      </w:pPr>
      <w:r>
        <w:t xml:space="preserve">//Check if </w:t>
      </w:r>
      <w:proofErr w:type="spellStart"/>
      <w:r>
        <w:t>CompanyName</w:t>
      </w:r>
      <w:proofErr w:type="spellEnd"/>
      <w:r>
        <w:t xml:space="preserve"> or Product Name is 'NA' </w:t>
      </w:r>
    </w:p>
    <w:p w:rsidR="004505C3" w:rsidRDefault="004505C3" w:rsidP="004505C3">
      <w:pPr>
        <w:jc w:val="left"/>
      </w:pPr>
      <w:proofErr w:type="gramStart"/>
      <w:r>
        <w:t>if(</w:t>
      </w:r>
      <w:proofErr w:type="gramEnd"/>
      <w:r>
        <w:t>!</w:t>
      </w:r>
      <w:proofErr w:type="spellStart"/>
      <w:r>
        <w:t>strCompanyName.equalsIgnoreCase</w:t>
      </w:r>
      <w:proofErr w:type="spellEnd"/>
      <w:r>
        <w:t>(NA)  &amp;&amp; !</w:t>
      </w:r>
      <w:proofErr w:type="spellStart"/>
      <w:r>
        <w:t>strProductName.equalsIgnoreCase</w:t>
      </w:r>
      <w:proofErr w:type="spellEnd"/>
      <w:r>
        <w:t xml:space="preserve">(NA)) </w:t>
      </w:r>
    </w:p>
    <w:p w:rsidR="004505C3" w:rsidRDefault="004505C3" w:rsidP="004505C3">
      <w:pPr>
        <w:jc w:val="left"/>
      </w:pPr>
      <w:r>
        <w:t xml:space="preserve">{ </w:t>
      </w:r>
    </w:p>
    <w:p w:rsidR="004505C3" w:rsidRDefault="004505C3" w:rsidP="004505C3">
      <w:pPr>
        <w:jc w:val="left"/>
      </w:pPr>
      <w:proofErr w:type="gramStart"/>
      <w:r>
        <w:t>if(</w:t>
      </w:r>
      <w:proofErr w:type="spellStart"/>
      <w:proofErr w:type="gramEnd"/>
      <w:r>
        <w:t>strCompanyName.equalsIgnoreCase</w:t>
      </w:r>
      <w:proofErr w:type="spellEnd"/>
      <w:r>
        <w:t xml:space="preserve">(ONIDA)) </w:t>
      </w:r>
    </w:p>
    <w:p w:rsidR="004505C3" w:rsidRDefault="004505C3" w:rsidP="004505C3">
      <w:pPr>
        <w:jc w:val="left"/>
      </w:pPr>
      <w:r>
        <w:t>{</w:t>
      </w:r>
      <w:r>
        <w:tab/>
        <w:t xml:space="preserve"> </w:t>
      </w:r>
    </w:p>
    <w:p w:rsidR="004505C3" w:rsidRDefault="004505C3" w:rsidP="004505C3">
      <w:pPr>
        <w:jc w:val="left"/>
      </w:pP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 xml:space="preserve">); </w:t>
      </w:r>
    </w:p>
    <w:p w:rsidR="004505C3" w:rsidRDefault="004505C3" w:rsidP="004505C3">
      <w:pPr>
        <w:jc w:val="left"/>
      </w:pPr>
      <w:r>
        <w:t xml:space="preserve">String </w:t>
      </w:r>
      <w:proofErr w:type="spellStart"/>
      <w:proofErr w:type="gramStart"/>
      <w:r>
        <w:t>strStateName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tokenizer.nextToken</w:t>
      </w:r>
      <w:proofErr w:type="spellEnd"/>
      <w:r>
        <w:t xml:space="preserve">(); </w:t>
      </w:r>
    </w:p>
    <w:p w:rsidR="004505C3" w:rsidRDefault="004505C3" w:rsidP="004505C3">
      <w:pPr>
        <w:jc w:val="left"/>
      </w:pPr>
      <w:proofErr w:type="spellStart"/>
      <w:proofErr w:type="gramStart"/>
      <w:r>
        <w:t>stateName.set</w:t>
      </w:r>
      <w:proofErr w:type="spellEnd"/>
      <w:r>
        <w:t>(</w:t>
      </w:r>
      <w:proofErr w:type="spellStart"/>
      <w:proofErr w:type="gramEnd"/>
      <w:r>
        <w:t>strStateName.trim</w:t>
      </w:r>
      <w:proofErr w:type="spellEnd"/>
      <w:r>
        <w:t xml:space="preserve">()); </w:t>
      </w:r>
    </w:p>
    <w:p w:rsidR="004505C3" w:rsidRDefault="004505C3" w:rsidP="004505C3">
      <w:pPr>
        <w:jc w:val="left"/>
      </w:pP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stateName,ONE</w:t>
      </w:r>
      <w:proofErr w:type="spellEnd"/>
      <w:r>
        <w:t xml:space="preserve">); </w:t>
      </w:r>
    </w:p>
    <w:p w:rsidR="004505C3" w:rsidRDefault="004505C3" w:rsidP="004505C3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"Putting key : "+</w:t>
      </w:r>
      <w:proofErr w:type="spellStart"/>
      <w:r>
        <w:t>strCompanyName</w:t>
      </w:r>
      <w:proofErr w:type="spellEnd"/>
      <w:r>
        <w:t xml:space="preserve">+" and value : 1 in context"); </w:t>
      </w:r>
    </w:p>
    <w:p w:rsidR="004505C3" w:rsidRDefault="004505C3" w:rsidP="004505C3">
      <w:pPr>
        <w:jc w:val="left"/>
      </w:pPr>
      <w:r>
        <w:t>}</w:t>
      </w:r>
      <w:r>
        <w:tab/>
        <w:t xml:space="preserve"> </w:t>
      </w:r>
    </w:p>
    <w:p w:rsidR="004505C3" w:rsidRDefault="004505C3" w:rsidP="004505C3">
      <w:pPr>
        <w:jc w:val="left"/>
      </w:pPr>
      <w:r>
        <w:t xml:space="preserve">} </w:t>
      </w:r>
    </w:p>
    <w:p w:rsidR="004505C3" w:rsidRDefault="004505C3" w:rsidP="004505C3">
      <w:pPr>
        <w:jc w:val="left"/>
      </w:pPr>
      <w:r>
        <w:t xml:space="preserve">} </w:t>
      </w:r>
    </w:p>
    <w:p w:rsidR="004505C3" w:rsidRDefault="004505C3" w:rsidP="004505C3">
      <w:pPr>
        <w:jc w:val="left"/>
      </w:pPr>
      <w:r>
        <w:t>}</w:t>
      </w:r>
    </w:p>
    <w:p w:rsidR="004505C3" w:rsidRDefault="004505C3" w:rsidP="004505C3">
      <w:pPr>
        <w:jc w:val="left"/>
      </w:pPr>
      <w:r>
        <w:br/>
      </w:r>
    </w:p>
    <w:p w:rsidR="004505C3" w:rsidRDefault="004505C3" w:rsidP="004505C3">
      <w:pPr>
        <w:jc w:val="left"/>
      </w:pPr>
      <w:r>
        <w:br w:type="page"/>
      </w:r>
    </w:p>
    <w:p w:rsidR="004505C3" w:rsidRDefault="004505C3" w:rsidP="004505C3">
      <w:pPr>
        <w:jc w:val="left"/>
        <w:rPr>
          <w:b/>
        </w:rPr>
      </w:pPr>
      <w:proofErr w:type="spellStart"/>
      <w:proofErr w:type="gramStart"/>
      <w:r>
        <w:rPr>
          <w:b/>
        </w:rPr>
        <w:lastRenderedPageBreak/>
        <w:t>onidasalesreducer</w:t>
      </w:r>
      <w:proofErr w:type="spellEnd"/>
      <w:proofErr w:type="gramEnd"/>
    </w:p>
    <w:p w:rsidR="004505C3" w:rsidRPr="00C61BA3" w:rsidRDefault="004505C3" w:rsidP="004505C3">
      <w:pPr>
        <w:jc w:val="left"/>
      </w:pP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</w:t>
      </w:r>
    </w:p>
    <w:p w:rsidR="004505C3" w:rsidRDefault="004505C3" w:rsidP="004505C3">
      <w:pPr>
        <w:jc w:val="left"/>
      </w:pPr>
      <w:r>
        <w:t xml:space="preserve"> </w:t>
      </w:r>
    </w:p>
    <w:p w:rsidR="004505C3" w:rsidRDefault="004505C3" w:rsidP="004505C3">
      <w:pPr>
        <w:jc w:val="left"/>
      </w:pPr>
      <w:r>
        <w:t xml:space="preserve">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 xml:space="preserve">;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 xml:space="preserve">;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 xml:space="preserve">; </w:t>
      </w:r>
    </w:p>
    <w:p w:rsidR="004505C3" w:rsidRDefault="004505C3" w:rsidP="004505C3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 xml:space="preserve">; </w:t>
      </w:r>
    </w:p>
    <w:p w:rsidR="004505C3" w:rsidRDefault="004505C3" w:rsidP="004505C3">
      <w:pPr>
        <w:jc w:val="left"/>
      </w:pPr>
    </w:p>
    <w:p w:rsidR="004505C3" w:rsidRDefault="004505C3" w:rsidP="004505C3">
      <w:pPr>
        <w:jc w:val="left"/>
      </w:pPr>
      <w:r>
        <w:t xml:space="preserve"> </w:t>
      </w:r>
    </w:p>
    <w:p w:rsidR="004505C3" w:rsidRDefault="004505C3" w:rsidP="004505C3">
      <w:pPr>
        <w:jc w:val="left"/>
      </w:pPr>
      <w:r>
        <w:t xml:space="preserve">/** </w:t>
      </w:r>
    </w:p>
    <w:p w:rsidR="004505C3" w:rsidRDefault="004505C3" w:rsidP="004505C3">
      <w:pPr>
        <w:jc w:val="left"/>
      </w:pPr>
      <w:r>
        <w:t xml:space="preserve">* Input key is the </w:t>
      </w:r>
      <w:proofErr w:type="spellStart"/>
      <w:r>
        <w:t>the</w:t>
      </w:r>
      <w:proofErr w:type="spellEnd"/>
      <w:r>
        <w:t xml:space="preserve"> name of the state </w:t>
      </w:r>
    </w:p>
    <w:p w:rsidR="004505C3" w:rsidRDefault="004505C3" w:rsidP="004505C3">
      <w:pPr>
        <w:jc w:val="left"/>
      </w:pPr>
      <w:r>
        <w:t xml:space="preserve">* Input value is 1 </w:t>
      </w:r>
    </w:p>
    <w:p w:rsidR="004505C3" w:rsidRDefault="004505C3" w:rsidP="004505C3">
      <w:pPr>
        <w:jc w:val="left"/>
      </w:pPr>
      <w:r>
        <w:t xml:space="preserve">* Output key is the name of the state </w:t>
      </w:r>
    </w:p>
    <w:p w:rsidR="004505C3" w:rsidRDefault="004505C3" w:rsidP="004505C3">
      <w:pPr>
        <w:jc w:val="left"/>
      </w:pPr>
      <w:r>
        <w:t xml:space="preserve">* </w:t>
      </w:r>
      <w:proofErr w:type="spellStart"/>
      <w:r>
        <w:t>OUtput</w:t>
      </w:r>
      <w:proofErr w:type="spellEnd"/>
      <w:r>
        <w:t xml:space="preserve"> value is the number of televisions in the state of </w:t>
      </w:r>
      <w:proofErr w:type="spellStart"/>
      <w:r>
        <w:t>Onida</w:t>
      </w:r>
      <w:proofErr w:type="spellEnd"/>
      <w:r>
        <w:t xml:space="preserve"> </w:t>
      </w:r>
    </w:p>
    <w:p w:rsidR="004505C3" w:rsidRDefault="004505C3" w:rsidP="004505C3">
      <w:pPr>
        <w:jc w:val="left"/>
      </w:pPr>
      <w:r>
        <w:t xml:space="preserve">* </w:t>
      </w:r>
    </w:p>
    <w:p w:rsidR="004505C3" w:rsidRDefault="004505C3" w:rsidP="004505C3">
      <w:pPr>
        <w:jc w:val="left"/>
      </w:pPr>
      <w:r>
        <w:t xml:space="preserve">*/ </w:t>
      </w:r>
    </w:p>
    <w:p w:rsidR="004505C3" w:rsidRDefault="004505C3" w:rsidP="004505C3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OnidaSalesReducer</w:t>
      </w:r>
      <w:proofErr w:type="spellEnd"/>
      <w:r>
        <w:t xml:space="preserve"> extends Reducer&lt;</w:t>
      </w:r>
      <w:proofErr w:type="spellStart"/>
      <w:r>
        <w:t>Text,IntWritable,Text,LongWritable</w:t>
      </w:r>
      <w:proofErr w:type="spellEnd"/>
      <w:r>
        <w:t xml:space="preserve">&gt; </w:t>
      </w:r>
    </w:p>
    <w:p w:rsidR="004505C3" w:rsidRDefault="004505C3" w:rsidP="004505C3">
      <w:pPr>
        <w:jc w:val="left"/>
      </w:pPr>
      <w:r>
        <w:t xml:space="preserve">{ </w:t>
      </w:r>
    </w:p>
    <w:p w:rsidR="004505C3" w:rsidRDefault="004505C3" w:rsidP="004505C3">
      <w:pPr>
        <w:jc w:val="left"/>
      </w:pPr>
      <w:r>
        <w:t xml:space="preserve">@Override </w:t>
      </w:r>
    </w:p>
    <w:p w:rsidR="004505C3" w:rsidRDefault="004505C3" w:rsidP="004505C3">
      <w:pPr>
        <w:jc w:val="left"/>
      </w:pPr>
      <w:proofErr w:type="gramStart"/>
      <w:r>
        <w:t>public</w:t>
      </w:r>
      <w:proofErr w:type="gramEnd"/>
      <w:r>
        <w:t xml:space="preserve"> void reduce(Text </w:t>
      </w:r>
      <w:proofErr w:type="spellStart"/>
      <w:r>
        <w:t>key,Iterable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</w:t>
      </w:r>
    </w:p>
    <w:p w:rsidR="004505C3" w:rsidRDefault="004505C3" w:rsidP="004505C3">
      <w:pPr>
        <w:jc w:val="left"/>
      </w:pPr>
      <w:r>
        <w:t xml:space="preserve">{ </w:t>
      </w:r>
    </w:p>
    <w:p w:rsidR="004505C3" w:rsidRDefault="004505C3" w:rsidP="004505C3">
      <w:pPr>
        <w:jc w:val="left"/>
      </w:pPr>
      <w:proofErr w:type="gramStart"/>
      <w:r>
        <w:t>long</w:t>
      </w:r>
      <w:proofErr w:type="gramEnd"/>
      <w:r>
        <w:t xml:space="preserve"> </w:t>
      </w:r>
      <w:proofErr w:type="spellStart"/>
      <w:r>
        <w:t>lCount</w:t>
      </w:r>
      <w:proofErr w:type="spellEnd"/>
      <w:r>
        <w:t xml:space="preserve"> = 0; </w:t>
      </w:r>
    </w:p>
    <w:p w:rsidR="004505C3" w:rsidRDefault="004505C3" w:rsidP="004505C3">
      <w:pPr>
        <w:jc w:val="left"/>
      </w:pPr>
      <w:proofErr w:type="gramStart"/>
      <w:r>
        <w:t>for(</w:t>
      </w:r>
      <w:proofErr w:type="spellStart"/>
      <w:proofErr w:type="gramEnd"/>
      <w:r>
        <w:t>IntWritable</w:t>
      </w:r>
      <w:proofErr w:type="spellEnd"/>
      <w:r>
        <w:t xml:space="preserve"> </w:t>
      </w:r>
      <w:proofErr w:type="spellStart"/>
      <w:r>
        <w:t>value:values</w:t>
      </w:r>
      <w:proofErr w:type="spellEnd"/>
      <w:r>
        <w:t xml:space="preserve">) </w:t>
      </w:r>
    </w:p>
    <w:p w:rsidR="004505C3" w:rsidRDefault="004505C3" w:rsidP="004505C3">
      <w:pPr>
        <w:jc w:val="left"/>
      </w:pPr>
      <w:r>
        <w:tab/>
      </w:r>
      <w:r>
        <w:tab/>
        <w:t xml:space="preserve">{ </w:t>
      </w:r>
    </w:p>
    <w:p w:rsidR="004505C3" w:rsidRDefault="004505C3" w:rsidP="004505C3">
      <w:pPr>
        <w:jc w:val="left"/>
      </w:pPr>
      <w:proofErr w:type="spellStart"/>
      <w:proofErr w:type="gramStart"/>
      <w:r>
        <w:t>lCount</w:t>
      </w:r>
      <w:proofErr w:type="spellEnd"/>
      <w:r>
        <w:t>=</w:t>
      </w:r>
      <w:proofErr w:type="spellStart"/>
      <w:proofErr w:type="gramEnd"/>
      <w:r>
        <w:t>lCount</w:t>
      </w:r>
      <w:proofErr w:type="spellEnd"/>
      <w:r>
        <w:t xml:space="preserve"> + </w:t>
      </w:r>
      <w:proofErr w:type="spellStart"/>
      <w:r>
        <w:t>value.get</w:t>
      </w:r>
      <w:proofErr w:type="spellEnd"/>
      <w:r>
        <w:t xml:space="preserve">(); </w:t>
      </w:r>
    </w:p>
    <w:p w:rsidR="004505C3" w:rsidRDefault="004505C3" w:rsidP="004505C3">
      <w:pPr>
        <w:jc w:val="left"/>
      </w:pPr>
      <w:r>
        <w:t xml:space="preserve">} </w:t>
      </w:r>
    </w:p>
    <w:p w:rsidR="004505C3" w:rsidRDefault="004505C3" w:rsidP="004505C3">
      <w:pPr>
        <w:jc w:val="left"/>
      </w:pP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key, new </w:t>
      </w:r>
      <w:proofErr w:type="spellStart"/>
      <w:r>
        <w:t>LongWritable</w:t>
      </w:r>
      <w:proofErr w:type="spellEnd"/>
      <w:r>
        <w:t>(</w:t>
      </w:r>
      <w:proofErr w:type="spellStart"/>
      <w:r>
        <w:t>lCount</w:t>
      </w:r>
      <w:proofErr w:type="spellEnd"/>
      <w:r>
        <w:t xml:space="preserve">)); </w:t>
      </w:r>
    </w:p>
    <w:p w:rsidR="004505C3" w:rsidRDefault="004505C3" w:rsidP="004505C3">
      <w:pPr>
        <w:jc w:val="left"/>
      </w:pPr>
      <w:r>
        <w:t xml:space="preserve">} </w:t>
      </w:r>
    </w:p>
    <w:p w:rsidR="004505C3" w:rsidRDefault="004505C3" w:rsidP="004505C3">
      <w:pPr>
        <w:jc w:val="left"/>
      </w:pPr>
      <w:r>
        <w:t xml:space="preserve">} </w:t>
      </w:r>
      <w:r>
        <w:br w:type="page"/>
      </w:r>
    </w:p>
    <w:p w:rsidR="004505C3" w:rsidRDefault="004505C3" w:rsidP="004505C3">
      <w:pPr>
        <w:pStyle w:val="Heading1"/>
      </w:pPr>
      <w:bookmarkStart w:id="13" w:name="_Toc493044455"/>
      <w:r>
        <w:lastRenderedPageBreak/>
        <w:t>Running Job 3.</w:t>
      </w:r>
      <w:r w:rsidR="004B6079">
        <w:t>2</w:t>
      </w:r>
      <w:bookmarkEnd w:id="13"/>
    </w:p>
    <w:p w:rsidR="00DF0E2C" w:rsidRDefault="00DF0E2C" w:rsidP="00DF0E2C">
      <w:r>
        <w:t>[</w:t>
      </w:r>
      <w:proofErr w:type="spellStart"/>
      <w:r>
        <w:t>acadgild@localhost</w:t>
      </w:r>
      <w:proofErr w:type="spellEnd"/>
      <w:r>
        <w:t xml:space="preserve"> Documents]$ </w:t>
      </w:r>
      <w:proofErr w:type="gramStart"/>
      <w:r>
        <w:t>yarn</w:t>
      </w:r>
      <w:proofErr w:type="gramEnd"/>
      <w:r>
        <w:t xml:space="preserve"> jar OnidaSales.jar  television.txt </w:t>
      </w:r>
      <w:proofErr w:type="spellStart"/>
      <w:r>
        <w:t>Onida_Sales</w:t>
      </w:r>
      <w:proofErr w:type="spellEnd"/>
    </w:p>
    <w:p w:rsidR="00DF0E2C" w:rsidRDefault="00DF0E2C" w:rsidP="00DF0E2C">
      <w:r>
        <w:t xml:space="preserve">17/09/03 12:36:24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 xml:space="preserve">-java </w:t>
      </w:r>
      <w:proofErr w:type="spellStart"/>
      <w:r>
        <w:t>classs</w:t>
      </w:r>
      <w:proofErr w:type="spellEnd"/>
      <w:r>
        <w:t xml:space="preserve"> where applicable</w:t>
      </w:r>
    </w:p>
    <w:p w:rsidR="00DF0E2C" w:rsidRDefault="00DF0E2C" w:rsidP="00DF0E2C">
      <w:r>
        <w:t xml:space="preserve">17/09/03 12:36:25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DF0E2C" w:rsidRDefault="00DF0E2C" w:rsidP="00DF0E2C">
      <w:r>
        <w:t xml:space="preserve">17/09/03 12:36:26 WARN </w:t>
      </w:r>
      <w:proofErr w:type="spellStart"/>
      <w:r>
        <w:t>mapreduce.JobSubmitter</w:t>
      </w:r>
      <w:proofErr w:type="spellEnd"/>
      <w:r>
        <w:t xml:space="preserve">: Hadoop command-line option parsing not performed. Implement the Tool interface </w:t>
      </w:r>
      <w:proofErr w:type="gramStart"/>
      <w:r>
        <w:t>an execute</w:t>
      </w:r>
      <w:proofErr w:type="gramEnd"/>
      <w:r>
        <w:t xml:space="preserve">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DF0E2C" w:rsidRDefault="00DF0E2C" w:rsidP="00DF0E2C">
      <w:r>
        <w:t xml:space="preserve">17/09/03 12:36:26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</w:t>
      </w:r>
    </w:p>
    <w:p w:rsidR="00DF0E2C" w:rsidRDefault="00DF0E2C" w:rsidP="00DF0E2C">
      <w:r>
        <w:t xml:space="preserve">17/09/03 12:36:26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:1</w:t>
      </w:r>
      <w:proofErr w:type="gramEnd"/>
    </w:p>
    <w:p w:rsidR="00DF0E2C" w:rsidRDefault="00DF0E2C" w:rsidP="00DF0E2C">
      <w:r>
        <w:t xml:space="preserve">17/09/03 12:36:26 INFO </w:t>
      </w:r>
      <w:proofErr w:type="spellStart"/>
      <w:r>
        <w:t>mapreduce.JobSubmitter</w:t>
      </w:r>
      <w:proofErr w:type="spellEnd"/>
      <w:r>
        <w:t>: Submitting tokens for job: job_1504029604882_0015</w:t>
      </w:r>
    </w:p>
    <w:p w:rsidR="00DF0E2C" w:rsidRDefault="00DF0E2C" w:rsidP="00DF0E2C">
      <w:r>
        <w:t xml:space="preserve">17/09/03 12:36:26 INFO </w:t>
      </w:r>
      <w:proofErr w:type="spellStart"/>
      <w:r>
        <w:t>impl.YarnClientImpl</w:t>
      </w:r>
      <w:proofErr w:type="spellEnd"/>
      <w:r>
        <w:t>: Submitted application application_1504029604882_0015</w:t>
      </w:r>
    </w:p>
    <w:p w:rsidR="00DF0E2C" w:rsidRDefault="00DF0E2C" w:rsidP="00DF0E2C">
      <w:r>
        <w:t xml:space="preserve">17/09/03 12:36:27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http://localhost:8088/proxy/application_1504029604882_0015/</w:t>
      </w:r>
    </w:p>
    <w:p w:rsidR="00DF0E2C" w:rsidRDefault="00DF0E2C" w:rsidP="00DF0E2C">
      <w:r>
        <w:t xml:space="preserve">17/09/03 12:36:27 INFO </w:t>
      </w:r>
      <w:proofErr w:type="spellStart"/>
      <w:r>
        <w:t>mapreduce.Job</w:t>
      </w:r>
      <w:proofErr w:type="spellEnd"/>
      <w:r>
        <w:t>: Running job: job_1504029604882_0015</w:t>
      </w:r>
    </w:p>
    <w:p w:rsidR="00DF0E2C" w:rsidRDefault="00DF0E2C" w:rsidP="00DF0E2C">
      <w:r>
        <w:t xml:space="preserve">17/09/03 12:36:33 INFO </w:t>
      </w:r>
      <w:proofErr w:type="spellStart"/>
      <w:r>
        <w:t>mapreduce.Job</w:t>
      </w:r>
      <w:proofErr w:type="spellEnd"/>
      <w:r>
        <w:t xml:space="preserve">: Job job_1504029604882_0015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DF0E2C" w:rsidRDefault="00DF0E2C" w:rsidP="00DF0E2C">
      <w:r>
        <w:t xml:space="preserve">17/09/03 12:36:33 INFO </w:t>
      </w:r>
      <w:proofErr w:type="spellStart"/>
      <w:r>
        <w:t>mapreduce.Job</w:t>
      </w:r>
      <w:proofErr w:type="spellEnd"/>
      <w:r>
        <w:t>:  map 0% reduce 0%</w:t>
      </w:r>
    </w:p>
    <w:p w:rsidR="00DF0E2C" w:rsidRDefault="00DF0E2C" w:rsidP="00DF0E2C">
      <w:r>
        <w:t xml:space="preserve">17/09/03 12:36:39 INFO </w:t>
      </w:r>
      <w:proofErr w:type="spellStart"/>
      <w:r>
        <w:t>mapreduce.Job</w:t>
      </w:r>
      <w:proofErr w:type="spellEnd"/>
      <w:r>
        <w:t>:  map 100% reduce 0%</w:t>
      </w:r>
    </w:p>
    <w:p w:rsidR="00DF0E2C" w:rsidRDefault="00DF0E2C" w:rsidP="00DF0E2C">
      <w:r>
        <w:t xml:space="preserve">17/09/03 12:36:45 INFO </w:t>
      </w:r>
      <w:proofErr w:type="spellStart"/>
      <w:r>
        <w:t>mapreduce.Job</w:t>
      </w:r>
      <w:proofErr w:type="spellEnd"/>
      <w:r>
        <w:t>:  map 100% reduce 100%</w:t>
      </w:r>
    </w:p>
    <w:p w:rsidR="00DF0E2C" w:rsidRDefault="00DF0E2C" w:rsidP="00DF0E2C">
      <w:r>
        <w:t xml:space="preserve">17/09/03 12:36:45 INFO </w:t>
      </w:r>
      <w:proofErr w:type="spellStart"/>
      <w:r>
        <w:t>mapreduce.Job</w:t>
      </w:r>
      <w:proofErr w:type="spellEnd"/>
      <w:r>
        <w:t>: Job job_1504029604882_0015 completed successfully</w:t>
      </w:r>
    </w:p>
    <w:p w:rsidR="00DF0E2C" w:rsidRDefault="00DF0E2C" w:rsidP="00DF0E2C">
      <w:r>
        <w:t xml:space="preserve">17/09/03 12:36:45 INFO </w:t>
      </w:r>
      <w:proofErr w:type="spellStart"/>
      <w:r>
        <w:t>mapreduce.Job</w:t>
      </w:r>
      <w:proofErr w:type="spellEnd"/>
      <w:r>
        <w:t>: Counters: 49</w:t>
      </w:r>
    </w:p>
    <w:p w:rsidR="00DF0E2C" w:rsidRDefault="00DF0E2C" w:rsidP="00DF0E2C">
      <w:r>
        <w:t xml:space="preserve">        File System Counters</w:t>
      </w:r>
    </w:p>
    <w:p w:rsidR="00DF0E2C" w:rsidRDefault="00DF0E2C" w:rsidP="00DF0E2C">
      <w:r>
        <w:t xml:space="preserve">                FILE: Number of bytes read=66</w:t>
      </w:r>
    </w:p>
    <w:p w:rsidR="00DF0E2C" w:rsidRDefault="00DF0E2C" w:rsidP="00DF0E2C">
      <w:r>
        <w:t xml:space="preserve">                FILE: Number of bytes written=212261</w:t>
      </w:r>
    </w:p>
    <w:p w:rsidR="00DF0E2C" w:rsidRDefault="00DF0E2C" w:rsidP="00DF0E2C">
      <w:r>
        <w:t xml:space="preserve">                FILE: Number of read operations=0</w:t>
      </w:r>
    </w:p>
    <w:p w:rsidR="00DF0E2C" w:rsidRDefault="00DF0E2C" w:rsidP="00DF0E2C">
      <w:r>
        <w:t xml:space="preserve">                FILE: Number of large read operations=0</w:t>
      </w:r>
    </w:p>
    <w:p w:rsidR="00DF0E2C" w:rsidRDefault="00DF0E2C" w:rsidP="00DF0E2C">
      <w:r>
        <w:t xml:space="preserve">                FILE: Number of write operations=0</w:t>
      </w:r>
    </w:p>
    <w:p w:rsidR="00DF0E2C" w:rsidRDefault="00DF0E2C" w:rsidP="00DF0E2C">
      <w:r>
        <w:t xml:space="preserve">                HDFS: Number of bytes read=848</w:t>
      </w:r>
    </w:p>
    <w:p w:rsidR="00DF0E2C" w:rsidRDefault="00DF0E2C" w:rsidP="00DF0E2C">
      <w:r>
        <w:t xml:space="preserve">                HDFS: Number of bytes written=16</w:t>
      </w:r>
    </w:p>
    <w:p w:rsidR="00DF0E2C" w:rsidRDefault="00DF0E2C" w:rsidP="00DF0E2C">
      <w:r>
        <w:t xml:space="preserve">                HDFS: Number of read operations=6</w:t>
      </w:r>
    </w:p>
    <w:p w:rsidR="00DF0E2C" w:rsidRDefault="00DF0E2C" w:rsidP="00DF0E2C">
      <w:r>
        <w:t xml:space="preserve">                HDFS: Number of large read operations=0</w:t>
      </w:r>
    </w:p>
    <w:p w:rsidR="00DF0E2C" w:rsidRDefault="00DF0E2C" w:rsidP="00DF0E2C">
      <w:r>
        <w:t xml:space="preserve">                HDFS: Number of write operations=2</w:t>
      </w:r>
    </w:p>
    <w:p w:rsidR="00DF0E2C" w:rsidRDefault="00DF0E2C" w:rsidP="00DF0E2C">
      <w:r>
        <w:t xml:space="preserve">        Job Counters</w:t>
      </w:r>
    </w:p>
    <w:p w:rsidR="00DF0E2C" w:rsidRDefault="00DF0E2C" w:rsidP="00DF0E2C">
      <w:r>
        <w:t xml:space="preserve">                Launched map tasks=1</w:t>
      </w:r>
    </w:p>
    <w:p w:rsidR="00DF0E2C" w:rsidRDefault="00DF0E2C" w:rsidP="00DF0E2C">
      <w:r>
        <w:t xml:space="preserve">                Launched reduce tasks=1</w:t>
      </w:r>
    </w:p>
    <w:p w:rsidR="00DF0E2C" w:rsidRDefault="00DF0E2C" w:rsidP="00DF0E2C">
      <w:r>
        <w:t xml:space="preserve">                Data-local map tasks=1</w:t>
      </w:r>
    </w:p>
    <w:p w:rsidR="00DF0E2C" w:rsidRDefault="00DF0E2C" w:rsidP="00DF0E2C">
      <w:r>
        <w:t xml:space="preserve">                Total time spent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3438</w:t>
      </w:r>
    </w:p>
    <w:p w:rsidR="00DF0E2C" w:rsidRDefault="00DF0E2C" w:rsidP="00DF0E2C">
      <w:r>
        <w:t xml:space="preserve">                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3428</w:t>
      </w:r>
    </w:p>
    <w:p w:rsidR="00DF0E2C" w:rsidRDefault="00DF0E2C" w:rsidP="00DF0E2C">
      <w:r>
        <w:t xml:space="preserve">                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3438</w:t>
      </w:r>
    </w:p>
    <w:p w:rsidR="00DF0E2C" w:rsidRDefault="00DF0E2C" w:rsidP="00DF0E2C">
      <w:r>
        <w:t xml:space="preserve">                Total time spent by all reduce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3428</w:t>
      </w:r>
    </w:p>
    <w:p w:rsidR="00DF0E2C" w:rsidRDefault="00DF0E2C" w:rsidP="00DF0E2C">
      <w:r>
        <w:t xml:space="preserve">                Total </w:t>
      </w:r>
      <w:proofErr w:type="spellStart"/>
      <w:r>
        <w:t>vcore</w:t>
      </w:r>
      <w:proofErr w:type="spellEnd"/>
      <w:r>
        <w:t>-seconds taken by all map tasks=3438</w:t>
      </w:r>
    </w:p>
    <w:p w:rsidR="00DF0E2C" w:rsidRDefault="00DF0E2C" w:rsidP="00DF0E2C">
      <w:r>
        <w:t xml:space="preserve">                Total </w:t>
      </w:r>
      <w:proofErr w:type="spellStart"/>
      <w:r>
        <w:t>vcore</w:t>
      </w:r>
      <w:proofErr w:type="spellEnd"/>
      <w:r>
        <w:t>-seconds taken by all reduce tasks=3428</w:t>
      </w:r>
    </w:p>
    <w:p w:rsidR="00DF0E2C" w:rsidRDefault="00DF0E2C" w:rsidP="00DF0E2C">
      <w:r>
        <w:t xml:space="preserve">                Total megabyte-seconds taken by all map tasks=3520512</w:t>
      </w:r>
    </w:p>
    <w:p w:rsidR="00DF0E2C" w:rsidRDefault="00DF0E2C" w:rsidP="00DF0E2C">
      <w:r>
        <w:t xml:space="preserve">                Total megabyte-seconds taken by all reduce tasks=3510272</w:t>
      </w:r>
    </w:p>
    <w:p w:rsidR="00DF0E2C" w:rsidRDefault="00DF0E2C" w:rsidP="00DF0E2C">
      <w:r>
        <w:t xml:space="preserve">        Map-Reduce Framework</w:t>
      </w:r>
    </w:p>
    <w:p w:rsidR="00DF0E2C" w:rsidRDefault="00DF0E2C" w:rsidP="00DF0E2C">
      <w:r>
        <w:t xml:space="preserve">                Map input records=18</w:t>
      </w:r>
    </w:p>
    <w:p w:rsidR="00DF0E2C" w:rsidRDefault="00DF0E2C" w:rsidP="00DF0E2C">
      <w:r>
        <w:t xml:space="preserve">                Map output records=3</w:t>
      </w:r>
    </w:p>
    <w:p w:rsidR="00DF0E2C" w:rsidRDefault="00DF0E2C" w:rsidP="00DF0E2C">
      <w:r>
        <w:t xml:space="preserve">                Map output bytes=54</w:t>
      </w:r>
    </w:p>
    <w:p w:rsidR="00DF0E2C" w:rsidRDefault="00DF0E2C" w:rsidP="00DF0E2C">
      <w:r>
        <w:t xml:space="preserve">                Map output materialized bytes=66</w:t>
      </w:r>
    </w:p>
    <w:p w:rsidR="00DF0E2C" w:rsidRDefault="00DF0E2C" w:rsidP="00DF0E2C">
      <w:r>
        <w:t xml:space="preserve">                Input split bytes=115</w:t>
      </w:r>
    </w:p>
    <w:p w:rsidR="00DF0E2C" w:rsidRDefault="00DF0E2C" w:rsidP="00DF0E2C">
      <w:r>
        <w:t xml:space="preserve">                Combine input records=0</w:t>
      </w:r>
    </w:p>
    <w:p w:rsidR="00DF0E2C" w:rsidRDefault="00DF0E2C" w:rsidP="00DF0E2C">
      <w:r>
        <w:t xml:space="preserve">                Combine output records=0</w:t>
      </w:r>
    </w:p>
    <w:p w:rsidR="00DF0E2C" w:rsidRDefault="00DF0E2C" w:rsidP="00DF0E2C">
      <w:r>
        <w:t xml:space="preserve">                Reduce input groups=1</w:t>
      </w:r>
    </w:p>
    <w:p w:rsidR="00DF0E2C" w:rsidRDefault="00DF0E2C" w:rsidP="00DF0E2C">
      <w:r>
        <w:t xml:space="preserve">                Reduce shuffle bytes=66</w:t>
      </w:r>
    </w:p>
    <w:p w:rsidR="00DF0E2C" w:rsidRDefault="00DF0E2C" w:rsidP="00DF0E2C">
      <w:r>
        <w:t xml:space="preserve">                Reduce input records=3</w:t>
      </w:r>
    </w:p>
    <w:p w:rsidR="00DF0E2C" w:rsidRDefault="00DF0E2C" w:rsidP="00DF0E2C">
      <w:r>
        <w:t xml:space="preserve">                Reduce output records=1</w:t>
      </w:r>
    </w:p>
    <w:p w:rsidR="00DF0E2C" w:rsidRDefault="00DF0E2C" w:rsidP="00DF0E2C">
      <w:r>
        <w:lastRenderedPageBreak/>
        <w:t xml:space="preserve">                Spilled Records=6</w:t>
      </w:r>
    </w:p>
    <w:p w:rsidR="00DF0E2C" w:rsidRDefault="00DF0E2C" w:rsidP="00DF0E2C">
      <w:r>
        <w:t xml:space="preserve">                Shuffled Maps =1</w:t>
      </w:r>
    </w:p>
    <w:p w:rsidR="00DF0E2C" w:rsidRDefault="00DF0E2C" w:rsidP="00DF0E2C">
      <w:r>
        <w:t xml:space="preserve">                Failed Shuffles=0</w:t>
      </w:r>
    </w:p>
    <w:p w:rsidR="00DF0E2C" w:rsidRDefault="00DF0E2C" w:rsidP="00DF0E2C">
      <w:r>
        <w:t xml:space="preserve">                Merged Map outputs=1</w:t>
      </w:r>
    </w:p>
    <w:p w:rsidR="00DF0E2C" w:rsidRDefault="00DF0E2C" w:rsidP="00DF0E2C">
      <w:r>
        <w:t xml:space="preserve">                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183</w:t>
      </w:r>
    </w:p>
    <w:p w:rsidR="00DF0E2C" w:rsidRDefault="00DF0E2C" w:rsidP="00DF0E2C">
      <w:r>
        <w:t xml:space="preserve">                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2090</w:t>
      </w:r>
    </w:p>
    <w:p w:rsidR="00DF0E2C" w:rsidRDefault="00DF0E2C" w:rsidP="00DF0E2C">
      <w:r>
        <w:t xml:space="preserve">                Physical memory (bytes) snapshot=423550976</w:t>
      </w:r>
    </w:p>
    <w:p w:rsidR="00DF0E2C" w:rsidRDefault="00DF0E2C" w:rsidP="00DF0E2C">
      <w:r>
        <w:t xml:space="preserve">                Virtual memory (bytes) snapshot=4156125184</w:t>
      </w:r>
    </w:p>
    <w:p w:rsidR="00DF0E2C" w:rsidRDefault="00DF0E2C" w:rsidP="00DF0E2C">
      <w:r>
        <w:t xml:space="preserve">                Total committed heap usage (bytes</w:t>
      </w:r>
      <w:proofErr w:type="gramStart"/>
      <w:r>
        <w:t>)=</w:t>
      </w:r>
      <w:proofErr w:type="gramEnd"/>
      <w:r>
        <w:t>347078656</w:t>
      </w:r>
    </w:p>
    <w:p w:rsidR="00DF0E2C" w:rsidRDefault="00DF0E2C" w:rsidP="00DF0E2C">
      <w:r>
        <w:t xml:space="preserve">        Shuffle Errors</w:t>
      </w:r>
    </w:p>
    <w:p w:rsidR="00DF0E2C" w:rsidRDefault="00DF0E2C" w:rsidP="00DF0E2C">
      <w:r>
        <w:t xml:space="preserve">                BAD_ID=0</w:t>
      </w:r>
    </w:p>
    <w:p w:rsidR="00DF0E2C" w:rsidRDefault="00DF0E2C" w:rsidP="00DF0E2C">
      <w:r>
        <w:t xml:space="preserve">                CONNECTION=0</w:t>
      </w:r>
    </w:p>
    <w:p w:rsidR="00DF0E2C" w:rsidRDefault="00DF0E2C" w:rsidP="00DF0E2C">
      <w:r>
        <w:t xml:space="preserve">                IO_ERROR=0</w:t>
      </w:r>
    </w:p>
    <w:p w:rsidR="00DF0E2C" w:rsidRDefault="00DF0E2C" w:rsidP="00DF0E2C">
      <w:r>
        <w:t xml:space="preserve">                WRONG_LENGTH=0</w:t>
      </w:r>
    </w:p>
    <w:p w:rsidR="00DF0E2C" w:rsidRDefault="00DF0E2C" w:rsidP="00DF0E2C">
      <w:r>
        <w:t xml:space="preserve">                WRONG_MAP=0</w:t>
      </w:r>
    </w:p>
    <w:p w:rsidR="00DF0E2C" w:rsidRDefault="00DF0E2C" w:rsidP="00DF0E2C">
      <w:r>
        <w:t xml:space="preserve">                WRONG_REDUCE=0</w:t>
      </w:r>
    </w:p>
    <w:p w:rsidR="00DF0E2C" w:rsidRDefault="00DF0E2C" w:rsidP="00DF0E2C">
      <w:r>
        <w:t xml:space="preserve">        File Input Format Counters</w:t>
      </w:r>
    </w:p>
    <w:p w:rsidR="00DF0E2C" w:rsidRDefault="00DF0E2C" w:rsidP="00DF0E2C">
      <w:r>
        <w:t xml:space="preserve">                Bytes Read=733</w:t>
      </w:r>
    </w:p>
    <w:p w:rsidR="00DF0E2C" w:rsidRDefault="00DF0E2C" w:rsidP="00DF0E2C">
      <w:r>
        <w:t xml:space="preserve">        File Output Format Counters</w:t>
      </w:r>
    </w:p>
    <w:p w:rsidR="004505C3" w:rsidRDefault="00DF0E2C" w:rsidP="00DF0E2C">
      <w:r>
        <w:t xml:space="preserve">                Bytes Written=16</w:t>
      </w:r>
    </w:p>
    <w:p w:rsidR="004505C3" w:rsidRDefault="004505C3" w:rsidP="004505C3">
      <w:pPr>
        <w:pStyle w:val="Heading1"/>
      </w:pPr>
      <w:bookmarkStart w:id="14" w:name="_Toc493044456"/>
      <w:r>
        <w:t>Check for Results 3.</w:t>
      </w:r>
      <w:r w:rsidR="004B6079">
        <w:t>2</w:t>
      </w:r>
      <w:bookmarkEnd w:id="14"/>
    </w:p>
    <w:p w:rsidR="004505C3" w:rsidRDefault="004505C3" w:rsidP="004505C3"/>
    <w:p w:rsidR="00DF0E2C" w:rsidRDefault="00DF0E2C" w:rsidP="00DF0E2C">
      <w:r>
        <w:t>[</w:t>
      </w:r>
      <w:proofErr w:type="spellStart"/>
      <w:r>
        <w:t>acadgild@localhost</w:t>
      </w:r>
      <w:proofErr w:type="spellEnd"/>
      <w:r>
        <w:t xml:space="preserve"> Documents]$ </w:t>
      </w:r>
      <w:proofErr w:type="spellStart"/>
      <w:proofErr w:type="gramStart"/>
      <w:r>
        <w:t>hadoop</w:t>
      </w:r>
      <w:proofErr w:type="spellEnd"/>
      <w:proofErr w:type="gramEnd"/>
      <w:r>
        <w:t xml:space="preserve"> fs -ls </w:t>
      </w:r>
      <w:proofErr w:type="spellStart"/>
      <w:r>
        <w:t>Onida_Sales</w:t>
      </w:r>
      <w:proofErr w:type="spellEnd"/>
    </w:p>
    <w:p w:rsidR="00DF0E2C" w:rsidRDefault="00DF0E2C" w:rsidP="00DF0E2C">
      <w:r>
        <w:t xml:space="preserve">17/09/03 12:37:23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 xml:space="preserve">-java </w:t>
      </w:r>
      <w:proofErr w:type="spellStart"/>
      <w:r>
        <w:t>classs</w:t>
      </w:r>
      <w:proofErr w:type="spellEnd"/>
      <w:r>
        <w:t xml:space="preserve"> where applicable</w:t>
      </w:r>
    </w:p>
    <w:p w:rsidR="00DF0E2C" w:rsidRDefault="00DF0E2C" w:rsidP="00DF0E2C">
      <w:r>
        <w:t>Found 2 items</w:t>
      </w:r>
    </w:p>
    <w:p w:rsidR="00DF0E2C" w:rsidRDefault="00DF0E2C" w:rsidP="00DF0E2C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2017-09-03 12:36 </w:t>
      </w:r>
      <w:proofErr w:type="spellStart"/>
      <w:r>
        <w:t>Onida_Sales</w:t>
      </w:r>
      <w:proofErr w:type="spellEnd"/>
      <w:r>
        <w:t>/_SUCCESS</w:t>
      </w:r>
    </w:p>
    <w:p w:rsidR="00DF0E2C" w:rsidRDefault="00DF0E2C" w:rsidP="00DF0E2C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16 2017-09-03 12:36 </w:t>
      </w:r>
      <w:proofErr w:type="spellStart"/>
      <w:r>
        <w:t>Onida_Sales</w:t>
      </w:r>
      <w:proofErr w:type="spellEnd"/>
      <w:r>
        <w:t>/part-r-00000</w:t>
      </w:r>
    </w:p>
    <w:p w:rsidR="004505C3" w:rsidRDefault="00DF0E2C" w:rsidP="00DF0E2C">
      <w:r>
        <w:t>[</w:t>
      </w:r>
      <w:proofErr w:type="spellStart"/>
      <w:r>
        <w:t>acadgild@localhost</w:t>
      </w:r>
      <w:proofErr w:type="spellEnd"/>
      <w:r>
        <w:t xml:space="preserve"> Documents]$ </w:t>
      </w:r>
      <w:proofErr w:type="spellStart"/>
      <w:proofErr w:type="gramStart"/>
      <w:r>
        <w:t>hadoop</w:t>
      </w:r>
      <w:proofErr w:type="spellEnd"/>
      <w:proofErr w:type="gramEnd"/>
      <w:r>
        <w:t xml:space="preserve"> fs -cat </w:t>
      </w:r>
      <w:proofErr w:type="spellStart"/>
      <w:r>
        <w:t>Onida_Sales</w:t>
      </w:r>
      <w:proofErr w:type="spellEnd"/>
      <w:r>
        <w:t>/part-r-00000</w:t>
      </w:r>
    </w:p>
    <w:p w:rsidR="00DF0E2C" w:rsidRDefault="00DF0E2C" w:rsidP="004505C3"/>
    <w:p w:rsidR="004505C3" w:rsidRDefault="004505C3" w:rsidP="004505C3">
      <w:r>
        <w:t>Note r - indicates it is a reduced job.</w:t>
      </w:r>
    </w:p>
    <w:p w:rsidR="004505C3" w:rsidRDefault="004505C3" w:rsidP="004505C3"/>
    <w:p w:rsidR="004505C3" w:rsidRDefault="004505C3" w:rsidP="004505C3">
      <w:pPr>
        <w:pStyle w:val="Heading1"/>
      </w:pPr>
      <w:bookmarkStart w:id="15" w:name="_Toc493044457"/>
      <w:r>
        <w:t>View Results 3.</w:t>
      </w:r>
      <w:r w:rsidR="004B6079">
        <w:t>2</w:t>
      </w:r>
      <w:bookmarkEnd w:id="15"/>
    </w:p>
    <w:p w:rsidR="00DF0E2C" w:rsidRDefault="00DF0E2C" w:rsidP="00DF0E2C">
      <w:r>
        <w:t xml:space="preserve">17/09/03 12:37:53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 xml:space="preserve">-java </w:t>
      </w:r>
      <w:proofErr w:type="spellStart"/>
      <w:r>
        <w:t>classs</w:t>
      </w:r>
      <w:proofErr w:type="spellEnd"/>
      <w:r>
        <w:t xml:space="preserve"> where applicable</w:t>
      </w:r>
    </w:p>
    <w:p w:rsidR="004505C3" w:rsidRDefault="00DF0E2C" w:rsidP="00DF0E2C">
      <w:r>
        <w:t>Uttar Pradesh   3</w:t>
      </w:r>
    </w:p>
    <w:sectPr w:rsidR="004505C3" w:rsidSect="0005544A">
      <w:headerReference w:type="default" r:id="rId9"/>
      <w:footerReference w:type="default" r:id="rId10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59F" w:rsidRDefault="00EE259F">
      <w:r>
        <w:separator/>
      </w:r>
    </w:p>
  </w:endnote>
  <w:endnote w:type="continuationSeparator" w:id="0">
    <w:p w:rsidR="00EE259F" w:rsidRDefault="00EE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1F2001" wp14:editId="1E1B7F63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59F" w:rsidRDefault="00EE259F">
      <w:r>
        <w:separator/>
      </w:r>
    </w:p>
  </w:footnote>
  <w:footnote w:type="continuationSeparator" w:id="0">
    <w:p w:rsidR="00EE259F" w:rsidRDefault="00EE25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B79D9"/>
    <w:multiLevelType w:val="hybridMultilevel"/>
    <w:tmpl w:val="82649484"/>
    <w:lvl w:ilvl="0" w:tplc="A2AC2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A2659"/>
    <w:multiLevelType w:val="hybridMultilevel"/>
    <w:tmpl w:val="A2BA33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836756"/>
    <w:multiLevelType w:val="hybridMultilevel"/>
    <w:tmpl w:val="49EC3942"/>
    <w:lvl w:ilvl="0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>
    <w:nsid w:val="0EEB7B5F"/>
    <w:multiLevelType w:val="hybridMultilevel"/>
    <w:tmpl w:val="5A66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6061F9"/>
    <w:multiLevelType w:val="hybridMultilevel"/>
    <w:tmpl w:val="69BE34B6"/>
    <w:lvl w:ilvl="0" w:tplc="A2AC25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1290D5D"/>
    <w:multiLevelType w:val="hybridMultilevel"/>
    <w:tmpl w:val="D9180F4E"/>
    <w:lvl w:ilvl="0" w:tplc="0D1406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E662BA"/>
    <w:multiLevelType w:val="hybridMultilevel"/>
    <w:tmpl w:val="9BF451F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31B29DB"/>
    <w:multiLevelType w:val="hybridMultilevel"/>
    <w:tmpl w:val="CF56AF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3F60873"/>
    <w:multiLevelType w:val="hybridMultilevel"/>
    <w:tmpl w:val="683AE5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50E7CF7"/>
    <w:multiLevelType w:val="hybridMultilevel"/>
    <w:tmpl w:val="D816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F97151"/>
    <w:multiLevelType w:val="hybridMultilevel"/>
    <w:tmpl w:val="F5AEA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74035C8"/>
    <w:multiLevelType w:val="hybridMultilevel"/>
    <w:tmpl w:val="CE0A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7201D5"/>
    <w:multiLevelType w:val="hybridMultilevel"/>
    <w:tmpl w:val="F52E6E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9DA73C6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216671CA"/>
    <w:multiLevelType w:val="hybridMultilevel"/>
    <w:tmpl w:val="5E0C4824"/>
    <w:lvl w:ilvl="0" w:tplc="08BC8AB2">
      <w:start w:val="7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2AF5B4B"/>
    <w:multiLevelType w:val="hybridMultilevel"/>
    <w:tmpl w:val="2F5AD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52F3984"/>
    <w:multiLevelType w:val="hybridMultilevel"/>
    <w:tmpl w:val="83D05A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F2F76"/>
    <w:multiLevelType w:val="hybridMultilevel"/>
    <w:tmpl w:val="8458B4B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5500133"/>
    <w:multiLevelType w:val="multilevel"/>
    <w:tmpl w:val="5FD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006576"/>
    <w:multiLevelType w:val="multilevel"/>
    <w:tmpl w:val="582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A856CC"/>
    <w:multiLevelType w:val="multilevel"/>
    <w:tmpl w:val="A2B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7B409E"/>
    <w:multiLevelType w:val="multilevel"/>
    <w:tmpl w:val="512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7B0618"/>
    <w:multiLevelType w:val="hybridMultilevel"/>
    <w:tmpl w:val="C7744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82CF9"/>
    <w:multiLevelType w:val="hybridMultilevel"/>
    <w:tmpl w:val="23EC5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120B52"/>
    <w:multiLevelType w:val="hybridMultilevel"/>
    <w:tmpl w:val="DAB04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BF416E"/>
    <w:multiLevelType w:val="hybridMultilevel"/>
    <w:tmpl w:val="AA120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50099"/>
    <w:multiLevelType w:val="hybridMultilevel"/>
    <w:tmpl w:val="578AA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937E4"/>
    <w:multiLevelType w:val="hybridMultilevel"/>
    <w:tmpl w:val="CEA423DA"/>
    <w:lvl w:ilvl="0" w:tplc="AB100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42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A9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A4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266D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9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A83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69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A00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F7B45"/>
    <w:multiLevelType w:val="hybridMultilevel"/>
    <w:tmpl w:val="BF8E3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8B34EF"/>
    <w:multiLevelType w:val="hybridMultilevel"/>
    <w:tmpl w:val="F32CA3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8D6C66"/>
    <w:multiLevelType w:val="hybridMultilevel"/>
    <w:tmpl w:val="B636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C5659"/>
    <w:multiLevelType w:val="hybridMultilevel"/>
    <w:tmpl w:val="D1040C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C1645B"/>
    <w:multiLevelType w:val="hybridMultilevel"/>
    <w:tmpl w:val="6B369330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>
    <w:nsid w:val="79504CFD"/>
    <w:multiLevelType w:val="hybridMultilevel"/>
    <w:tmpl w:val="7488E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694EF4"/>
    <w:multiLevelType w:val="hybridMultilevel"/>
    <w:tmpl w:val="38E2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2"/>
  </w:num>
  <w:num w:numId="14">
    <w:abstractNumId w:val="27"/>
  </w:num>
  <w:num w:numId="15">
    <w:abstractNumId w:val="12"/>
  </w:num>
  <w:num w:numId="16">
    <w:abstractNumId w:val="14"/>
  </w:num>
  <w:num w:numId="17">
    <w:abstractNumId w:val="18"/>
  </w:num>
  <w:num w:numId="18">
    <w:abstractNumId w:val="33"/>
  </w:num>
  <w:num w:numId="19">
    <w:abstractNumId w:val="26"/>
  </w:num>
  <w:num w:numId="20">
    <w:abstractNumId w:val="15"/>
  </w:num>
  <w:num w:numId="21">
    <w:abstractNumId w:val="40"/>
  </w:num>
  <w:num w:numId="22">
    <w:abstractNumId w:val="25"/>
  </w:num>
  <w:num w:numId="23">
    <w:abstractNumId w:val="24"/>
  </w:num>
  <w:num w:numId="24">
    <w:abstractNumId w:val="11"/>
  </w:num>
  <w:num w:numId="25">
    <w:abstractNumId w:val="30"/>
  </w:num>
  <w:num w:numId="26">
    <w:abstractNumId w:val="17"/>
  </w:num>
  <w:num w:numId="27">
    <w:abstractNumId w:val="42"/>
  </w:num>
  <w:num w:numId="28">
    <w:abstractNumId w:val="20"/>
  </w:num>
  <w:num w:numId="29">
    <w:abstractNumId w:val="35"/>
  </w:num>
  <w:num w:numId="30">
    <w:abstractNumId w:val="45"/>
  </w:num>
  <w:num w:numId="31">
    <w:abstractNumId w:val="21"/>
  </w:num>
  <w:num w:numId="32">
    <w:abstractNumId w:val="10"/>
  </w:num>
  <w:num w:numId="33">
    <w:abstractNumId w:val="39"/>
  </w:num>
  <w:num w:numId="34">
    <w:abstractNumId w:val="44"/>
  </w:num>
  <w:num w:numId="35">
    <w:abstractNumId w:val="32"/>
  </w:num>
  <w:num w:numId="36">
    <w:abstractNumId w:val="29"/>
  </w:num>
  <w:num w:numId="37">
    <w:abstractNumId w:val="37"/>
  </w:num>
  <w:num w:numId="38">
    <w:abstractNumId w:val="41"/>
  </w:num>
  <w:num w:numId="39">
    <w:abstractNumId w:val="31"/>
  </w:num>
  <w:num w:numId="40">
    <w:abstractNumId w:val="28"/>
  </w:num>
  <w:num w:numId="41">
    <w:abstractNumId w:val="43"/>
  </w:num>
  <w:num w:numId="42">
    <w:abstractNumId w:val="19"/>
  </w:num>
  <w:num w:numId="43">
    <w:abstractNumId w:val="34"/>
  </w:num>
  <w:num w:numId="44">
    <w:abstractNumId w:val="36"/>
  </w:num>
  <w:num w:numId="45">
    <w:abstractNumId w:val="1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40798"/>
    <w:rsid w:val="0014322C"/>
    <w:rsid w:val="00162C90"/>
    <w:rsid w:val="001665B7"/>
    <w:rsid w:val="00176E26"/>
    <w:rsid w:val="00183252"/>
    <w:rsid w:val="00184940"/>
    <w:rsid w:val="001863AD"/>
    <w:rsid w:val="001D5045"/>
    <w:rsid w:val="001E6CBC"/>
    <w:rsid w:val="001F56CB"/>
    <w:rsid w:val="0020182A"/>
    <w:rsid w:val="0020352B"/>
    <w:rsid w:val="002116C8"/>
    <w:rsid w:val="0022029D"/>
    <w:rsid w:val="002279D7"/>
    <w:rsid w:val="00230130"/>
    <w:rsid w:val="00232962"/>
    <w:rsid w:val="00241146"/>
    <w:rsid w:val="002420E6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974"/>
    <w:rsid w:val="00340426"/>
    <w:rsid w:val="003476A1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BED"/>
    <w:rsid w:val="003A1DFF"/>
    <w:rsid w:val="003C0653"/>
    <w:rsid w:val="003D63E0"/>
    <w:rsid w:val="003E2A7C"/>
    <w:rsid w:val="003F4CF8"/>
    <w:rsid w:val="00406973"/>
    <w:rsid w:val="00415015"/>
    <w:rsid w:val="0042242E"/>
    <w:rsid w:val="00431B4D"/>
    <w:rsid w:val="00434F94"/>
    <w:rsid w:val="00441021"/>
    <w:rsid w:val="00445BE5"/>
    <w:rsid w:val="004505C3"/>
    <w:rsid w:val="00452CCD"/>
    <w:rsid w:val="00472223"/>
    <w:rsid w:val="00473BB0"/>
    <w:rsid w:val="0049034D"/>
    <w:rsid w:val="00491368"/>
    <w:rsid w:val="00496CEC"/>
    <w:rsid w:val="00497023"/>
    <w:rsid w:val="004A1D4D"/>
    <w:rsid w:val="004B3E3B"/>
    <w:rsid w:val="004B6079"/>
    <w:rsid w:val="004C0F05"/>
    <w:rsid w:val="004C7CE0"/>
    <w:rsid w:val="004C7F1A"/>
    <w:rsid w:val="004E1249"/>
    <w:rsid w:val="004E7633"/>
    <w:rsid w:val="00500AB2"/>
    <w:rsid w:val="005041C0"/>
    <w:rsid w:val="0050679A"/>
    <w:rsid w:val="00511179"/>
    <w:rsid w:val="00512428"/>
    <w:rsid w:val="00513033"/>
    <w:rsid w:val="00514216"/>
    <w:rsid w:val="00515538"/>
    <w:rsid w:val="00517A5D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70FA4"/>
    <w:rsid w:val="00695610"/>
    <w:rsid w:val="00697551"/>
    <w:rsid w:val="006A5814"/>
    <w:rsid w:val="006B30EE"/>
    <w:rsid w:val="006C6522"/>
    <w:rsid w:val="006D12AD"/>
    <w:rsid w:val="006F5599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45F67"/>
    <w:rsid w:val="00953831"/>
    <w:rsid w:val="00963AE5"/>
    <w:rsid w:val="00987CD2"/>
    <w:rsid w:val="009944A3"/>
    <w:rsid w:val="009944AA"/>
    <w:rsid w:val="00995EB6"/>
    <w:rsid w:val="009A3243"/>
    <w:rsid w:val="009C4D99"/>
    <w:rsid w:val="009D6D44"/>
    <w:rsid w:val="009D76E4"/>
    <w:rsid w:val="009F6D53"/>
    <w:rsid w:val="00A068EB"/>
    <w:rsid w:val="00A232F3"/>
    <w:rsid w:val="00A23EC6"/>
    <w:rsid w:val="00A247A8"/>
    <w:rsid w:val="00A41B94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D3F86"/>
    <w:rsid w:val="00AD42DF"/>
    <w:rsid w:val="00AD4A71"/>
    <w:rsid w:val="00AD716B"/>
    <w:rsid w:val="00AE6E26"/>
    <w:rsid w:val="00AF1E9F"/>
    <w:rsid w:val="00B01B7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D72B5"/>
    <w:rsid w:val="00BF2FC6"/>
    <w:rsid w:val="00BF4C58"/>
    <w:rsid w:val="00C16B20"/>
    <w:rsid w:val="00C25642"/>
    <w:rsid w:val="00C25DC3"/>
    <w:rsid w:val="00C3742C"/>
    <w:rsid w:val="00C45DE8"/>
    <w:rsid w:val="00C47ADA"/>
    <w:rsid w:val="00C500F9"/>
    <w:rsid w:val="00C53040"/>
    <w:rsid w:val="00C61BA3"/>
    <w:rsid w:val="00C628FC"/>
    <w:rsid w:val="00C66167"/>
    <w:rsid w:val="00C742C5"/>
    <w:rsid w:val="00C77721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C7887"/>
    <w:rsid w:val="00DD1AC1"/>
    <w:rsid w:val="00DD4176"/>
    <w:rsid w:val="00DE32BD"/>
    <w:rsid w:val="00DE5E5C"/>
    <w:rsid w:val="00DF0763"/>
    <w:rsid w:val="00DF0E2C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259F"/>
    <w:rsid w:val="00EE5C82"/>
    <w:rsid w:val="00F03275"/>
    <w:rsid w:val="00F12BCF"/>
    <w:rsid w:val="00F15D16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B6708-6200-4A8B-B097-54D436A6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16</Pages>
  <Words>3089</Words>
  <Characters>17613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20661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2017-09-13T04:38:00Z</dcterms:created>
  <dcterms:modified xsi:type="dcterms:W3CDTF">2017-09-13T04:38:00Z</dcterms:modified>
</cp:coreProperties>
</file>