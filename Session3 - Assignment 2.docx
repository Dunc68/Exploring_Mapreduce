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CEC" w:rsidRDefault="00496CEC" w:rsidP="00A71C4A"/>
    <w:p w:rsidR="00496CEC" w:rsidRDefault="00496CEC"/>
    <w:p w:rsidR="00496CEC" w:rsidRDefault="00496CEC"/>
    <w:p w:rsidR="00496CEC" w:rsidRDefault="00496CEC" w:rsidP="003611AA">
      <w:pPr>
        <w:jc w:val="center"/>
      </w:pPr>
    </w:p>
    <w:p w:rsidR="00496CEC" w:rsidRDefault="00496CEC"/>
    <w:p w:rsidR="00496CEC" w:rsidRDefault="00496CEC"/>
    <w:p w:rsidR="00496CEC" w:rsidRDefault="00496CEC"/>
    <w:p w:rsidR="00496CEC" w:rsidRDefault="00496CEC"/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176E26">
      <w:pPr>
        <w:jc w:val="center"/>
        <w:rPr>
          <w:rFonts w:cs="Arial"/>
          <w:sz w:val="56"/>
        </w:rPr>
      </w:pPr>
      <w:r>
        <w:rPr>
          <w:rFonts w:cs="Arial"/>
          <w:sz w:val="56"/>
        </w:rPr>
        <w:t xml:space="preserve">Session </w:t>
      </w:r>
      <w:r w:rsidR="00BD72B5">
        <w:rPr>
          <w:rFonts w:cs="Arial"/>
          <w:sz w:val="56"/>
        </w:rPr>
        <w:t>3</w:t>
      </w:r>
      <w:r>
        <w:rPr>
          <w:rFonts w:cs="Arial"/>
          <w:sz w:val="56"/>
        </w:rPr>
        <w:t xml:space="preserve"> </w:t>
      </w:r>
    </w:p>
    <w:p w:rsidR="00176E26" w:rsidRDefault="00176E26">
      <w:pPr>
        <w:jc w:val="center"/>
        <w:rPr>
          <w:rFonts w:cs="Arial"/>
          <w:sz w:val="56"/>
        </w:rPr>
      </w:pPr>
      <w:r>
        <w:rPr>
          <w:rFonts w:cs="Arial"/>
          <w:sz w:val="56"/>
        </w:rPr>
        <w:t xml:space="preserve">Assignment </w:t>
      </w:r>
      <w:r w:rsidR="004A1826">
        <w:rPr>
          <w:rFonts w:cs="Arial"/>
          <w:sz w:val="56"/>
        </w:rPr>
        <w:t>2</w:t>
      </w:r>
    </w:p>
    <w:p w:rsidR="00496CEC" w:rsidRDefault="00496CEC">
      <w:pPr>
        <w:jc w:val="center"/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CC005C">
      <w:pPr>
        <w:pStyle w:val="Header"/>
        <w:tabs>
          <w:tab w:val="clear" w:pos="4153"/>
          <w:tab w:val="clear" w:pos="830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1121410</wp:posOffset>
                </wp:positionH>
                <wp:positionV relativeFrom="paragraph">
                  <wp:posOffset>128270</wp:posOffset>
                </wp:positionV>
                <wp:extent cx="4404360" cy="3533775"/>
                <wp:effectExtent l="0" t="0" r="15240" b="2857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04360" cy="3533775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88.3pt;margin-top:10.1pt;width:346.8pt;height:278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" fillcolor="#f3f3f3"/>
            </w:pict>
          </mc:Fallback>
        </mc:AlternateConten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3120"/>
        <w:gridCol w:w="3575"/>
      </w:tblGrid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Prepared For:</w:t>
            </w:r>
          </w:p>
        </w:tc>
        <w:tc>
          <w:tcPr>
            <w:tcW w:w="3575" w:type="dxa"/>
          </w:tcPr>
          <w:p w:rsidR="00496CEC" w:rsidRPr="00183252" w:rsidRDefault="00176E26" w:rsidP="00500AB2">
            <w:pPr>
              <w:pStyle w:val="Heading5"/>
              <w:numPr>
                <w:ilvl w:val="0"/>
                <w:numId w:val="0"/>
              </w:numPr>
              <w:spacing w:before="0" w:after="0"/>
            </w:pPr>
            <w:proofErr w:type="spellStart"/>
            <w:r>
              <w:t>AcadGild</w:t>
            </w:r>
            <w:proofErr w:type="spellEnd"/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183252" w:rsidRDefault="00496CEC">
            <w:pPr>
              <w:pStyle w:val="Header"/>
              <w:tabs>
                <w:tab w:val="clear" w:pos="4153"/>
                <w:tab w:val="clear" w:pos="8306"/>
              </w:tabs>
              <w:rPr>
                <w:b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9C4D99" w:rsidP="009C4D99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Document Approval</w:t>
            </w:r>
            <w:r w:rsidR="00496CEC">
              <w:rPr>
                <w:b/>
                <w:bCs/>
              </w:rPr>
              <w:t>:</w:t>
            </w:r>
          </w:p>
        </w:tc>
        <w:tc>
          <w:tcPr>
            <w:tcW w:w="3575" w:type="dxa"/>
          </w:tcPr>
          <w:p w:rsidR="00496CEC" w:rsidRPr="00183252" w:rsidRDefault="00176E26" w:rsidP="005D7C67">
            <w:pPr>
              <w:pStyle w:val="Header"/>
              <w:rPr>
                <w:b/>
              </w:rPr>
            </w:pPr>
            <w:proofErr w:type="spellStart"/>
            <w:r>
              <w:rPr>
                <w:b/>
              </w:rPr>
              <w:t>AcadGild</w:t>
            </w:r>
            <w:proofErr w:type="spellEnd"/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183252" w:rsidRDefault="00496CEC">
            <w:pPr>
              <w:pStyle w:val="Header"/>
              <w:rPr>
                <w:b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 w:rsidP="00765542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Project Title:</w:t>
            </w:r>
          </w:p>
        </w:tc>
        <w:tc>
          <w:tcPr>
            <w:tcW w:w="3575" w:type="dxa"/>
          </w:tcPr>
          <w:p w:rsidR="00496CEC" w:rsidRDefault="00176E26" w:rsidP="004A1826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Session </w:t>
            </w:r>
            <w:r w:rsidR="00517A5D">
              <w:rPr>
                <w:b w:val="0"/>
              </w:rPr>
              <w:t>3</w:t>
            </w:r>
            <w:r>
              <w:rPr>
                <w:b w:val="0"/>
              </w:rPr>
              <w:t xml:space="preserve"> – Assignment </w:t>
            </w:r>
            <w:r w:rsidR="004A1826">
              <w:rPr>
                <w:b w:val="0"/>
              </w:rPr>
              <w:t>2</w:t>
            </w:r>
            <w:r w:rsidR="00515538">
              <w:rPr>
                <w:b w:val="0"/>
              </w:rPr>
              <w:t xml:space="preserve"> 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Cs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Prepared By:</w:t>
            </w:r>
          </w:p>
        </w:tc>
        <w:tc>
          <w:tcPr>
            <w:tcW w:w="3575" w:type="dxa"/>
          </w:tcPr>
          <w:p w:rsidR="00496CEC" w:rsidRDefault="00FF06AF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>
              <w:rPr>
                <w:b w:val="0"/>
              </w:rPr>
              <w:t>Duncan Burgess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7928BF" w:rsidRDefault="00176E26" w:rsidP="00176E26">
            <w:pPr>
              <w:rPr>
                <w:color w:val="E1680D"/>
              </w:rPr>
            </w:pPr>
            <w:r>
              <w:rPr>
                <w:color w:val="E1680D"/>
              </w:rPr>
              <w:t>dburgess@duncb.com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Primary Engineer:</w:t>
            </w:r>
          </w:p>
        </w:tc>
        <w:tc>
          <w:tcPr>
            <w:tcW w:w="3575" w:type="dxa"/>
          </w:tcPr>
          <w:p w:rsidR="00496CEC" w:rsidRDefault="004B3E3B">
            <w:r>
              <w:t>Duncan Burgess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Document Reference:</w:t>
            </w:r>
          </w:p>
        </w:tc>
        <w:tc>
          <w:tcPr>
            <w:tcW w:w="3575" w:type="dxa"/>
          </w:tcPr>
          <w:p w:rsidR="00496CEC" w:rsidRDefault="00176E26" w:rsidP="004A1826">
            <w:r>
              <w:rPr>
                <w:b/>
              </w:rPr>
              <w:t xml:space="preserve">Session </w:t>
            </w:r>
            <w:r w:rsidR="00517A5D">
              <w:rPr>
                <w:b/>
              </w:rPr>
              <w:t>3</w:t>
            </w:r>
            <w:r>
              <w:rPr>
                <w:b/>
              </w:rPr>
              <w:t xml:space="preserve"> – Assignment </w:t>
            </w:r>
            <w:r w:rsidR="004A1826">
              <w:rPr>
                <w:b/>
              </w:rPr>
              <w:t>2</w:t>
            </w:r>
            <w:bookmarkStart w:id="0" w:name="_GoBack"/>
            <w:bookmarkEnd w:id="0"/>
            <w:r>
              <w:t xml:space="preserve"> 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DA2D2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Start </w:t>
            </w:r>
            <w:r w:rsidR="00496CEC">
              <w:rPr>
                <w:b/>
                <w:bCs/>
              </w:rPr>
              <w:t>Date:</w:t>
            </w:r>
          </w:p>
        </w:tc>
        <w:tc>
          <w:tcPr>
            <w:tcW w:w="3575" w:type="dxa"/>
          </w:tcPr>
          <w:p w:rsidR="00496CEC" w:rsidRDefault="00517A5D">
            <w:r>
              <w:t>02</w:t>
            </w:r>
            <w:r w:rsidR="00176E26">
              <w:t>/09/2017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945F67" w:rsidTr="00A71C4A">
        <w:trPr>
          <w:jc w:val="center"/>
        </w:trPr>
        <w:tc>
          <w:tcPr>
            <w:tcW w:w="3120" w:type="dxa"/>
          </w:tcPr>
          <w:p w:rsidR="00945F67" w:rsidRDefault="00945F67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945F67" w:rsidRDefault="00945F67">
            <w:pPr>
              <w:rPr>
                <w:lang w:val="en-US"/>
              </w:rPr>
            </w:pPr>
          </w:p>
        </w:tc>
      </w:tr>
    </w:tbl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32531A" w:rsidRDefault="0032531A">
      <w:pPr>
        <w:jc w:val="left"/>
      </w:pPr>
      <w:r>
        <w:br w:type="page"/>
      </w:r>
    </w:p>
    <w:p w:rsidR="0032531A" w:rsidRDefault="0032531A">
      <w:pPr>
        <w:pStyle w:val="Heading1"/>
        <w:numPr>
          <w:ilvl w:val="0"/>
          <w:numId w:val="0"/>
        </w:numPr>
      </w:pPr>
      <w:bookmarkStart w:id="1" w:name="_Toc73154031"/>
    </w:p>
    <w:p w:rsidR="00496CEC" w:rsidRDefault="00496CEC">
      <w:pPr>
        <w:pStyle w:val="Heading1"/>
        <w:numPr>
          <w:ilvl w:val="0"/>
          <w:numId w:val="0"/>
        </w:numPr>
      </w:pPr>
      <w:bookmarkStart w:id="2" w:name="_Toc493042266"/>
      <w:r>
        <w:t>Contents</w:t>
      </w:r>
      <w:bookmarkEnd w:id="1"/>
      <w:bookmarkEnd w:id="2"/>
    </w:p>
    <w:p w:rsidR="00496CEC" w:rsidRDefault="00496CEC"/>
    <w:p w:rsidR="00DC7887" w:rsidRDefault="002B621F">
      <w:pPr>
        <w:pStyle w:val="TOC1"/>
        <w:tabs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>
        <w:fldChar w:fldCharType="begin"/>
      </w:r>
      <w:r w:rsidR="00496CEC">
        <w:instrText xml:space="preserve"> TOC \o "1-3" \h \z </w:instrText>
      </w:r>
      <w:r>
        <w:fldChar w:fldCharType="separate"/>
      </w:r>
      <w:hyperlink w:anchor="_Toc493042266" w:history="1">
        <w:r w:rsidR="00DC7887" w:rsidRPr="00135208">
          <w:rPr>
            <w:rStyle w:val="Hyperlink"/>
            <w:noProof/>
          </w:rPr>
          <w:t>Contents</w:t>
        </w:r>
        <w:r w:rsidR="00DC7887">
          <w:rPr>
            <w:noProof/>
            <w:webHidden/>
          </w:rPr>
          <w:tab/>
        </w:r>
        <w:r w:rsidR="00DC7887">
          <w:rPr>
            <w:noProof/>
            <w:webHidden/>
          </w:rPr>
          <w:fldChar w:fldCharType="begin"/>
        </w:r>
        <w:r w:rsidR="00DC7887">
          <w:rPr>
            <w:noProof/>
            <w:webHidden/>
          </w:rPr>
          <w:instrText xml:space="preserve"> PAGEREF _Toc493042266 \h </w:instrText>
        </w:r>
        <w:r w:rsidR="00DC7887">
          <w:rPr>
            <w:noProof/>
            <w:webHidden/>
          </w:rPr>
        </w:r>
        <w:r w:rsidR="00DC7887">
          <w:rPr>
            <w:noProof/>
            <w:webHidden/>
          </w:rPr>
          <w:fldChar w:fldCharType="separate"/>
        </w:r>
        <w:r w:rsidR="00DC7887">
          <w:rPr>
            <w:noProof/>
            <w:webHidden/>
          </w:rPr>
          <w:t>2</w:t>
        </w:r>
        <w:r w:rsidR="00DC7887">
          <w:rPr>
            <w:noProof/>
            <w:webHidden/>
          </w:rPr>
          <w:fldChar w:fldCharType="end"/>
        </w:r>
      </w:hyperlink>
    </w:p>
    <w:p w:rsidR="00DC7887" w:rsidRDefault="00DC7887">
      <w:pPr>
        <w:pStyle w:val="TOC1"/>
        <w:tabs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3042267" w:history="1">
        <w:r w:rsidRPr="00135208">
          <w:rPr>
            <w:rStyle w:val="Hyperlink"/>
            <w:noProof/>
          </w:rPr>
          <w:t>Change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_Toc493042267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C7887" w:rsidRDefault="00DC7887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3042268" w:history="1">
        <w:r w:rsidRPr="00135208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135208">
          <w:rPr>
            <w:rStyle w:val="Hyperlink"/>
            <w:noProof/>
          </w:rPr>
          <w:t>Problem Statement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_Toc493042268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C7887" w:rsidRDefault="00DC7887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3042269" w:history="1">
        <w:r w:rsidRPr="00135208">
          <w:rPr>
            <w:rStyle w:val="Hyperlink"/>
            <w:noProof/>
            <w:lang w:val="en-US" w:eastAsia="en-GB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135208">
          <w:rPr>
            <w:rStyle w:val="Hyperlink"/>
            <w:noProof/>
            <w:lang w:val="en-US" w:eastAsia="en-GB"/>
          </w:rPr>
          <w:t>The input file (television.txt)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_Toc493042269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C7887" w:rsidRDefault="00DC7887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3042270" w:history="1">
        <w:r w:rsidRPr="00135208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135208">
          <w:rPr>
            <w:rStyle w:val="Hyperlink"/>
            <w:noProof/>
          </w:rPr>
          <w:t>Solutions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_Toc493042270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C7887" w:rsidRDefault="00DC7887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3042271" w:history="1">
        <w:r w:rsidRPr="00135208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135208">
          <w:rPr>
            <w:rStyle w:val="Hyperlink"/>
            <w:noProof/>
          </w:rPr>
          <w:t>Running Job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_Toc493042271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C7887" w:rsidRDefault="00DC7887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3042272" w:history="1">
        <w:r w:rsidRPr="00135208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135208">
          <w:rPr>
            <w:rStyle w:val="Hyperlink"/>
            <w:noProof/>
          </w:rPr>
          <w:t>Check for 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_Toc493042272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C7887" w:rsidRDefault="00DC7887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3042273" w:history="1">
        <w:r w:rsidRPr="00135208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135208">
          <w:rPr>
            <w:rStyle w:val="Hyperlink"/>
            <w:noProof/>
          </w:rPr>
          <w:t>View 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_Toc493042273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96CEC" w:rsidRDefault="002B621F">
      <w:r>
        <w:fldChar w:fldCharType="end"/>
      </w:r>
    </w:p>
    <w:p w:rsidR="00496CEC" w:rsidRDefault="00496CEC"/>
    <w:p w:rsidR="00496CEC" w:rsidRDefault="00496CEC">
      <w:pPr>
        <w:pStyle w:val="Heading1"/>
        <w:numPr>
          <w:ilvl w:val="0"/>
          <w:numId w:val="0"/>
        </w:numPr>
      </w:pPr>
      <w:r>
        <w:br w:type="page"/>
      </w:r>
      <w:bookmarkStart w:id="3" w:name="_Toc71517007"/>
      <w:bookmarkStart w:id="4" w:name="_Toc73154032"/>
      <w:bookmarkStart w:id="5" w:name="_Toc493042267"/>
      <w:r>
        <w:lastRenderedPageBreak/>
        <w:t>Change History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8"/>
        <w:gridCol w:w="1322"/>
        <w:gridCol w:w="1240"/>
        <w:gridCol w:w="1311"/>
        <w:gridCol w:w="2119"/>
        <w:gridCol w:w="3374"/>
      </w:tblGrid>
      <w:tr w:rsidR="004C0F05" w:rsidTr="007928BF">
        <w:tc>
          <w:tcPr>
            <w:tcW w:w="1338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Document Revision</w:t>
            </w:r>
          </w:p>
        </w:tc>
        <w:tc>
          <w:tcPr>
            <w:tcW w:w="1322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Date</w:t>
            </w:r>
          </w:p>
        </w:tc>
        <w:tc>
          <w:tcPr>
            <w:tcW w:w="1240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Authored By</w:t>
            </w:r>
          </w:p>
        </w:tc>
        <w:tc>
          <w:tcPr>
            <w:tcW w:w="1311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Authorised By</w:t>
            </w:r>
          </w:p>
        </w:tc>
        <w:tc>
          <w:tcPr>
            <w:tcW w:w="2119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Sections Affected</w:t>
            </w:r>
          </w:p>
        </w:tc>
        <w:tc>
          <w:tcPr>
            <w:tcW w:w="3374" w:type="dxa"/>
            <w:shd w:val="clear" w:color="auto" w:fill="E1680D"/>
          </w:tcPr>
          <w:p w:rsidR="004C0F05" w:rsidRPr="00124DC9" w:rsidRDefault="004C0F05" w:rsidP="00392DBA">
            <w:pPr>
              <w:rPr>
                <w:b/>
                <w:color w:val="FFFFFF"/>
              </w:rPr>
            </w:pPr>
            <w:r w:rsidRPr="00124DC9">
              <w:rPr>
                <w:b/>
                <w:color w:val="FFFFFF"/>
              </w:rPr>
              <w:t>Reason for Change</w:t>
            </w:r>
          </w:p>
        </w:tc>
      </w:tr>
      <w:tr w:rsidR="004C0F05" w:rsidTr="007928BF">
        <w:tc>
          <w:tcPr>
            <w:tcW w:w="1338" w:type="dxa"/>
          </w:tcPr>
          <w:p w:rsidR="004C0F05" w:rsidRDefault="004C0F05" w:rsidP="00B255A6">
            <w:pPr>
              <w:jc w:val="left"/>
            </w:pPr>
            <w:r>
              <w:t>Rev 0</w:t>
            </w:r>
            <w:r w:rsidR="00B255A6">
              <w:t>1</w:t>
            </w:r>
          </w:p>
        </w:tc>
        <w:tc>
          <w:tcPr>
            <w:tcW w:w="1322" w:type="dxa"/>
          </w:tcPr>
          <w:p w:rsidR="004C0F05" w:rsidRDefault="00517A5D" w:rsidP="00DB4D2F">
            <w:pPr>
              <w:jc w:val="left"/>
            </w:pPr>
            <w:r>
              <w:t>02</w:t>
            </w:r>
            <w:r w:rsidR="00515538">
              <w:t>/0</w:t>
            </w:r>
            <w:r w:rsidR="00DB4D2F">
              <w:t>9</w:t>
            </w:r>
            <w:r w:rsidR="00515538">
              <w:t>/2017</w:t>
            </w:r>
          </w:p>
        </w:tc>
        <w:tc>
          <w:tcPr>
            <w:tcW w:w="1240" w:type="dxa"/>
          </w:tcPr>
          <w:p w:rsidR="004C0F05" w:rsidRDefault="00FF06AF">
            <w:pPr>
              <w:jc w:val="left"/>
            </w:pPr>
            <w:r>
              <w:t>Duncan Burgess</w:t>
            </w: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  <w:r>
              <w:t>All</w:t>
            </w: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  <w:r>
              <w:t>Initial release.</w:t>
            </w:r>
          </w:p>
        </w:tc>
      </w:tr>
      <w:tr w:rsidR="004C0F05" w:rsidTr="007928BF">
        <w:tc>
          <w:tcPr>
            <w:tcW w:w="1338" w:type="dxa"/>
          </w:tcPr>
          <w:p w:rsidR="004C0F05" w:rsidRDefault="004C0F05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</w:p>
        </w:tc>
      </w:tr>
      <w:tr w:rsidR="004C0F05" w:rsidTr="007928BF">
        <w:tc>
          <w:tcPr>
            <w:tcW w:w="1338" w:type="dxa"/>
          </w:tcPr>
          <w:p w:rsidR="004C0F05" w:rsidRDefault="004C0F05" w:rsidP="008A3B42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</w:p>
        </w:tc>
      </w:tr>
      <w:tr w:rsidR="004C0F05" w:rsidTr="007928BF">
        <w:tc>
          <w:tcPr>
            <w:tcW w:w="1338" w:type="dxa"/>
          </w:tcPr>
          <w:p w:rsidR="004C0F05" w:rsidRDefault="004C0F05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 w:rsidP="005F221D">
            <w:pPr>
              <w:ind w:left="-360"/>
              <w:jc w:val="left"/>
            </w:pPr>
          </w:p>
        </w:tc>
      </w:tr>
      <w:bookmarkEnd w:id="3"/>
      <w:bookmarkEnd w:id="4"/>
    </w:tbl>
    <w:p w:rsidR="00DB4D2F" w:rsidRDefault="00496CEC" w:rsidP="00DB4D2F">
      <w:pPr>
        <w:pStyle w:val="Heading1"/>
      </w:pPr>
      <w:r>
        <w:rPr>
          <w:bCs/>
        </w:rPr>
        <w:br w:type="page"/>
      </w:r>
      <w:bookmarkStart w:id="6" w:name="_Toc493042268"/>
      <w:r w:rsidR="00DB4D2F">
        <w:lastRenderedPageBreak/>
        <w:t>Problem Statement</w:t>
      </w:r>
      <w:bookmarkEnd w:id="6"/>
    </w:p>
    <w:p w:rsidR="003476A1" w:rsidRDefault="003476A1" w:rsidP="003476A1">
      <w:pPr>
        <w:autoSpaceDE w:val="0"/>
        <w:autoSpaceDN w:val="0"/>
        <w:adjustRightInd w:val="0"/>
        <w:jc w:val="left"/>
        <w:rPr>
          <w:rFonts w:ascii="Calibri" w:hAnsi="Calibri" w:cs="Calibri"/>
          <w:sz w:val="24"/>
          <w:lang w:val="en-US" w:eastAsia="en-GB"/>
        </w:rPr>
      </w:pPr>
      <w:r>
        <w:rPr>
          <w:rFonts w:ascii="Calibri" w:hAnsi="Calibri" w:cs="Calibri"/>
          <w:sz w:val="24"/>
          <w:lang w:val="en-US" w:eastAsia="en-GB"/>
        </w:rPr>
        <w:t>Records look like:</w:t>
      </w:r>
    </w:p>
    <w:p w:rsidR="003476A1" w:rsidRDefault="003476A1" w:rsidP="003476A1">
      <w:pPr>
        <w:autoSpaceDE w:val="0"/>
        <w:autoSpaceDN w:val="0"/>
        <w:adjustRightInd w:val="0"/>
        <w:jc w:val="left"/>
        <w:rPr>
          <w:rFonts w:ascii="Calibri" w:hAnsi="Calibri" w:cs="Calibri"/>
          <w:sz w:val="24"/>
          <w:lang w:val="en-US" w:eastAsia="en-GB"/>
        </w:rPr>
      </w:pPr>
      <w:r>
        <w:rPr>
          <w:rFonts w:ascii="Calibri" w:hAnsi="Calibri" w:cs="Calibri"/>
          <w:sz w:val="24"/>
          <w:lang w:val="en-US" w:eastAsia="en-GB"/>
        </w:rPr>
        <w:t>Samsung|Optima|14|Madhya Pradesh|132401|14200</w:t>
      </w:r>
    </w:p>
    <w:p w:rsidR="003476A1" w:rsidRDefault="003476A1" w:rsidP="003476A1">
      <w:pPr>
        <w:autoSpaceDE w:val="0"/>
        <w:autoSpaceDN w:val="0"/>
        <w:adjustRightInd w:val="0"/>
        <w:jc w:val="left"/>
        <w:rPr>
          <w:rFonts w:ascii="Calibri" w:hAnsi="Calibri" w:cs="Calibri"/>
          <w:sz w:val="24"/>
          <w:lang w:val="en-US" w:eastAsia="en-GB"/>
        </w:rPr>
      </w:pPr>
      <w:r>
        <w:rPr>
          <w:rFonts w:ascii="Calibri" w:hAnsi="Calibri" w:cs="Calibri"/>
          <w:sz w:val="24"/>
          <w:lang w:val="en-US" w:eastAsia="en-GB"/>
        </w:rPr>
        <w:t>The fields are arranged like:</w:t>
      </w:r>
    </w:p>
    <w:p w:rsidR="003476A1" w:rsidRDefault="003476A1" w:rsidP="003476A1">
      <w:pPr>
        <w:autoSpaceDE w:val="0"/>
        <w:autoSpaceDN w:val="0"/>
        <w:adjustRightInd w:val="0"/>
        <w:jc w:val="left"/>
        <w:rPr>
          <w:rFonts w:ascii="Calibri" w:hAnsi="Calibri" w:cs="Calibri"/>
          <w:sz w:val="24"/>
          <w:lang w:val="en-US" w:eastAsia="en-GB"/>
        </w:rPr>
      </w:pPr>
      <w:r>
        <w:rPr>
          <w:rFonts w:ascii="Calibri" w:hAnsi="Calibri" w:cs="Calibri"/>
          <w:sz w:val="24"/>
          <w:lang w:val="en-US" w:eastAsia="en-GB"/>
        </w:rPr>
        <w:t xml:space="preserve">Company </w:t>
      </w:r>
      <w:proofErr w:type="spellStart"/>
      <w:r>
        <w:rPr>
          <w:rFonts w:ascii="Calibri" w:hAnsi="Calibri" w:cs="Calibri"/>
          <w:sz w:val="24"/>
          <w:lang w:val="en-US" w:eastAsia="en-GB"/>
        </w:rPr>
        <w:t>Name|Product</w:t>
      </w:r>
      <w:proofErr w:type="spellEnd"/>
      <w:r>
        <w:rPr>
          <w:rFonts w:ascii="Calibri" w:hAnsi="Calibri" w:cs="Calibri"/>
          <w:sz w:val="24"/>
          <w:lang w:val="en-US" w:eastAsia="en-GB"/>
        </w:rPr>
        <w:t xml:space="preserve"> </w:t>
      </w:r>
      <w:proofErr w:type="spellStart"/>
      <w:r>
        <w:rPr>
          <w:rFonts w:ascii="Calibri" w:hAnsi="Calibri" w:cs="Calibri"/>
          <w:sz w:val="24"/>
          <w:lang w:val="en-US" w:eastAsia="en-GB"/>
        </w:rPr>
        <w:t>Name|Size</w:t>
      </w:r>
      <w:proofErr w:type="spellEnd"/>
      <w:r>
        <w:rPr>
          <w:rFonts w:ascii="Calibri" w:hAnsi="Calibri" w:cs="Calibri"/>
          <w:sz w:val="24"/>
          <w:lang w:val="en-US" w:eastAsia="en-GB"/>
        </w:rPr>
        <w:t xml:space="preserve"> in </w:t>
      </w:r>
      <w:proofErr w:type="spellStart"/>
      <w:r>
        <w:rPr>
          <w:rFonts w:ascii="Calibri" w:hAnsi="Calibri" w:cs="Calibri"/>
          <w:sz w:val="24"/>
          <w:lang w:val="en-US" w:eastAsia="en-GB"/>
        </w:rPr>
        <w:t>inches|State|Pin</w:t>
      </w:r>
      <w:proofErr w:type="spellEnd"/>
      <w:r>
        <w:rPr>
          <w:rFonts w:ascii="Calibri" w:hAnsi="Calibri" w:cs="Calibri"/>
          <w:sz w:val="24"/>
          <w:lang w:val="en-US" w:eastAsia="en-GB"/>
        </w:rPr>
        <w:t xml:space="preserve"> </w:t>
      </w:r>
      <w:proofErr w:type="spellStart"/>
      <w:r>
        <w:rPr>
          <w:rFonts w:ascii="Calibri" w:hAnsi="Calibri" w:cs="Calibri"/>
          <w:sz w:val="24"/>
          <w:lang w:val="en-US" w:eastAsia="en-GB"/>
        </w:rPr>
        <w:t>Code|Price</w:t>
      </w:r>
      <w:proofErr w:type="spellEnd"/>
    </w:p>
    <w:p w:rsidR="003476A1" w:rsidRDefault="003476A1" w:rsidP="003476A1">
      <w:pPr>
        <w:autoSpaceDE w:val="0"/>
        <w:autoSpaceDN w:val="0"/>
        <w:adjustRightInd w:val="0"/>
        <w:jc w:val="left"/>
        <w:rPr>
          <w:rFonts w:ascii="Calibri" w:hAnsi="Calibri" w:cs="Calibri"/>
          <w:sz w:val="24"/>
          <w:lang w:val="en-US" w:eastAsia="en-GB"/>
        </w:rPr>
      </w:pPr>
    </w:p>
    <w:p w:rsidR="003476A1" w:rsidRDefault="003476A1" w:rsidP="003476A1">
      <w:pPr>
        <w:autoSpaceDE w:val="0"/>
        <w:autoSpaceDN w:val="0"/>
        <w:adjustRightInd w:val="0"/>
        <w:jc w:val="left"/>
        <w:rPr>
          <w:rFonts w:ascii="Calibri" w:hAnsi="Calibri" w:cs="Calibri"/>
          <w:sz w:val="24"/>
          <w:lang w:val="en-US" w:eastAsia="en-GB"/>
        </w:rPr>
      </w:pPr>
      <w:r>
        <w:rPr>
          <w:rFonts w:ascii="Calibri" w:hAnsi="Calibri" w:cs="Calibri"/>
          <w:sz w:val="24"/>
          <w:lang w:val="en-US" w:eastAsia="en-GB"/>
        </w:rPr>
        <w:t>There are some invalid records which contain 'NA' in either Company Name or Product Name.</w:t>
      </w:r>
    </w:p>
    <w:p w:rsidR="003476A1" w:rsidRDefault="003476A1" w:rsidP="003476A1">
      <w:pPr>
        <w:autoSpaceDE w:val="0"/>
        <w:autoSpaceDN w:val="0"/>
        <w:adjustRightInd w:val="0"/>
        <w:jc w:val="left"/>
        <w:rPr>
          <w:rFonts w:ascii="Calibri" w:hAnsi="Calibri" w:cs="Calibri"/>
          <w:sz w:val="24"/>
          <w:lang w:val="en-US" w:eastAsia="en-GB"/>
        </w:rPr>
      </w:pPr>
    </w:p>
    <w:p w:rsidR="003476A1" w:rsidRDefault="003476A1" w:rsidP="003476A1">
      <w:pPr>
        <w:autoSpaceDE w:val="0"/>
        <w:autoSpaceDN w:val="0"/>
        <w:adjustRightInd w:val="0"/>
        <w:jc w:val="left"/>
        <w:rPr>
          <w:rFonts w:ascii="Calibri" w:hAnsi="Calibri" w:cs="Calibri"/>
          <w:sz w:val="24"/>
          <w:lang w:val="en-US" w:eastAsia="en-GB"/>
        </w:rPr>
      </w:pPr>
      <w:r>
        <w:rPr>
          <w:rFonts w:ascii="Calibri" w:hAnsi="Calibri" w:cs="Calibri"/>
          <w:sz w:val="24"/>
          <w:lang w:val="en-US" w:eastAsia="en-GB"/>
        </w:rPr>
        <w:t>2. Write a Map Reduce program to calculate the total units sold for each Company.</w:t>
      </w:r>
    </w:p>
    <w:p w:rsidR="00BD72B5" w:rsidRDefault="003476A1" w:rsidP="003476A1">
      <w:pPr>
        <w:autoSpaceDE w:val="0"/>
        <w:autoSpaceDN w:val="0"/>
        <w:adjustRightInd w:val="0"/>
        <w:jc w:val="left"/>
        <w:rPr>
          <w:rFonts w:ascii="Calibri" w:hAnsi="Calibri" w:cs="Calibri"/>
          <w:sz w:val="24"/>
          <w:lang w:val="en-US" w:eastAsia="en-GB"/>
        </w:rPr>
      </w:pPr>
      <w:r>
        <w:rPr>
          <w:rFonts w:ascii="Calibri" w:hAnsi="Calibri" w:cs="Calibri"/>
          <w:sz w:val="24"/>
          <w:lang w:val="en-US" w:eastAsia="en-GB"/>
        </w:rPr>
        <w:t xml:space="preserve">3. Write a Map Reduce program to calculate the total units sold in each state for </w:t>
      </w:r>
      <w:proofErr w:type="spellStart"/>
      <w:r>
        <w:rPr>
          <w:rFonts w:ascii="Calibri" w:hAnsi="Calibri" w:cs="Calibri"/>
          <w:sz w:val="24"/>
          <w:lang w:val="en-US" w:eastAsia="en-GB"/>
        </w:rPr>
        <w:t>Onida</w:t>
      </w:r>
      <w:proofErr w:type="spellEnd"/>
      <w:r>
        <w:rPr>
          <w:rFonts w:ascii="Calibri" w:hAnsi="Calibri" w:cs="Calibri"/>
          <w:sz w:val="24"/>
          <w:lang w:val="en-US" w:eastAsia="en-GB"/>
        </w:rPr>
        <w:t xml:space="preserve"> Company.</w:t>
      </w:r>
    </w:p>
    <w:p w:rsidR="00BD72B5" w:rsidRDefault="00BD72B5" w:rsidP="00BD72B5">
      <w:pPr>
        <w:pStyle w:val="Heading1"/>
        <w:rPr>
          <w:lang w:val="en-US" w:eastAsia="en-GB"/>
        </w:rPr>
      </w:pPr>
      <w:bookmarkStart w:id="7" w:name="_Toc493042269"/>
      <w:r>
        <w:rPr>
          <w:lang w:val="en-US" w:eastAsia="en-GB"/>
        </w:rPr>
        <w:t>The input file (television.txt)</w:t>
      </w:r>
      <w:bookmarkEnd w:id="7"/>
    </w:p>
    <w:p w:rsidR="00BD72B5" w:rsidRPr="00BD72B5" w:rsidRDefault="00BD72B5" w:rsidP="00BD72B5">
      <w:pPr>
        <w:rPr>
          <w:lang w:val="en-US" w:eastAsia="en-GB"/>
        </w:rPr>
      </w:pPr>
      <w:r w:rsidRPr="00BD72B5">
        <w:rPr>
          <w:lang w:val="en-US" w:eastAsia="en-GB"/>
        </w:rPr>
        <w:t>Samsung|Optima|14|Madhya Pradesh|132401|14200</w:t>
      </w:r>
    </w:p>
    <w:p w:rsidR="00BD72B5" w:rsidRPr="00BD72B5" w:rsidRDefault="00BD72B5" w:rsidP="00BD72B5">
      <w:pPr>
        <w:rPr>
          <w:lang w:val="en-US" w:eastAsia="en-GB"/>
        </w:rPr>
      </w:pPr>
      <w:r w:rsidRPr="00BD72B5">
        <w:rPr>
          <w:lang w:val="en-US" w:eastAsia="en-GB"/>
        </w:rPr>
        <w:t>Onida|Lucid|18|Uttar Pradesh|232401|16200</w:t>
      </w:r>
    </w:p>
    <w:p w:rsidR="00BD72B5" w:rsidRPr="00BD72B5" w:rsidRDefault="00BD72B5" w:rsidP="00BD72B5">
      <w:pPr>
        <w:rPr>
          <w:lang w:val="en-US" w:eastAsia="en-GB"/>
        </w:rPr>
      </w:pPr>
      <w:r w:rsidRPr="00BD72B5">
        <w:rPr>
          <w:lang w:val="en-US" w:eastAsia="en-GB"/>
        </w:rPr>
        <w:t>Akai|Decent|16|Kerala|922401|12200</w:t>
      </w:r>
    </w:p>
    <w:p w:rsidR="00BD72B5" w:rsidRPr="00BD72B5" w:rsidRDefault="00BD72B5" w:rsidP="00BD72B5">
      <w:pPr>
        <w:rPr>
          <w:lang w:val="en-US" w:eastAsia="en-GB"/>
        </w:rPr>
      </w:pPr>
      <w:r w:rsidRPr="00BD72B5">
        <w:rPr>
          <w:lang w:val="en-US" w:eastAsia="en-GB"/>
        </w:rPr>
        <w:t>Lava|Attention|20|Assam|454601|24200</w:t>
      </w:r>
    </w:p>
    <w:p w:rsidR="00BD72B5" w:rsidRPr="00BD72B5" w:rsidRDefault="00BD72B5" w:rsidP="00BD72B5">
      <w:pPr>
        <w:rPr>
          <w:lang w:val="en-US" w:eastAsia="en-GB"/>
        </w:rPr>
      </w:pPr>
      <w:r w:rsidRPr="00BD72B5">
        <w:rPr>
          <w:lang w:val="en-US" w:eastAsia="en-GB"/>
        </w:rPr>
        <w:t>Zen|Super|14|Maharashtra|619082|9200</w:t>
      </w:r>
    </w:p>
    <w:p w:rsidR="00BD72B5" w:rsidRPr="00BD72B5" w:rsidRDefault="00BD72B5" w:rsidP="00BD72B5">
      <w:pPr>
        <w:rPr>
          <w:lang w:val="en-US" w:eastAsia="en-GB"/>
        </w:rPr>
      </w:pPr>
      <w:r w:rsidRPr="00BD72B5">
        <w:rPr>
          <w:lang w:val="en-US" w:eastAsia="en-GB"/>
        </w:rPr>
        <w:t>Samsung|Optima|14|Madhya Pradesh|132401|14200</w:t>
      </w:r>
    </w:p>
    <w:p w:rsidR="00BD72B5" w:rsidRPr="00BD72B5" w:rsidRDefault="00BD72B5" w:rsidP="00BD72B5">
      <w:pPr>
        <w:rPr>
          <w:lang w:val="en-US" w:eastAsia="en-GB"/>
        </w:rPr>
      </w:pPr>
      <w:r w:rsidRPr="00BD72B5">
        <w:rPr>
          <w:lang w:val="en-US" w:eastAsia="en-GB"/>
        </w:rPr>
        <w:t>Onida|Lucid|18|Uttar Pradesh|232401|16200</w:t>
      </w:r>
    </w:p>
    <w:p w:rsidR="00BD72B5" w:rsidRPr="00BD72B5" w:rsidRDefault="00BD72B5" w:rsidP="00BD72B5">
      <w:pPr>
        <w:rPr>
          <w:lang w:val="en-US" w:eastAsia="en-GB"/>
        </w:rPr>
      </w:pPr>
      <w:r w:rsidRPr="00BD72B5">
        <w:rPr>
          <w:lang w:val="en-US" w:eastAsia="en-GB"/>
        </w:rPr>
        <w:t>Onida|Decent|14|Uttar Pradesh|232401|16200</w:t>
      </w:r>
    </w:p>
    <w:p w:rsidR="00BD72B5" w:rsidRPr="00BD72B5" w:rsidRDefault="00BD72B5" w:rsidP="00BD72B5">
      <w:pPr>
        <w:rPr>
          <w:lang w:val="en-US" w:eastAsia="en-GB"/>
        </w:rPr>
      </w:pPr>
      <w:r w:rsidRPr="00BD72B5">
        <w:rPr>
          <w:lang w:val="en-US" w:eastAsia="en-GB"/>
        </w:rPr>
        <w:t>Onida|NA|16|Kerala|922401|12200</w:t>
      </w:r>
    </w:p>
    <w:p w:rsidR="00BD72B5" w:rsidRPr="00BD72B5" w:rsidRDefault="00BD72B5" w:rsidP="00BD72B5">
      <w:pPr>
        <w:rPr>
          <w:lang w:val="en-US" w:eastAsia="en-GB"/>
        </w:rPr>
      </w:pPr>
      <w:r w:rsidRPr="00BD72B5">
        <w:rPr>
          <w:lang w:val="en-US" w:eastAsia="en-GB"/>
        </w:rPr>
        <w:t>Lava|Attention|20|Assam|454601|24200</w:t>
      </w:r>
    </w:p>
    <w:p w:rsidR="00BD72B5" w:rsidRPr="00BD72B5" w:rsidRDefault="00BD72B5" w:rsidP="00BD72B5">
      <w:pPr>
        <w:rPr>
          <w:lang w:val="en-US" w:eastAsia="en-GB"/>
        </w:rPr>
      </w:pPr>
      <w:r w:rsidRPr="00BD72B5">
        <w:rPr>
          <w:lang w:val="en-US" w:eastAsia="en-GB"/>
        </w:rPr>
        <w:t>Zen|Super|14|Maharashtra|619082|9200</w:t>
      </w:r>
    </w:p>
    <w:p w:rsidR="00BD72B5" w:rsidRPr="00BD72B5" w:rsidRDefault="00BD72B5" w:rsidP="00BD72B5">
      <w:pPr>
        <w:rPr>
          <w:lang w:val="en-US" w:eastAsia="en-GB"/>
        </w:rPr>
      </w:pPr>
      <w:r w:rsidRPr="00BD72B5">
        <w:rPr>
          <w:lang w:val="en-US" w:eastAsia="en-GB"/>
        </w:rPr>
        <w:t>Samsung|Optima|14|Madhya Pradesh|132401|14200</w:t>
      </w:r>
    </w:p>
    <w:p w:rsidR="00BD72B5" w:rsidRPr="00BD72B5" w:rsidRDefault="00BD72B5" w:rsidP="00BD72B5">
      <w:pPr>
        <w:rPr>
          <w:lang w:val="en-US" w:eastAsia="en-GB"/>
        </w:rPr>
      </w:pPr>
      <w:r w:rsidRPr="00BD72B5">
        <w:rPr>
          <w:lang w:val="en-US" w:eastAsia="en-GB"/>
        </w:rPr>
        <w:t>NA|Lucid|18|Uttar Pradesh|232401|16200</w:t>
      </w:r>
    </w:p>
    <w:p w:rsidR="00BD72B5" w:rsidRPr="00BD72B5" w:rsidRDefault="00BD72B5" w:rsidP="00BD72B5">
      <w:pPr>
        <w:rPr>
          <w:lang w:val="en-US" w:eastAsia="en-GB"/>
        </w:rPr>
      </w:pPr>
      <w:r w:rsidRPr="00BD72B5">
        <w:rPr>
          <w:lang w:val="en-US" w:eastAsia="en-GB"/>
        </w:rPr>
        <w:t>Samsung|Decent|16|Kerala|922401|12200</w:t>
      </w:r>
    </w:p>
    <w:p w:rsidR="00BD72B5" w:rsidRPr="00BD72B5" w:rsidRDefault="00BD72B5" w:rsidP="00BD72B5">
      <w:pPr>
        <w:rPr>
          <w:lang w:val="en-US" w:eastAsia="en-GB"/>
        </w:rPr>
      </w:pPr>
      <w:r w:rsidRPr="00BD72B5">
        <w:rPr>
          <w:lang w:val="en-US" w:eastAsia="en-GB"/>
        </w:rPr>
        <w:t>Lava|Attention|20|Assam|454601|24200</w:t>
      </w:r>
    </w:p>
    <w:p w:rsidR="00BD72B5" w:rsidRPr="00BD72B5" w:rsidRDefault="00BD72B5" w:rsidP="00BD72B5">
      <w:pPr>
        <w:rPr>
          <w:lang w:val="en-US" w:eastAsia="en-GB"/>
        </w:rPr>
      </w:pPr>
      <w:r w:rsidRPr="00BD72B5">
        <w:rPr>
          <w:lang w:val="en-US" w:eastAsia="en-GB"/>
        </w:rPr>
        <w:t>Samsung|Super|14|Maharashtra|619082|9200</w:t>
      </w:r>
    </w:p>
    <w:p w:rsidR="00BD72B5" w:rsidRPr="00BD72B5" w:rsidRDefault="00BD72B5" w:rsidP="00BD72B5">
      <w:pPr>
        <w:rPr>
          <w:lang w:val="en-US" w:eastAsia="en-GB"/>
        </w:rPr>
      </w:pPr>
      <w:r w:rsidRPr="00BD72B5">
        <w:rPr>
          <w:lang w:val="en-US" w:eastAsia="en-GB"/>
        </w:rPr>
        <w:t>Samsung|Super|14|Maharashtra|619082|9200</w:t>
      </w:r>
    </w:p>
    <w:p w:rsidR="00BD72B5" w:rsidRPr="00BD72B5" w:rsidRDefault="00BD72B5" w:rsidP="00BD72B5">
      <w:pPr>
        <w:rPr>
          <w:lang w:val="en-US" w:eastAsia="en-GB"/>
        </w:rPr>
      </w:pPr>
      <w:r w:rsidRPr="00BD72B5">
        <w:rPr>
          <w:lang w:val="en-US" w:eastAsia="en-GB"/>
        </w:rPr>
        <w:t>Samsung|Super|14|Maharashtra|619082|9200</w:t>
      </w:r>
    </w:p>
    <w:p w:rsidR="00BD72B5" w:rsidRDefault="00BD72B5">
      <w:pPr>
        <w:jc w:val="left"/>
        <w:rPr>
          <w:b/>
          <w:sz w:val="40"/>
        </w:rPr>
      </w:pPr>
      <w:r>
        <w:br w:type="page"/>
      </w:r>
    </w:p>
    <w:p w:rsidR="00515538" w:rsidRDefault="00DB4D2F" w:rsidP="00DB4D2F">
      <w:pPr>
        <w:pStyle w:val="Heading1"/>
      </w:pPr>
      <w:bookmarkStart w:id="8" w:name="_Toc493042270"/>
      <w:r>
        <w:lastRenderedPageBreak/>
        <w:t>Solutions</w:t>
      </w:r>
      <w:bookmarkEnd w:id="8"/>
      <w:r w:rsidR="003476A1">
        <w:t xml:space="preserve"> 3.1</w:t>
      </w:r>
    </w:p>
    <w:p w:rsidR="00642FD4" w:rsidRDefault="00BD72B5" w:rsidP="00230130">
      <w:r>
        <w:t>The required jar file was created in Eclipse. There is a Driver and a mapper no reducer is required.</w:t>
      </w:r>
    </w:p>
    <w:p w:rsidR="00BD72B5" w:rsidRDefault="00BD72B5" w:rsidP="00230130"/>
    <w:p w:rsidR="00BD72B5" w:rsidRDefault="00BD72B5" w:rsidP="00230130">
      <w:r>
        <w:t>Driver</w:t>
      </w:r>
      <w:r>
        <w:tab/>
      </w:r>
      <w:r>
        <w:tab/>
      </w:r>
      <w:proofErr w:type="spellStart"/>
      <w:r>
        <w:t>TvCleanDriver</w:t>
      </w:r>
      <w:proofErr w:type="spellEnd"/>
    </w:p>
    <w:p w:rsidR="00BD72B5" w:rsidRDefault="00BD72B5" w:rsidP="00230130">
      <w:r>
        <w:t>Mapper</w:t>
      </w:r>
      <w:r>
        <w:tab/>
      </w:r>
      <w:r>
        <w:tab/>
      </w:r>
      <w:proofErr w:type="spellStart"/>
      <w:r>
        <w:t>TvCleanMapper</w:t>
      </w:r>
      <w:proofErr w:type="spellEnd"/>
    </w:p>
    <w:p w:rsidR="00BD72B5" w:rsidRDefault="00BD72B5" w:rsidP="00230130"/>
    <w:p w:rsidR="00BD72B5" w:rsidRDefault="00BD72B5" w:rsidP="00230130">
      <w:r>
        <w:t xml:space="preserve">The file and the jar file are copied to </w:t>
      </w:r>
      <w:proofErr w:type="spellStart"/>
      <w:r>
        <w:t>hdfs</w:t>
      </w:r>
      <w:proofErr w:type="spellEnd"/>
      <w:r>
        <w:t xml:space="preserve"> using </w:t>
      </w:r>
      <w:proofErr w:type="spellStart"/>
      <w:r>
        <w:t>hdfs</w:t>
      </w:r>
      <w:proofErr w:type="spellEnd"/>
      <w:r>
        <w:t xml:space="preserve"> fs –</w:t>
      </w:r>
      <w:proofErr w:type="spellStart"/>
      <w:r>
        <w:t>copyFromLocal</w:t>
      </w:r>
      <w:proofErr w:type="spellEnd"/>
      <w:r>
        <w:t>.</w:t>
      </w:r>
    </w:p>
    <w:p w:rsidR="00BD72B5" w:rsidRDefault="00BD72B5" w:rsidP="00230130"/>
    <w:p w:rsidR="00BD72B5" w:rsidRPr="00BD72B5" w:rsidRDefault="00BD72B5" w:rsidP="00230130">
      <w:pPr>
        <w:rPr>
          <w:b/>
        </w:rPr>
      </w:pPr>
      <w:proofErr w:type="spellStart"/>
      <w:r w:rsidRPr="00BD72B5">
        <w:rPr>
          <w:b/>
        </w:rPr>
        <w:t>TVCleanDriver</w:t>
      </w:r>
      <w:proofErr w:type="spellEnd"/>
    </w:p>
    <w:p w:rsidR="00BD72B5" w:rsidRDefault="00BD72B5" w:rsidP="00230130"/>
    <w:p w:rsidR="00BD72B5" w:rsidRDefault="00BD72B5" w:rsidP="00BD72B5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 xml:space="preserve">; </w:t>
      </w:r>
    </w:p>
    <w:p w:rsidR="00BD72B5" w:rsidRDefault="00BD72B5" w:rsidP="00BD72B5">
      <w:r>
        <w:t xml:space="preserve"> </w:t>
      </w:r>
    </w:p>
    <w:p w:rsidR="00BD72B5" w:rsidRDefault="00BD72B5" w:rsidP="00BD72B5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org.apache.hadoop.conf.Configuration</w:t>
      </w:r>
      <w:proofErr w:type="spellEnd"/>
      <w:r>
        <w:t xml:space="preserve">; </w:t>
      </w:r>
    </w:p>
    <w:p w:rsidR="00BD72B5" w:rsidRDefault="00BD72B5" w:rsidP="00BD72B5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org.apache.hadoop.fs.Path</w:t>
      </w:r>
      <w:proofErr w:type="spellEnd"/>
      <w:r>
        <w:t xml:space="preserve">; </w:t>
      </w:r>
    </w:p>
    <w:p w:rsidR="00BD72B5" w:rsidRDefault="00BD72B5" w:rsidP="00BD72B5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org.apache.hadoop.io.LongWritable</w:t>
      </w:r>
      <w:proofErr w:type="spellEnd"/>
      <w:r>
        <w:t xml:space="preserve">; </w:t>
      </w:r>
    </w:p>
    <w:p w:rsidR="00BD72B5" w:rsidRDefault="00BD72B5" w:rsidP="00BD72B5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org.apache.hadoop.mapreduce.Job</w:t>
      </w:r>
      <w:proofErr w:type="spellEnd"/>
      <w:r>
        <w:t>;</w:t>
      </w:r>
    </w:p>
    <w:p w:rsidR="00BD72B5" w:rsidRDefault="00BD72B5" w:rsidP="00BD72B5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org.apache.hadoop.io.Text</w:t>
      </w:r>
      <w:proofErr w:type="spellEnd"/>
      <w:r>
        <w:t>;</w:t>
      </w:r>
    </w:p>
    <w:p w:rsidR="00BD72B5" w:rsidRDefault="00BD72B5" w:rsidP="00BD72B5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org.apache.hadoop.mapreduce.lib.input.FileInputFormat</w:t>
      </w:r>
      <w:proofErr w:type="spellEnd"/>
      <w:r>
        <w:t xml:space="preserve">; </w:t>
      </w:r>
    </w:p>
    <w:p w:rsidR="00BD72B5" w:rsidRDefault="00BD72B5" w:rsidP="00BD72B5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org.apache.hadoop.mapreduce.lib.input.TextInputFormat</w:t>
      </w:r>
      <w:proofErr w:type="spellEnd"/>
      <w:r>
        <w:t xml:space="preserve">; </w:t>
      </w:r>
    </w:p>
    <w:p w:rsidR="00BD72B5" w:rsidRDefault="00BD72B5" w:rsidP="00BD72B5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org.apache.hadoop.mapreduce.lib.output.FileOutputFormat</w:t>
      </w:r>
      <w:proofErr w:type="spellEnd"/>
      <w:r>
        <w:t xml:space="preserve">; </w:t>
      </w:r>
    </w:p>
    <w:p w:rsidR="00BD72B5" w:rsidRDefault="00BD72B5" w:rsidP="00BD72B5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org.apache.hadoop.mapreduce.lib.output.TextOutputFormat</w:t>
      </w:r>
      <w:proofErr w:type="spellEnd"/>
      <w:r>
        <w:t xml:space="preserve">; </w:t>
      </w:r>
    </w:p>
    <w:p w:rsidR="00BD72B5" w:rsidRDefault="00BD72B5" w:rsidP="00BD72B5">
      <w:r>
        <w:t xml:space="preserve"> </w:t>
      </w:r>
    </w:p>
    <w:p w:rsidR="00BD72B5" w:rsidRDefault="00BD72B5" w:rsidP="00BD72B5"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>"unused")</w:t>
      </w:r>
    </w:p>
    <w:p w:rsidR="00BD72B5" w:rsidRDefault="00BD72B5" w:rsidP="00BD72B5">
      <w:proofErr w:type="gramStart"/>
      <w:r>
        <w:t>public</w:t>
      </w:r>
      <w:proofErr w:type="gramEnd"/>
      <w:r>
        <w:t xml:space="preserve"> class TV { </w:t>
      </w:r>
    </w:p>
    <w:p w:rsidR="00BD72B5" w:rsidRDefault="00BD72B5" w:rsidP="00BD72B5">
      <w:r>
        <w:t xml:space="preserve"> </w:t>
      </w:r>
    </w:p>
    <w:p w:rsidR="00BD72B5" w:rsidRDefault="00BD72B5" w:rsidP="00BD72B5">
      <w:r>
        <w:t xml:space="preserve"> </w:t>
      </w:r>
    </w:p>
    <w:p w:rsidR="00BD72B5" w:rsidRDefault="00BD72B5" w:rsidP="00BD72B5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ClassNotFoundException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 </w:t>
      </w:r>
    </w:p>
    <w:p w:rsidR="00BD72B5" w:rsidRDefault="00BD72B5" w:rsidP="00BD72B5">
      <w:r>
        <w:t xml:space="preserve">{ </w:t>
      </w:r>
    </w:p>
    <w:p w:rsidR="00BD72B5" w:rsidRDefault="00BD72B5" w:rsidP="00BD72B5">
      <w:r>
        <w:t xml:space="preserve">//Check if input parameters provided appropriately </w:t>
      </w:r>
    </w:p>
    <w:p w:rsidR="00BD72B5" w:rsidRDefault="00BD72B5" w:rsidP="00BD72B5">
      <w:proofErr w:type="gramStart"/>
      <w:r>
        <w:t>if(</w:t>
      </w:r>
      <w:proofErr w:type="spellStart"/>
      <w:proofErr w:type="gramEnd"/>
      <w:r>
        <w:t>args</w:t>
      </w:r>
      <w:proofErr w:type="spellEnd"/>
      <w:r>
        <w:t xml:space="preserve">==null || </w:t>
      </w:r>
      <w:proofErr w:type="spellStart"/>
      <w:r>
        <w:t>args.length</w:t>
      </w:r>
      <w:proofErr w:type="spellEnd"/>
      <w:r>
        <w:t xml:space="preserve">!=2) </w:t>
      </w:r>
    </w:p>
    <w:p w:rsidR="00BD72B5" w:rsidRDefault="00BD72B5" w:rsidP="00BD72B5">
      <w:r>
        <w:t xml:space="preserve">{ </w:t>
      </w:r>
    </w:p>
    <w:p w:rsidR="00BD72B5" w:rsidRDefault="00BD72B5" w:rsidP="00BD72B5">
      <w:proofErr w:type="spellStart"/>
      <w:proofErr w:type="gramStart"/>
      <w:r>
        <w:t>System.err.println</w:t>
      </w:r>
      <w:proofErr w:type="spellEnd"/>
      <w:r>
        <w:t>(</w:t>
      </w:r>
      <w:proofErr w:type="gramEnd"/>
      <w:r>
        <w:t xml:space="preserve">"Wrong input parameters provided"); </w:t>
      </w:r>
    </w:p>
    <w:p w:rsidR="00BD72B5" w:rsidRDefault="00BD72B5" w:rsidP="00BD72B5"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 xml:space="preserve">-1); </w:t>
      </w:r>
    </w:p>
    <w:p w:rsidR="00BD72B5" w:rsidRDefault="00BD72B5" w:rsidP="00BD72B5">
      <w:r>
        <w:t xml:space="preserve">} </w:t>
      </w:r>
    </w:p>
    <w:p w:rsidR="00BD72B5" w:rsidRDefault="00BD72B5" w:rsidP="00BD72B5">
      <w:r>
        <w:tab/>
        <w:t xml:space="preserve"> </w:t>
      </w:r>
    </w:p>
    <w:p w:rsidR="00BD72B5" w:rsidRDefault="00BD72B5" w:rsidP="00BD72B5">
      <w:r>
        <w:tab/>
      </w:r>
      <w:r>
        <w:tab/>
        <w:t xml:space="preserve"> </w:t>
      </w:r>
    </w:p>
    <w:p w:rsidR="00BD72B5" w:rsidRDefault="00BD72B5" w:rsidP="00BD72B5">
      <w:r>
        <w:t xml:space="preserve">//Instantiate configuration object </w:t>
      </w:r>
    </w:p>
    <w:p w:rsidR="00BD72B5" w:rsidRDefault="00BD72B5" w:rsidP="00BD72B5">
      <w:r>
        <w:t xml:space="preserve">Configuration </w:t>
      </w:r>
      <w:proofErr w:type="spellStart"/>
      <w:r>
        <w:t>conf</w:t>
      </w:r>
      <w:proofErr w:type="spellEnd"/>
      <w:r>
        <w:t xml:space="preserve"> = new </w:t>
      </w:r>
      <w:proofErr w:type="gramStart"/>
      <w:r>
        <w:t>Configuration(</w:t>
      </w:r>
      <w:proofErr w:type="gramEnd"/>
      <w:r>
        <w:t>);</w:t>
      </w:r>
    </w:p>
    <w:p w:rsidR="00BD72B5" w:rsidRDefault="00BD72B5" w:rsidP="00BD72B5">
      <w:r>
        <w:t xml:space="preserve"> </w:t>
      </w:r>
    </w:p>
    <w:p w:rsidR="00BD72B5" w:rsidRDefault="00BD72B5" w:rsidP="00BD72B5">
      <w:r>
        <w:t xml:space="preserve">//Instantiate job object </w:t>
      </w:r>
    </w:p>
    <w:p w:rsidR="00BD72B5" w:rsidRDefault="00BD72B5" w:rsidP="00BD72B5"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>"deprecation")</w:t>
      </w:r>
    </w:p>
    <w:p w:rsidR="00BD72B5" w:rsidRDefault="00BD72B5" w:rsidP="00BD72B5">
      <w:r>
        <w:t xml:space="preserve">Job </w:t>
      </w:r>
      <w:proofErr w:type="spellStart"/>
      <w:proofErr w:type="gramStart"/>
      <w:r>
        <w:t>job</w:t>
      </w:r>
      <w:proofErr w:type="spellEnd"/>
      <w:r>
        <w:t xml:space="preserve">  =</w:t>
      </w:r>
      <w:proofErr w:type="gramEnd"/>
      <w:r>
        <w:t xml:space="preserve"> new Job(</w:t>
      </w:r>
      <w:proofErr w:type="spellStart"/>
      <w:r>
        <w:t>conf</w:t>
      </w:r>
      <w:proofErr w:type="spellEnd"/>
      <w:r>
        <w:t>,"Remove records with NA");</w:t>
      </w:r>
    </w:p>
    <w:p w:rsidR="00BD72B5" w:rsidRDefault="00BD72B5" w:rsidP="00BD72B5"/>
    <w:p w:rsidR="00BD72B5" w:rsidRDefault="00BD72B5" w:rsidP="00BD72B5">
      <w:proofErr w:type="spellStart"/>
      <w:proofErr w:type="gramStart"/>
      <w:r>
        <w:t>job.setJarByClass</w:t>
      </w:r>
      <w:proofErr w:type="spellEnd"/>
      <w:r>
        <w:t>(</w:t>
      </w:r>
      <w:proofErr w:type="spellStart"/>
      <w:proofErr w:type="gramEnd"/>
      <w:r>
        <w:t>TV.class</w:t>
      </w:r>
      <w:proofErr w:type="spellEnd"/>
      <w:r>
        <w:t xml:space="preserve">); </w:t>
      </w:r>
    </w:p>
    <w:p w:rsidR="00BD72B5" w:rsidRDefault="00BD72B5" w:rsidP="00BD72B5"/>
    <w:p w:rsidR="00BD72B5" w:rsidRDefault="00BD72B5" w:rsidP="00BD72B5">
      <w:r>
        <w:t xml:space="preserve">/* </w:t>
      </w:r>
    </w:p>
    <w:p w:rsidR="00BD72B5" w:rsidRDefault="00BD72B5" w:rsidP="00BD72B5">
      <w:r>
        <w:t xml:space="preserve"> * Input path for data</w:t>
      </w:r>
    </w:p>
    <w:p w:rsidR="00BD72B5" w:rsidRDefault="00BD72B5" w:rsidP="00BD72B5">
      <w:r>
        <w:t xml:space="preserve"> */</w:t>
      </w:r>
    </w:p>
    <w:p w:rsidR="00BD72B5" w:rsidRDefault="00BD72B5" w:rsidP="00BD72B5"/>
    <w:p w:rsidR="00BD72B5" w:rsidRDefault="00BD72B5" w:rsidP="00BD72B5">
      <w:proofErr w:type="spellStart"/>
      <w:proofErr w:type="gramStart"/>
      <w:r>
        <w:t>FileInputFormat.setInputPaths</w:t>
      </w:r>
      <w:proofErr w:type="spellEnd"/>
      <w:r>
        <w:t>(</w:t>
      </w:r>
      <w:proofErr w:type="gramEnd"/>
      <w:r>
        <w:t>job, new Path(</w:t>
      </w:r>
      <w:proofErr w:type="spellStart"/>
      <w:r>
        <w:t>args</w:t>
      </w:r>
      <w:proofErr w:type="spellEnd"/>
      <w:r>
        <w:t xml:space="preserve">[0])); </w:t>
      </w:r>
    </w:p>
    <w:p w:rsidR="00BD72B5" w:rsidRDefault="00BD72B5" w:rsidP="00BD72B5"/>
    <w:p w:rsidR="00BD72B5" w:rsidRDefault="00BD72B5" w:rsidP="00BD72B5">
      <w:r>
        <w:t xml:space="preserve">/* </w:t>
      </w:r>
    </w:p>
    <w:p w:rsidR="00BD72B5" w:rsidRDefault="00BD72B5" w:rsidP="00BD72B5">
      <w:r>
        <w:t>* Output path for results</w:t>
      </w:r>
    </w:p>
    <w:p w:rsidR="00BD72B5" w:rsidRDefault="00BD72B5" w:rsidP="00BD72B5">
      <w:r>
        <w:t xml:space="preserve">*/ </w:t>
      </w:r>
    </w:p>
    <w:p w:rsidR="00BD72B5" w:rsidRDefault="00BD72B5" w:rsidP="00BD72B5"/>
    <w:p w:rsidR="00BD72B5" w:rsidRDefault="00BD72B5" w:rsidP="00BD72B5">
      <w:r>
        <w:lastRenderedPageBreak/>
        <w:t xml:space="preserve">Path </w:t>
      </w:r>
      <w:proofErr w:type="spellStart"/>
      <w:r>
        <w:t>outputPath</w:t>
      </w:r>
      <w:proofErr w:type="spellEnd"/>
      <w:r>
        <w:t xml:space="preserve"> = new </w:t>
      </w:r>
      <w:proofErr w:type="gramStart"/>
      <w:r>
        <w:t>Path(</w:t>
      </w:r>
      <w:proofErr w:type="spellStart"/>
      <w:proofErr w:type="gramEnd"/>
      <w:r>
        <w:t>args</w:t>
      </w:r>
      <w:proofErr w:type="spellEnd"/>
      <w:r>
        <w:t xml:space="preserve">[1]); </w:t>
      </w:r>
    </w:p>
    <w:p w:rsidR="00BD72B5" w:rsidRDefault="00BD72B5" w:rsidP="00BD72B5">
      <w:proofErr w:type="spellStart"/>
      <w:proofErr w:type="gramStart"/>
      <w:r>
        <w:t>FileOutputFormat.setOutputPath</w:t>
      </w:r>
      <w:proofErr w:type="spellEnd"/>
      <w:r>
        <w:t>(</w:t>
      </w:r>
      <w:proofErr w:type="gramEnd"/>
      <w:r>
        <w:t xml:space="preserve">job, </w:t>
      </w:r>
      <w:proofErr w:type="spellStart"/>
      <w:r>
        <w:t>outputPath</w:t>
      </w:r>
      <w:proofErr w:type="spellEnd"/>
      <w:r>
        <w:t xml:space="preserve">); </w:t>
      </w:r>
    </w:p>
    <w:p w:rsidR="00BD72B5" w:rsidRDefault="00BD72B5" w:rsidP="00BD72B5">
      <w:r>
        <w:tab/>
        <w:t xml:space="preserve"> </w:t>
      </w:r>
    </w:p>
    <w:p w:rsidR="00BD72B5" w:rsidRDefault="00BD72B5" w:rsidP="00BD72B5">
      <w:r>
        <w:t>//Delete output directory if already existing will fail if already exists</w:t>
      </w:r>
    </w:p>
    <w:p w:rsidR="00BD72B5" w:rsidRDefault="00BD72B5" w:rsidP="00BD72B5">
      <w:proofErr w:type="spellStart"/>
      <w:proofErr w:type="gramStart"/>
      <w:r>
        <w:t>outputPath.getFileSystem</w:t>
      </w:r>
      <w:proofErr w:type="spellEnd"/>
      <w:r>
        <w:t>(</w:t>
      </w:r>
      <w:proofErr w:type="spellStart"/>
      <w:proofErr w:type="gramEnd"/>
      <w:r>
        <w:t>conf</w:t>
      </w:r>
      <w:proofErr w:type="spellEnd"/>
      <w:r>
        <w:t>).delete(</w:t>
      </w:r>
      <w:proofErr w:type="spellStart"/>
      <w:r>
        <w:t>outputPath</w:t>
      </w:r>
      <w:proofErr w:type="spellEnd"/>
      <w:r>
        <w:t xml:space="preserve">, true); </w:t>
      </w:r>
    </w:p>
    <w:p w:rsidR="00BD72B5" w:rsidRDefault="00BD72B5" w:rsidP="00BD72B5">
      <w:r>
        <w:t xml:space="preserve"> </w:t>
      </w:r>
    </w:p>
    <w:p w:rsidR="00BD72B5" w:rsidRDefault="00BD72B5" w:rsidP="00BD72B5">
      <w:r>
        <w:t xml:space="preserve">//Set mapper class to mapper </w:t>
      </w:r>
      <w:proofErr w:type="spellStart"/>
      <w:r>
        <w:t>TVMapper</w:t>
      </w:r>
      <w:proofErr w:type="spellEnd"/>
    </w:p>
    <w:p w:rsidR="00BD72B5" w:rsidRDefault="00BD72B5" w:rsidP="00BD72B5"/>
    <w:p w:rsidR="00BD72B5" w:rsidRDefault="00BD72B5" w:rsidP="00BD72B5">
      <w:proofErr w:type="spellStart"/>
      <w:proofErr w:type="gramStart"/>
      <w:r>
        <w:t>job.setMapperClass</w:t>
      </w:r>
      <w:proofErr w:type="spellEnd"/>
      <w:r>
        <w:t>(</w:t>
      </w:r>
      <w:proofErr w:type="spellStart"/>
      <w:proofErr w:type="gramEnd"/>
      <w:r>
        <w:t>TVMapper.class</w:t>
      </w:r>
      <w:proofErr w:type="spellEnd"/>
      <w:r>
        <w:t>);</w:t>
      </w:r>
    </w:p>
    <w:p w:rsidR="00BD72B5" w:rsidRDefault="00BD72B5" w:rsidP="00BD72B5"/>
    <w:p w:rsidR="00BD72B5" w:rsidRDefault="00BD72B5" w:rsidP="00BD72B5">
      <w:r>
        <w:t xml:space="preserve">//Set input and output format class </w:t>
      </w:r>
    </w:p>
    <w:p w:rsidR="00BD72B5" w:rsidRDefault="00BD72B5" w:rsidP="00BD72B5"/>
    <w:p w:rsidR="00BD72B5" w:rsidRDefault="00BD72B5" w:rsidP="00BD72B5">
      <w:proofErr w:type="spellStart"/>
      <w:proofErr w:type="gramStart"/>
      <w:r>
        <w:t>job.setInputFormatClass</w:t>
      </w:r>
      <w:proofErr w:type="spellEnd"/>
      <w:r>
        <w:t>(</w:t>
      </w:r>
      <w:proofErr w:type="spellStart"/>
      <w:proofErr w:type="gramEnd"/>
      <w:r>
        <w:t>TextInputFormat.class</w:t>
      </w:r>
      <w:proofErr w:type="spellEnd"/>
      <w:r>
        <w:t xml:space="preserve">); </w:t>
      </w:r>
    </w:p>
    <w:p w:rsidR="00BD72B5" w:rsidRDefault="00BD72B5" w:rsidP="00BD72B5">
      <w:proofErr w:type="spellStart"/>
      <w:proofErr w:type="gramStart"/>
      <w:r>
        <w:t>job.setOutputFormatClass</w:t>
      </w:r>
      <w:proofErr w:type="spellEnd"/>
      <w:r>
        <w:t>(</w:t>
      </w:r>
      <w:proofErr w:type="spellStart"/>
      <w:proofErr w:type="gramEnd"/>
      <w:r>
        <w:t>TextOutputFormat.class</w:t>
      </w:r>
      <w:proofErr w:type="spellEnd"/>
      <w:r>
        <w:t>);</w:t>
      </w:r>
    </w:p>
    <w:p w:rsidR="00BD72B5" w:rsidRDefault="00BD72B5" w:rsidP="00BD72B5"/>
    <w:p w:rsidR="00BD72B5" w:rsidRDefault="00BD72B5" w:rsidP="00BD72B5">
      <w:r>
        <w:t xml:space="preserve">//Set output </w:t>
      </w:r>
      <w:proofErr w:type="spellStart"/>
      <w:r>
        <w:t>key'value</w:t>
      </w:r>
      <w:proofErr w:type="spellEnd"/>
      <w:r>
        <w:t xml:space="preserve"> class types </w:t>
      </w:r>
    </w:p>
    <w:p w:rsidR="00BD72B5" w:rsidRDefault="00BD72B5" w:rsidP="00BD72B5"/>
    <w:p w:rsidR="00BD72B5" w:rsidRDefault="00BD72B5" w:rsidP="00BD72B5">
      <w:proofErr w:type="spellStart"/>
      <w:proofErr w:type="gramStart"/>
      <w:r>
        <w:t>job.setOutputKeyClass</w:t>
      </w:r>
      <w:proofErr w:type="spellEnd"/>
      <w:r>
        <w:t>(</w:t>
      </w:r>
      <w:proofErr w:type="spellStart"/>
      <w:proofErr w:type="gramEnd"/>
      <w:r>
        <w:t>Text.class</w:t>
      </w:r>
      <w:proofErr w:type="spellEnd"/>
      <w:r>
        <w:t xml:space="preserve">); </w:t>
      </w:r>
    </w:p>
    <w:p w:rsidR="00BD72B5" w:rsidRDefault="00BD72B5" w:rsidP="00BD72B5">
      <w:proofErr w:type="spellStart"/>
      <w:proofErr w:type="gramStart"/>
      <w:r>
        <w:t>job.setOutputValueClass</w:t>
      </w:r>
      <w:proofErr w:type="spellEnd"/>
      <w:r>
        <w:t>(</w:t>
      </w:r>
      <w:proofErr w:type="spellStart"/>
      <w:proofErr w:type="gramEnd"/>
      <w:r>
        <w:t>Text.class</w:t>
      </w:r>
      <w:proofErr w:type="spellEnd"/>
      <w:r>
        <w:t xml:space="preserve">); </w:t>
      </w:r>
    </w:p>
    <w:p w:rsidR="00BD72B5" w:rsidRDefault="00BD72B5" w:rsidP="00BD72B5">
      <w:r>
        <w:tab/>
        <w:t xml:space="preserve"> </w:t>
      </w:r>
    </w:p>
    <w:p w:rsidR="00BD72B5" w:rsidRDefault="00BD72B5" w:rsidP="00BD72B5">
      <w:r>
        <w:t xml:space="preserve">//To set the job with no reducer </w:t>
      </w:r>
    </w:p>
    <w:p w:rsidR="00BD72B5" w:rsidRDefault="00BD72B5" w:rsidP="00BD72B5">
      <w:proofErr w:type="spellStart"/>
      <w:proofErr w:type="gramStart"/>
      <w:r>
        <w:t>job.setNumReduceTasks</w:t>
      </w:r>
      <w:proofErr w:type="spellEnd"/>
      <w:r>
        <w:t>(</w:t>
      </w:r>
      <w:proofErr w:type="gramEnd"/>
      <w:r>
        <w:t xml:space="preserve">0); </w:t>
      </w:r>
    </w:p>
    <w:p w:rsidR="00BD72B5" w:rsidRDefault="00BD72B5" w:rsidP="00BD72B5">
      <w:r>
        <w:tab/>
      </w:r>
      <w:r>
        <w:tab/>
        <w:t xml:space="preserve"> </w:t>
      </w:r>
    </w:p>
    <w:p w:rsidR="00BD72B5" w:rsidRDefault="00BD72B5" w:rsidP="00BD72B5">
      <w:r>
        <w:t xml:space="preserve">//Execute the job and wait until completion and then exit </w:t>
      </w:r>
    </w:p>
    <w:p w:rsidR="00BD72B5" w:rsidRDefault="00BD72B5" w:rsidP="00BD72B5">
      <w:proofErr w:type="spellStart"/>
      <w:proofErr w:type="gramStart"/>
      <w:r>
        <w:t>System.exit</w:t>
      </w:r>
      <w:proofErr w:type="spellEnd"/>
      <w:r>
        <w:t>(</w:t>
      </w:r>
      <w:proofErr w:type="spellStart"/>
      <w:proofErr w:type="gramEnd"/>
      <w:r>
        <w:t>job.waitForCompletion</w:t>
      </w:r>
      <w:proofErr w:type="spellEnd"/>
      <w:r>
        <w:t xml:space="preserve">(true)?0:1); </w:t>
      </w:r>
    </w:p>
    <w:p w:rsidR="00BD72B5" w:rsidRDefault="00BD72B5" w:rsidP="00BD72B5">
      <w:r>
        <w:tab/>
      </w:r>
      <w:r>
        <w:tab/>
        <w:t xml:space="preserve"> </w:t>
      </w:r>
    </w:p>
    <w:p w:rsidR="00BD72B5" w:rsidRDefault="00BD72B5" w:rsidP="00BD72B5">
      <w:r>
        <w:t xml:space="preserve">} </w:t>
      </w:r>
    </w:p>
    <w:p w:rsidR="00BD72B5" w:rsidRDefault="00BD72B5" w:rsidP="00BD72B5"/>
    <w:p w:rsidR="00BD72B5" w:rsidRDefault="00BD72B5" w:rsidP="00BD72B5">
      <w:r>
        <w:t xml:space="preserve"> </w:t>
      </w:r>
    </w:p>
    <w:p w:rsidR="00BD72B5" w:rsidRDefault="00BD72B5" w:rsidP="00BD72B5">
      <w:r>
        <w:t>}</w:t>
      </w:r>
    </w:p>
    <w:p w:rsidR="00517A5D" w:rsidRDefault="00517A5D" w:rsidP="00BD72B5"/>
    <w:p w:rsidR="00517A5D" w:rsidRDefault="00517A5D">
      <w:pPr>
        <w:jc w:val="left"/>
      </w:pPr>
      <w:r>
        <w:br w:type="page"/>
      </w:r>
    </w:p>
    <w:p w:rsidR="00517A5D" w:rsidRPr="00517A5D" w:rsidRDefault="00517A5D" w:rsidP="00BD72B5">
      <w:pPr>
        <w:rPr>
          <w:b/>
        </w:rPr>
      </w:pPr>
      <w:proofErr w:type="spellStart"/>
      <w:r w:rsidRPr="00517A5D">
        <w:rPr>
          <w:b/>
        </w:rPr>
        <w:lastRenderedPageBreak/>
        <w:t>TvCleanMapper</w:t>
      </w:r>
      <w:proofErr w:type="spellEnd"/>
    </w:p>
    <w:p w:rsidR="00517A5D" w:rsidRDefault="00517A5D" w:rsidP="00BD72B5"/>
    <w:p w:rsidR="00517A5D" w:rsidRDefault="00517A5D" w:rsidP="00517A5D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 xml:space="preserve">; </w:t>
      </w:r>
    </w:p>
    <w:p w:rsidR="00517A5D" w:rsidRDefault="00517A5D" w:rsidP="00517A5D">
      <w:proofErr w:type="gramStart"/>
      <w:r>
        <w:t>import</w:t>
      </w:r>
      <w:proofErr w:type="gramEnd"/>
      <w:r>
        <w:t xml:space="preserve"> </w:t>
      </w:r>
      <w:proofErr w:type="spellStart"/>
      <w:r>
        <w:t>java.util.StringTokenizer</w:t>
      </w:r>
      <w:proofErr w:type="spellEnd"/>
      <w:r>
        <w:t xml:space="preserve">; </w:t>
      </w:r>
    </w:p>
    <w:p w:rsidR="00517A5D" w:rsidRDefault="00517A5D" w:rsidP="00517A5D"/>
    <w:p w:rsidR="00517A5D" w:rsidRDefault="00517A5D" w:rsidP="00517A5D">
      <w:r>
        <w:t xml:space="preserve"> </w:t>
      </w:r>
    </w:p>
    <w:p w:rsidR="00517A5D" w:rsidRDefault="00517A5D" w:rsidP="00517A5D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org.apache.hadoop.io.LongWritable</w:t>
      </w:r>
      <w:proofErr w:type="spellEnd"/>
      <w:r>
        <w:t xml:space="preserve">; </w:t>
      </w:r>
    </w:p>
    <w:p w:rsidR="00517A5D" w:rsidRDefault="00517A5D" w:rsidP="00517A5D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org.apache.hadoop.io.Text</w:t>
      </w:r>
      <w:proofErr w:type="spellEnd"/>
      <w:r>
        <w:t xml:space="preserve">; </w:t>
      </w:r>
    </w:p>
    <w:p w:rsidR="00517A5D" w:rsidRDefault="00517A5D" w:rsidP="00517A5D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org.apache.hadoop.mapreduce.Mapper</w:t>
      </w:r>
      <w:proofErr w:type="spellEnd"/>
      <w:r>
        <w:t xml:space="preserve">; </w:t>
      </w:r>
    </w:p>
    <w:p w:rsidR="00517A5D" w:rsidRDefault="00517A5D" w:rsidP="00517A5D"/>
    <w:p w:rsidR="00517A5D" w:rsidRDefault="00517A5D" w:rsidP="00517A5D"/>
    <w:p w:rsidR="00517A5D" w:rsidRDefault="00517A5D" w:rsidP="00517A5D">
      <w:r>
        <w:t>// Set data types</w:t>
      </w:r>
    </w:p>
    <w:p w:rsidR="00517A5D" w:rsidRDefault="00517A5D" w:rsidP="00517A5D"/>
    <w:p w:rsidR="00517A5D" w:rsidRDefault="00517A5D" w:rsidP="00517A5D">
      <w:proofErr w:type="gramStart"/>
      <w:r>
        <w:t>public</w:t>
      </w:r>
      <w:proofErr w:type="gramEnd"/>
      <w:r>
        <w:t xml:space="preserve"> class </w:t>
      </w:r>
      <w:proofErr w:type="spellStart"/>
      <w:r>
        <w:t>TVMapper</w:t>
      </w:r>
      <w:proofErr w:type="spellEnd"/>
      <w:r>
        <w:t xml:space="preserve"> extends Mapper&lt;</w:t>
      </w:r>
      <w:proofErr w:type="spellStart"/>
      <w:r>
        <w:t>LongWritable,Text,Text,Text</w:t>
      </w:r>
      <w:proofErr w:type="spellEnd"/>
      <w:r>
        <w:t xml:space="preserve">&gt; </w:t>
      </w:r>
    </w:p>
    <w:p w:rsidR="00517A5D" w:rsidRDefault="00517A5D" w:rsidP="00517A5D">
      <w:r>
        <w:t xml:space="preserve">{ </w:t>
      </w:r>
    </w:p>
    <w:p w:rsidR="00517A5D" w:rsidRDefault="00517A5D" w:rsidP="00517A5D">
      <w:proofErr w:type="gramStart"/>
      <w:r>
        <w:t>private</w:t>
      </w:r>
      <w:proofErr w:type="gramEnd"/>
      <w:r>
        <w:t xml:space="preserve"> final static String DELIMITER = "|"; </w:t>
      </w:r>
    </w:p>
    <w:p w:rsidR="00517A5D" w:rsidRDefault="00517A5D" w:rsidP="00517A5D">
      <w:proofErr w:type="gramStart"/>
      <w:r>
        <w:t>private</w:t>
      </w:r>
      <w:proofErr w:type="gramEnd"/>
      <w:r>
        <w:t xml:space="preserve"> final static String NA = "NA"; </w:t>
      </w:r>
    </w:p>
    <w:p w:rsidR="00517A5D" w:rsidRDefault="00517A5D" w:rsidP="00517A5D">
      <w:r>
        <w:tab/>
        <w:t xml:space="preserve"> </w:t>
      </w:r>
    </w:p>
    <w:p w:rsidR="00517A5D" w:rsidRDefault="00517A5D" w:rsidP="00517A5D">
      <w:r>
        <w:t xml:space="preserve">@Override </w:t>
      </w:r>
    </w:p>
    <w:p w:rsidR="00517A5D" w:rsidRDefault="00517A5D" w:rsidP="00517A5D">
      <w:proofErr w:type="gramStart"/>
      <w:r>
        <w:t>public</w:t>
      </w:r>
      <w:proofErr w:type="gramEnd"/>
      <w:r>
        <w:t xml:space="preserve"> void map(</w:t>
      </w:r>
      <w:proofErr w:type="spellStart"/>
      <w:r>
        <w:t>LongWritable</w:t>
      </w:r>
      <w:proofErr w:type="spellEnd"/>
      <w:r>
        <w:t xml:space="preserve"> </w:t>
      </w:r>
      <w:proofErr w:type="spellStart"/>
      <w:r>
        <w:t>key,Text</w:t>
      </w:r>
      <w:proofErr w:type="spellEnd"/>
      <w:r>
        <w:t xml:space="preserve"> </w:t>
      </w:r>
      <w:proofErr w:type="spellStart"/>
      <w:r>
        <w:t>value,Context</w:t>
      </w:r>
      <w:proofErr w:type="spellEnd"/>
      <w:r>
        <w:t xml:space="preserve"> context)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</w:t>
      </w:r>
    </w:p>
    <w:p w:rsidR="00517A5D" w:rsidRDefault="00517A5D" w:rsidP="00517A5D">
      <w:r>
        <w:t xml:space="preserve">{ </w:t>
      </w:r>
    </w:p>
    <w:p w:rsidR="00517A5D" w:rsidRDefault="00517A5D" w:rsidP="00517A5D">
      <w:r>
        <w:t xml:space="preserve">//Input </w:t>
      </w:r>
      <w:proofErr w:type="gramStart"/>
      <w:r>
        <w:t>format :</w:t>
      </w:r>
      <w:proofErr w:type="gramEnd"/>
      <w:r>
        <w:t xml:space="preserve"> </w:t>
      </w:r>
      <w:proofErr w:type="spellStart"/>
      <w:r>
        <w:t>Company|Product|Size|State|ZIP|Price</w:t>
      </w:r>
      <w:proofErr w:type="spellEnd"/>
      <w:r>
        <w:t xml:space="preserve"> </w:t>
      </w:r>
    </w:p>
    <w:p w:rsidR="00517A5D" w:rsidRDefault="00517A5D" w:rsidP="00517A5D"/>
    <w:p w:rsidR="00517A5D" w:rsidRDefault="00517A5D" w:rsidP="00517A5D">
      <w:r>
        <w:t xml:space="preserve"> </w:t>
      </w:r>
    </w:p>
    <w:p w:rsidR="00517A5D" w:rsidRDefault="00517A5D" w:rsidP="00517A5D">
      <w:r>
        <w:t xml:space="preserve">String </w:t>
      </w:r>
      <w:proofErr w:type="spellStart"/>
      <w:proofErr w:type="gramStart"/>
      <w:r>
        <w:t>strValue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value.toString</w:t>
      </w:r>
      <w:proofErr w:type="spellEnd"/>
      <w:r>
        <w:t xml:space="preserve">(); </w:t>
      </w:r>
    </w:p>
    <w:p w:rsidR="00517A5D" w:rsidRDefault="00517A5D" w:rsidP="00517A5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"Current value is "+</w:t>
      </w:r>
      <w:proofErr w:type="spellStart"/>
      <w:r>
        <w:t>strValue</w:t>
      </w:r>
      <w:proofErr w:type="spellEnd"/>
      <w:r>
        <w:t xml:space="preserve">); </w:t>
      </w:r>
    </w:p>
    <w:p w:rsidR="00517A5D" w:rsidRDefault="00517A5D" w:rsidP="00517A5D">
      <w:proofErr w:type="spellStart"/>
      <w:r>
        <w:t>StringTokenizer</w:t>
      </w:r>
      <w:proofErr w:type="spellEnd"/>
      <w:r>
        <w:t xml:space="preserve"> </w:t>
      </w:r>
      <w:proofErr w:type="gramStart"/>
      <w:r>
        <w:t>tokenizer  =</w:t>
      </w:r>
      <w:proofErr w:type="gramEnd"/>
      <w:r>
        <w:t xml:space="preserve"> new </w:t>
      </w:r>
      <w:proofErr w:type="spellStart"/>
      <w:r>
        <w:t>StringTokenizer</w:t>
      </w:r>
      <w:proofErr w:type="spellEnd"/>
      <w:r>
        <w:t>(</w:t>
      </w:r>
      <w:proofErr w:type="spellStart"/>
      <w:r>
        <w:t>strValue</w:t>
      </w:r>
      <w:proofErr w:type="spellEnd"/>
      <w:r>
        <w:t xml:space="preserve">, DELIMITER); </w:t>
      </w:r>
    </w:p>
    <w:p w:rsidR="00517A5D" w:rsidRDefault="00517A5D" w:rsidP="00517A5D">
      <w:r>
        <w:t xml:space="preserve">String </w:t>
      </w:r>
      <w:proofErr w:type="spellStart"/>
      <w:r>
        <w:t>strCompanyName</w:t>
      </w:r>
      <w:proofErr w:type="spellEnd"/>
      <w:r>
        <w:t xml:space="preserve"> = </w:t>
      </w:r>
      <w:proofErr w:type="spellStart"/>
      <w:proofErr w:type="gramStart"/>
      <w:r>
        <w:t>tokenizer.nextToken</w:t>
      </w:r>
      <w:proofErr w:type="spellEnd"/>
      <w:r>
        <w:t>(</w:t>
      </w:r>
      <w:proofErr w:type="gramEnd"/>
      <w:r>
        <w:t xml:space="preserve">); </w:t>
      </w:r>
    </w:p>
    <w:p w:rsidR="00517A5D" w:rsidRDefault="00517A5D" w:rsidP="00517A5D">
      <w:r>
        <w:t xml:space="preserve">String </w:t>
      </w:r>
      <w:proofErr w:type="spellStart"/>
      <w:proofErr w:type="gramStart"/>
      <w:r>
        <w:t>strProductName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tokenizer.nextToken</w:t>
      </w:r>
      <w:proofErr w:type="spellEnd"/>
      <w:r>
        <w:t xml:space="preserve">(); </w:t>
      </w:r>
    </w:p>
    <w:p w:rsidR="00517A5D" w:rsidRDefault="00517A5D" w:rsidP="00517A5D">
      <w:r>
        <w:tab/>
        <w:t xml:space="preserve"> </w:t>
      </w:r>
    </w:p>
    <w:p w:rsidR="00517A5D" w:rsidRDefault="00517A5D" w:rsidP="00517A5D">
      <w:r>
        <w:t xml:space="preserve">//Check if </w:t>
      </w:r>
      <w:proofErr w:type="spellStart"/>
      <w:r>
        <w:t>CompanyName</w:t>
      </w:r>
      <w:proofErr w:type="spellEnd"/>
      <w:r>
        <w:t xml:space="preserve"> or Product Name is 'NA' </w:t>
      </w:r>
    </w:p>
    <w:p w:rsidR="00517A5D" w:rsidRDefault="00517A5D" w:rsidP="00517A5D">
      <w:proofErr w:type="gramStart"/>
      <w:r>
        <w:t>if(</w:t>
      </w:r>
      <w:proofErr w:type="gramEnd"/>
      <w:r>
        <w:t>!</w:t>
      </w:r>
      <w:proofErr w:type="spellStart"/>
      <w:r>
        <w:t>strCompanyName.equalsIgnoreCase</w:t>
      </w:r>
      <w:proofErr w:type="spellEnd"/>
      <w:r>
        <w:t>(NA)  &amp;&amp; !</w:t>
      </w:r>
      <w:proofErr w:type="spellStart"/>
      <w:r>
        <w:t>strProductName.equalsIgnoreCase</w:t>
      </w:r>
      <w:proofErr w:type="spellEnd"/>
      <w:r>
        <w:t xml:space="preserve">(NA)) </w:t>
      </w:r>
    </w:p>
    <w:p w:rsidR="00517A5D" w:rsidRDefault="00517A5D" w:rsidP="00517A5D">
      <w:r>
        <w:t xml:space="preserve">{ </w:t>
      </w:r>
    </w:p>
    <w:p w:rsidR="00517A5D" w:rsidRDefault="00517A5D" w:rsidP="00517A5D">
      <w:proofErr w:type="spellStart"/>
      <w:proofErr w:type="gramStart"/>
      <w:r>
        <w:t>context.write</w:t>
      </w:r>
      <w:proofErr w:type="spellEnd"/>
      <w:r>
        <w:t>(</w:t>
      </w:r>
      <w:proofErr w:type="spellStart"/>
      <w:proofErr w:type="gramEnd"/>
      <w:r>
        <w:t>value,null</w:t>
      </w:r>
      <w:proofErr w:type="spellEnd"/>
      <w:r>
        <w:t xml:space="preserve">); </w:t>
      </w:r>
    </w:p>
    <w:p w:rsidR="00517A5D" w:rsidRDefault="00517A5D" w:rsidP="00517A5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"Put value "+</w:t>
      </w:r>
      <w:proofErr w:type="spellStart"/>
      <w:r>
        <w:t>strValue</w:t>
      </w:r>
      <w:proofErr w:type="spellEnd"/>
      <w:r>
        <w:t xml:space="preserve">+" in context"); </w:t>
      </w:r>
    </w:p>
    <w:p w:rsidR="00517A5D" w:rsidRDefault="00517A5D" w:rsidP="00517A5D">
      <w:r>
        <w:t xml:space="preserve">} </w:t>
      </w:r>
    </w:p>
    <w:p w:rsidR="00517A5D" w:rsidRDefault="00517A5D" w:rsidP="00517A5D">
      <w:r>
        <w:t xml:space="preserve"> </w:t>
      </w:r>
      <w:r>
        <w:tab/>
      </w:r>
      <w:r>
        <w:tab/>
        <w:t xml:space="preserve"> </w:t>
      </w:r>
    </w:p>
    <w:p w:rsidR="00517A5D" w:rsidRDefault="00517A5D" w:rsidP="00517A5D">
      <w:r>
        <w:tab/>
      </w:r>
      <w:r>
        <w:tab/>
        <w:t xml:space="preserve"> </w:t>
      </w:r>
    </w:p>
    <w:p w:rsidR="00517A5D" w:rsidRDefault="00517A5D" w:rsidP="00517A5D">
      <w:r>
        <w:t xml:space="preserve">} </w:t>
      </w:r>
    </w:p>
    <w:p w:rsidR="00517A5D" w:rsidRDefault="00517A5D" w:rsidP="00517A5D">
      <w:r>
        <w:t>}</w:t>
      </w:r>
    </w:p>
    <w:p w:rsidR="00517A5D" w:rsidRDefault="00517A5D" w:rsidP="00517A5D"/>
    <w:p w:rsidR="00517A5D" w:rsidRDefault="00517A5D">
      <w:pPr>
        <w:jc w:val="left"/>
      </w:pPr>
      <w:r>
        <w:br w:type="page"/>
      </w:r>
    </w:p>
    <w:p w:rsidR="00517A5D" w:rsidRDefault="00517A5D" w:rsidP="00517A5D">
      <w:pPr>
        <w:pStyle w:val="Heading1"/>
      </w:pPr>
      <w:bookmarkStart w:id="9" w:name="_Toc493042271"/>
      <w:r>
        <w:lastRenderedPageBreak/>
        <w:t>Running Job</w:t>
      </w:r>
      <w:bookmarkEnd w:id="9"/>
    </w:p>
    <w:p w:rsidR="00517A5D" w:rsidRDefault="00517A5D" w:rsidP="00517A5D"/>
    <w:p w:rsidR="00517A5D" w:rsidRDefault="00517A5D" w:rsidP="00517A5D">
      <w:r>
        <w:t>[</w:t>
      </w:r>
      <w:proofErr w:type="spellStart"/>
      <w:r>
        <w:t>acadgild@localhost</w:t>
      </w:r>
      <w:proofErr w:type="spellEnd"/>
      <w:r>
        <w:t xml:space="preserve"> Documents]$ </w:t>
      </w:r>
      <w:proofErr w:type="gramStart"/>
      <w:r>
        <w:t>yarn</w:t>
      </w:r>
      <w:proofErr w:type="gramEnd"/>
      <w:r>
        <w:t xml:space="preserve"> jar TVCleaner.jar  television.txt </w:t>
      </w:r>
      <w:proofErr w:type="spellStart"/>
      <w:r>
        <w:t>tvclean</w:t>
      </w:r>
      <w:proofErr w:type="spellEnd"/>
    </w:p>
    <w:p w:rsidR="00517A5D" w:rsidRDefault="00517A5D" w:rsidP="00517A5D">
      <w:r>
        <w:t xml:space="preserve">17/09/03 13:29:32 WARN </w:t>
      </w:r>
      <w:proofErr w:type="spellStart"/>
      <w:r>
        <w:t>util.NativeCodeLoader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</w:t>
      </w:r>
      <w:proofErr w:type="spellStart"/>
      <w:r>
        <w:t>builtin</w:t>
      </w:r>
      <w:proofErr w:type="spellEnd"/>
      <w:r>
        <w:t>-java classes where applicable</w:t>
      </w:r>
    </w:p>
    <w:p w:rsidR="00517A5D" w:rsidRDefault="00517A5D" w:rsidP="00517A5D">
      <w:r>
        <w:t xml:space="preserve">17/09/03 13:29:33 INFO </w:t>
      </w:r>
      <w:proofErr w:type="spellStart"/>
      <w:r>
        <w:t>client.RMProxy</w:t>
      </w:r>
      <w:proofErr w:type="spellEnd"/>
      <w:r>
        <w:t xml:space="preserve">: Connecting to </w:t>
      </w:r>
      <w:proofErr w:type="spellStart"/>
      <w:r>
        <w:t>ResourceManager</w:t>
      </w:r>
      <w:proofErr w:type="spellEnd"/>
      <w:r>
        <w:t xml:space="preserve"> at /0.0.0.0:8032</w:t>
      </w:r>
    </w:p>
    <w:p w:rsidR="00517A5D" w:rsidRDefault="00517A5D" w:rsidP="00517A5D">
      <w:r>
        <w:t xml:space="preserve">17/09/03 13:29:33 WARN </w:t>
      </w:r>
      <w:proofErr w:type="spellStart"/>
      <w:r>
        <w:t>mapreduce.JobSubmitter</w:t>
      </w:r>
      <w:proofErr w:type="spellEnd"/>
      <w:r>
        <w:t xml:space="preserve">: Hadoop command-line option parsing not performed. Implement the Tool interface and execute your application with </w:t>
      </w:r>
      <w:proofErr w:type="spellStart"/>
      <w:r>
        <w:t>ToolRunner</w:t>
      </w:r>
      <w:proofErr w:type="spellEnd"/>
      <w:r>
        <w:t xml:space="preserve"> to remedy this.</w:t>
      </w:r>
    </w:p>
    <w:p w:rsidR="00517A5D" w:rsidRDefault="00517A5D" w:rsidP="00517A5D">
      <w:r>
        <w:t xml:space="preserve">17/09/03 13:29:34 INFO </w:t>
      </w:r>
      <w:proofErr w:type="spellStart"/>
      <w:r>
        <w:t>input.FileInputFormat</w:t>
      </w:r>
      <w:proofErr w:type="spellEnd"/>
      <w:r>
        <w:t xml:space="preserve">: Total input paths to </w:t>
      </w:r>
      <w:proofErr w:type="gramStart"/>
      <w:r>
        <w:t>process :</w:t>
      </w:r>
      <w:proofErr w:type="gramEnd"/>
      <w:r>
        <w:t xml:space="preserve"> 1</w:t>
      </w:r>
    </w:p>
    <w:p w:rsidR="00517A5D" w:rsidRDefault="00517A5D" w:rsidP="00517A5D">
      <w:r>
        <w:t xml:space="preserve">17/09/03 13:29:34 INFO </w:t>
      </w:r>
      <w:proofErr w:type="spellStart"/>
      <w:r>
        <w:t>mapreduce.JobSubmitter</w:t>
      </w:r>
      <w:proofErr w:type="spellEnd"/>
      <w:r>
        <w:t>: number of splits</w:t>
      </w:r>
      <w:proofErr w:type="gramStart"/>
      <w:r>
        <w:t>:1</w:t>
      </w:r>
      <w:proofErr w:type="gramEnd"/>
    </w:p>
    <w:p w:rsidR="00517A5D" w:rsidRDefault="00517A5D" w:rsidP="00517A5D">
      <w:r>
        <w:t xml:space="preserve">17/09/03 13:29:34 INFO </w:t>
      </w:r>
      <w:proofErr w:type="spellStart"/>
      <w:r>
        <w:t>mapreduce.JobSubmitter</w:t>
      </w:r>
      <w:proofErr w:type="spellEnd"/>
      <w:r>
        <w:t>: Submitting tokens for job: job_1504029604882_0016</w:t>
      </w:r>
    </w:p>
    <w:p w:rsidR="00517A5D" w:rsidRDefault="00517A5D" w:rsidP="00517A5D">
      <w:r>
        <w:t xml:space="preserve">17/09/03 13:29:34 INFO </w:t>
      </w:r>
      <w:proofErr w:type="spellStart"/>
      <w:r>
        <w:t>impl.YarnClientImpl</w:t>
      </w:r>
      <w:proofErr w:type="spellEnd"/>
      <w:r>
        <w:t>: Submitted application application_1504029604882_0016</w:t>
      </w:r>
    </w:p>
    <w:p w:rsidR="00517A5D" w:rsidRDefault="00517A5D" w:rsidP="00517A5D">
      <w:r>
        <w:t xml:space="preserve">17/09/03 13:29:34 INFO </w:t>
      </w:r>
      <w:proofErr w:type="spellStart"/>
      <w:r>
        <w:t>mapreduce.Job</w:t>
      </w:r>
      <w:proofErr w:type="spellEnd"/>
      <w:r>
        <w:t xml:space="preserve">: The </w:t>
      </w:r>
      <w:proofErr w:type="spellStart"/>
      <w:proofErr w:type="gramStart"/>
      <w:r>
        <w:t>url</w:t>
      </w:r>
      <w:proofErr w:type="spellEnd"/>
      <w:proofErr w:type="gramEnd"/>
      <w:r>
        <w:t xml:space="preserve"> to track the job: http://localhost:8088/proxy/application_1504029604882_0016/</w:t>
      </w:r>
    </w:p>
    <w:p w:rsidR="00517A5D" w:rsidRDefault="00517A5D" w:rsidP="00517A5D">
      <w:r>
        <w:t xml:space="preserve">17/09/03 13:29:34 INFO </w:t>
      </w:r>
      <w:proofErr w:type="spellStart"/>
      <w:r>
        <w:t>mapreduce.Job</w:t>
      </w:r>
      <w:proofErr w:type="spellEnd"/>
      <w:r>
        <w:t>: Running job: job_1504029604882_0016</w:t>
      </w:r>
    </w:p>
    <w:p w:rsidR="00517A5D" w:rsidRDefault="00517A5D" w:rsidP="00517A5D">
      <w:r>
        <w:t xml:space="preserve">17/09/03 13:29:41 INFO </w:t>
      </w:r>
      <w:proofErr w:type="spellStart"/>
      <w:r>
        <w:t>mapreduce.Job</w:t>
      </w:r>
      <w:proofErr w:type="spellEnd"/>
      <w:r>
        <w:t xml:space="preserve">: Job job_1504029604882_0016 running in </w:t>
      </w:r>
      <w:proofErr w:type="spellStart"/>
      <w:r>
        <w:t>uber</w:t>
      </w:r>
      <w:proofErr w:type="spellEnd"/>
      <w:r>
        <w:t xml:space="preserve"> </w:t>
      </w:r>
      <w:proofErr w:type="gramStart"/>
      <w:r>
        <w:t>mode :</w:t>
      </w:r>
      <w:proofErr w:type="gramEnd"/>
      <w:r>
        <w:t xml:space="preserve"> false</w:t>
      </w:r>
    </w:p>
    <w:p w:rsidR="00517A5D" w:rsidRDefault="00517A5D" w:rsidP="00517A5D">
      <w:r>
        <w:t xml:space="preserve">17/09/03 13:29:41 INFO </w:t>
      </w:r>
      <w:proofErr w:type="spellStart"/>
      <w:r>
        <w:t>mapreduce.Job</w:t>
      </w:r>
      <w:proofErr w:type="spellEnd"/>
      <w:r>
        <w:t>:  map 0% reduce 0%</w:t>
      </w:r>
    </w:p>
    <w:p w:rsidR="00517A5D" w:rsidRDefault="00517A5D" w:rsidP="00517A5D">
      <w:r>
        <w:t xml:space="preserve">17/09/03 13:29:47 INFO </w:t>
      </w:r>
      <w:proofErr w:type="spellStart"/>
      <w:r>
        <w:t>mapreduce.Job</w:t>
      </w:r>
      <w:proofErr w:type="spellEnd"/>
      <w:r>
        <w:t>:  map 100% reduce 0%</w:t>
      </w:r>
    </w:p>
    <w:p w:rsidR="00517A5D" w:rsidRDefault="00517A5D" w:rsidP="00517A5D">
      <w:r>
        <w:t xml:space="preserve">17/09/03 13:29:48 INFO </w:t>
      </w:r>
      <w:proofErr w:type="spellStart"/>
      <w:r>
        <w:t>mapreduce.Job</w:t>
      </w:r>
      <w:proofErr w:type="spellEnd"/>
      <w:r>
        <w:t>: Job job_1504029604882_0016 completed successfully</w:t>
      </w:r>
    </w:p>
    <w:p w:rsidR="00517A5D" w:rsidRDefault="00517A5D" w:rsidP="00517A5D"/>
    <w:p w:rsidR="00517A5D" w:rsidRDefault="00517A5D" w:rsidP="00517A5D">
      <w:r>
        <w:t xml:space="preserve">17/09/03 13:29:48 INFO </w:t>
      </w:r>
      <w:proofErr w:type="spellStart"/>
      <w:r>
        <w:t>mapreduce.Job</w:t>
      </w:r>
      <w:proofErr w:type="spellEnd"/>
      <w:r>
        <w:t>: Counters: 30</w:t>
      </w:r>
    </w:p>
    <w:p w:rsidR="00517A5D" w:rsidRDefault="00517A5D" w:rsidP="00517A5D">
      <w:r>
        <w:t xml:space="preserve">        File System Counters</w:t>
      </w:r>
    </w:p>
    <w:p w:rsidR="00517A5D" w:rsidRDefault="00517A5D" w:rsidP="00517A5D">
      <w:r>
        <w:t xml:space="preserve">                FILE: Number of bytes read=0</w:t>
      </w:r>
    </w:p>
    <w:p w:rsidR="00517A5D" w:rsidRDefault="00517A5D" w:rsidP="00517A5D">
      <w:r>
        <w:t xml:space="preserve">                FILE: Number of bytes written=105766</w:t>
      </w:r>
    </w:p>
    <w:p w:rsidR="00517A5D" w:rsidRDefault="00517A5D" w:rsidP="00517A5D">
      <w:r>
        <w:t xml:space="preserve">                FILE: Number of read operations=0</w:t>
      </w:r>
    </w:p>
    <w:p w:rsidR="00517A5D" w:rsidRDefault="00517A5D" w:rsidP="00517A5D">
      <w:r>
        <w:t xml:space="preserve">                FILE: Number of large read operations=0</w:t>
      </w:r>
    </w:p>
    <w:p w:rsidR="00517A5D" w:rsidRDefault="00517A5D" w:rsidP="00517A5D">
      <w:r>
        <w:t xml:space="preserve">                FILE: Number of write operations=0</w:t>
      </w:r>
    </w:p>
    <w:p w:rsidR="00517A5D" w:rsidRDefault="00517A5D" w:rsidP="00517A5D">
      <w:r>
        <w:t xml:space="preserve">                HDFS: Number of bytes read=848</w:t>
      </w:r>
    </w:p>
    <w:p w:rsidR="00517A5D" w:rsidRDefault="00517A5D" w:rsidP="00517A5D">
      <w:r>
        <w:t xml:space="preserve">                HDFS: Number of bytes written=646</w:t>
      </w:r>
    </w:p>
    <w:p w:rsidR="00517A5D" w:rsidRDefault="00517A5D" w:rsidP="00517A5D">
      <w:r>
        <w:t xml:space="preserve">                HDFS: Number of read operations=5</w:t>
      </w:r>
    </w:p>
    <w:p w:rsidR="00517A5D" w:rsidRDefault="00517A5D" w:rsidP="00517A5D">
      <w:r>
        <w:t xml:space="preserve">                HDFS: Number of large read operations=0</w:t>
      </w:r>
    </w:p>
    <w:p w:rsidR="00517A5D" w:rsidRDefault="00517A5D" w:rsidP="00517A5D">
      <w:r>
        <w:t xml:space="preserve">                HDFS: Number of write operations=2</w:t>
      </w:r>
    </w:p>
    <w:p w:rsidR="00517A5D" w:rsidRDefault="00517A5D" w:rsidP="00517A5D">
      <w:r>
        <w:t xml:space="preserve">        Job Counters</w:t>
      </w:r>
    </w:p>
    <w:p w:rsidR="00517A5D" w:rsidRDefault="00517A5D" w:rsidP="00517A5D">
      <w:r>
        <w:t xml:space="preserve">                Launched map tasks=1</w:t>
      </w:r>
    </w:p>
    <w:p w:rsidR="00517A5D" w:rsidRDefault="00517A5D" w:rsidP="00517A5D">
      <w:r>
        <w:t xml:space="preserve">                Data-local map tasks=1</w:t>
      </w:r>
    </w:p>
    <w:p w:rsidR="00517A5D" w:rsidRDefault="00517A5D" w:rsidP="00517A5D">
      <w:r>
        <w:t xml:space="preserve">                Total time spent by all maps in occupied slots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3622</w:t>
      </w:r>
    </w:p>
    <w:p w:rsidR="00517A5D" w:rsidRDefault="00517A5D" w:rsidP="00517A5D">
      <w:r>
        <w:t xml:space="preserve">                Total time spent by all reduces in occupied slots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0</w:t>
      </w:r>
    </w:p>
    <w:p w:rsidR="00517A5D" w:rsidRDefault="00517A5D" w:rsidP="00517A5D">
      <w:r>
        <w:t xml:space="preserve">                Total time spent by all map tasks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3622</w:t>
      </w:r>
    </w:p>
    <w:p w:rsidR="00517A5D" w:rsidRDefault="00517A5D" w:rsidP="00517A5D">
      <w:r>
        <w:t xml:space="preserve">                Total </w:t>
      </w:r>
      <w:proofErr w:type="spellStart"/>
      <w:r>
        <w:t>vcore</w:t>
      </w:r>
      <w:proofErr w:type="spellEnd"/>
      <w:r>
        <w:t>-seconds taken by all map tasks=3622</w:t>
      </w:r>
    </w:p>
    <w:p w:rsidR="00517A5D" w:rsidRDefault="00517A5D" w:rsidP="00517A5D">
      <w:r>
        <w:t xml:space="preserve">                Total megabyte-seconds taken by all map tasks=3708928</w:t>
      </w:r>
    </w:p>
    <w:p w:rsidR="00517A5D" w:rsidRDefault="00517A5D" w:rsidP="00517A5D">
      <w:r>
        <w:t xml:space="preserve">        Map-Reduce Framework</w:t>
      </w:r>
    </w:p>
    <w:p w:rsidR="00517A5D" w:rsidRDefault="00517A5D" w:rsidP="00517A5D">
      <w:r>
        <w:t xml:space="preserve">                Map input records=18</w:t>
      </w:r>
    </w:p>
    <w:p w:rsidR="00517A5D" w:rsidRDefault="00517A5D" w:rsidP="00517A5D">
      <w:r>
        <w:t xml:space="preserve">                Map output records=16</w:t>
      </w:r>
    </w:p>
    <w:p w:rsidR="00517A5D" w:rsidRDefault="00517A5D" w:rsidP="00517A5D">
      <w:r>
        <w:t xml:space="preserve">                Input split bytes=115</w:t>
      </w:r>
    </w:p>
    <w:p w:rsidR="00517A5D" w:rsidRDefault="00517A5D" w:rsidP="00517A5D">
      <w:r>
        <w:t xml:space="preserve">                Spilled Records=0</w:t>
      </w:r>
    </w:p>
    <w:p w:rsidR="00517A5D" w:rsidRDefault="00517A5D" w:rsidP="00517A5D">
      <w:r>
        <w:t xml:space="preserve">                Failed Shuffles=0</w:t>
      </w:r>
    </w:p>
    <w:p w:rsidR="00517A5D" w:rsidRDefault="00517A5D" w:rsidP="00517A5D">
      <w:r>
        <w:t xml:space="preserve">                Merged Map outputs=0</w:t>
      </w:r>
    </w:p>
    <w:p w:rsidR="00517A5D" w:rsidRDefault="00517A5D" w:rsidP="00517A5D">
      <w:r>
        <w:t xml:space="preserve">                GC time elapsed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58</w:t>
      </w:r>
    </w:p>
    <w:p w:rsidR="00517A5D" w:rsidRDefault="00517A5D" w:rsidP="00517A5D">
      <w:r>
        <w:t xml:space="preserve">                CPU time spent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650</w:t>
      </w:r>
    </w:p>
    <w:p w:rsidR="00517A5D" w:rsidRDefault="00517A5D" w:rsidP="00517A5D">
      <w:r>
        <w:t xml:space="preserve">                Physical memory (bytes) snapshot=159854592</w:t>
      </w:r>
    </w:p>
    <w:p w:rsidR="00517A5D" w:rsidRDefault="00517A5D" w:rsidP="00517A5D">
      <w:r>
        <w:t xml:space="preserve">                Virtual memory (bytes) snapshot=2079461376</w:t>
      </w:r>
    </w:p>
    <w:p w:rsidR="00517A5D" w:rsidRDefault="00517A5D" w:rsidP="00517A5D">
      <w:r>
        <w:t xml:space="preserve">                Total committed heap usage (bytes</w:t>
      </w:r>
      <w:proofErr w:type="gramStart"/>
      <w:r>
        <w:t>)=</w:t>
      </w:r>
      <w:proofErr w:type="gramEnd"/>
      <w:r>
        <w:t>147849216</w:t>
      </w:r>
    </w:p>
    <w:p w:rsidR="00517A5D" w:rsidRDefault="00517A5D" w:rsidP="00517A5D">
      <w:r>
        <w:t xml:space="preserve">        File Input Format Counters</w:t>
      </w:r>
    </w:p>
    <w:p w:rsidR="00517A5D" w:rsidRDefault="00517A5D" w:rsidP="00517A5D">
      <w:r>
        <w:t xml:space="preserve">                Bytes Read=733</w:t>
      </w:r>
    </w:p>
    <w:p w:rsidR="00517A5D" w:rsidRDefault="00517A5D" w:rsidP="00517A5D">
      <w:r>
        <w:t xml:space="preserve">        File Output Format Counters</w:t>
      </w:r>
    </w:p>
    <w:p w:rsidR="00517A5D" w:rsidRDefault="00517A5D" w:rsidP="00517A5D">
      <w:r>
        <w:lastRenderedPageBreak/>
        <w:t xml:space="preserve">                Bytes Written=646</w:t>
      </w:r>
    </w:p>
    <w:p w:rsidR="00517A5D" w:rsidRDefault="00517A5D" w:rsidP="00517A5D">
      <w:pPr>
        <w:pStyle w:val="Heading1"/>
      </w:pPr>
      <w:bookmarkStart w:id="10" w:name="_Toc493042272"/>
      <w:r>
        <w:t>Check for Results</w:t>
      </w:r>
      <w:bookmarkEnd w:id="10"/>
    </w:p>
    <w:p w:rsidR="00517A5D" w:rsidRDefault="00517A5D" w:rsidP="00517A5D"/>
    <w:p w:rsidR="00517A5D" w:rsidRDefault="00517A5D" w:rsidP="00517A5D">
      <w:r>
        <w:t>[</w:t>
      </w:r>
      <w:proofErr w:type="spellStart"/>
      <w:r>
        <w:t>acadgild@localhost</w:t>
      </w:r>
      <w:proofErr w:type="spellEnd"/>
      <w:r>
        <w:t xml:space="preserve"> Documents]$ </w:t>
      </w:r>
      <w:proofErr w:type="spellStart"/>
      <w:proofErr w:type="gramStart"/>
      <w:r>
        <w:t>hadoop</w:t>
      </w:r>
      <w:proofErr w:type="spellEnd"/>
      <w:proofErr w:type="gramEnd"/>
      <w:r>
        <w:t xml:space="preserve"> fs -ls /user/</w:t>
      </w:r>
      <w:proofErr w:type="spellStart"/>
      <w:r>
        <w:t>acadgild</w:t>
      </w:r>
      <w:proofErr w:type="spellEnd"/>
      <w:r>
        <w:t>/</w:t>
      </w:r>
      <w:proofErr w:type="spellStart"/>
      <w:r>
        <w:t>tvclean</w:t>
      </w:r>
      <w:proofErr w:type="spellEnd"/>
    </w:p>
    <w:p w:rsidR="00517A5D" w:rsidRDefault="00517A5D" w:rsidP="00517A5D">
      <w:r>
        <w:t xml:space="preserve">17/09/02 19:46:58 WARN </w:t>
      </w:r>
      <w:proofErr w:type="spellStart"/>
      <w:r>
        <w:t>util.NativeCodeLoader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</w:t>
      </w:r>
      <w:proofErr w:type="spellStart"/>
      <w:r>
        <w:t>builtin</w:t>
      </w:r>
      <w:proofErr w:type="spellEnd"/>
      <w:r>
        <w:t>-java classes where applicable</w:t>
      </w:r>
    </w:p>
    <w:p w:rsidR="00517A5D" w:rsidRDefault="00517A5D" w:rsidP="00517A5D">
      <w:r>
        <w:t>Found 2 items</w:t>
      </w:r>
    </w:p>
    <w:p w:rsidR="00517A5D" w:rsidRDefault="00517A5D" w:rsidP="00517A5D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 1 </w:t>
      </w:r>
      <w:proofErr w:type="spellStart"/>
      <w:r>
        <w:t>acadgild</w:t>
      </w:r>
      <w:proofErr w:type="spellEnd"/>
      <w:r>
        <w:t xml:space="preserve"> </w:t>
      </w:r>
      <w:proofErr w:type="spellStart"/>
      <w:r>
        <w:t>supergroup</w:t>
      </w:r>
      <w:proofErr w:type="spellEnd"/>
      <w:r>
        <w:t xml:space="preserve">          0 2017-09-02 19:44 /user/</w:t>
      </w:r>
      <w:proofErr w:type="spellStart"/>
      <w:r>
        <w:t>acadgild</w:t>
      </w:r>
      <w:proofErr w:type="spellEnd"/>
      <w:r>
        <w:t>/</w:t>
      </w:r>
      <w:proofErr w:type="spellStart"/>
      <w:r>
        <w:t>tvclean</w:t>
      </w:r>
      <w:proofErr w:type="spellEnd"/>
      <w:r>
        <w:t>/_SUCCESS</w:t>
      </w:r>
    </w:p>
    <w:p w:rsidR="00517A5D" w:rsidRDefault="00517A5D" w:rsidP="00517A5D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 1 </w:t>
      </w:r>
      <w:proofErr w:type="spellStart"/>
      <w:r>
        <w:t>acadgild</w:t>
      </w:r>
      <w:proofErr w:type="spellEnd"/>
      <w:r>
        <w:t xml:space="preserve"> </w:t>
      </w:r>
      <w:proofErr w:type="spellStart"/>
      <w:r>
        <w:t>supergroup</w:t>
      </w:r>
      <w:proofErr w:type="spellEnd"/>
      <w:r>
        <w:t xml:space="preserve">        646 2017-09-02 19:44 /user/</w:t>
      </w:r>
      <w:proofErr w:type="spellStart"/>
      <w:r>
        <w:t>acadgild</w:t>
      </w:r>
      <w:proofErr w:type="spellEnd"/>
      <w:r>
        <w:t>/</w:t>
      </w:r>
      <w:proofErr w:type="spellStart"/>
      <w:r>
        <w:t>tvclean</w:t>
      </w:r>
      <w:proofErr w:type="spellEnd"/>
      <w:r>
        <w:t>/part-m-00000</w:t>
      </w:r>
    </w:p>
    <w:p w:rsidR="00517A5D" w:rsidRDefault="00517A5D" w:rsidP="00517A5D"/>
    <w:p w:rsidR="00517A5D" w:rsidRDefault="00517A5D" w:rsidP="00517A5D">
      <w:r>
        <w:t>Note m - indicates it is a map job r would indicate a reduced job.</w:t>
      </w:r>
    </w:p>
    <w:p w:rsidR="00517A5D" w:rsidRDefault="00517A5D" w:rsidP="00517A5D"/>
    <w:p w:rsidR="00517A5D" w:rsidRDefault="00517A5D" w:rsidP="00517A5D">
      <w:pPr>
        <w:pStyle w:val="Heading1"/>
      </w:pPr>
      <w:bookmarkStart w:id="11" w:name="_Toc493042273"/>
      <w:r>
        <w:t>View Results</w:t>
      </w:r>
      <w:bookmarkEnd w:id="11"/>
    </w:p>
    <w:p w:rsidR="00517A5D" w:rsidRDefault="00517A5D" w:rsidP="00517A5D"/>
    <w:p w:rsidR="00517A5D" w:rsidRDefault="00517A5D" w:rsidP="00517A5D">
      <w:r>
        <w:t>[</w:t>
      </w:r>
      <w:proofErr w:type="spellStart"/>
      <w:r>
        <w:t>acadgild@localhost</w:t>
      </w:r>
      <w:proofErr w:type="spellEnd"/>
      <w:r>
        <w:t xml:space="preserve"> Documents]$ </w:t>
      </w:r>
      <w:proofErr w:type="spellStart"/>
      <w:proofErr w:type="gramStart"/>
      <w:r>
        <w:t>hadoop</w:t>
      </w:r>
      <w:proofErr w:type="spellEnd"/>
      <w:proofErr w:type="gramEnd"/>
      <w:r>
        <w:t xml:space="preserve"> fs -cat </w:t>
      </w:r>
      <w:proofErr w:type="spellStart"/>
      <w:r>
        <w:t>tvclean</w:t>
      </w:r>
      <w:proofErr w:type="spellEnd"/>
      <w:r>
        <w:t>/part-m-00000</w:t>
      </w:r>
    </w:p>
    <w:p w:rsidR="00517A5D" w:rsidRDefault="00517A5D" w:rsidP="00517A5D">
      <w:r>
        <w:t xml:space="preserve">17/09/02 19:47:21 WARN </w:t>
      </w:r>
      <w:proofErr w:type="spellStart"/>
      <w:r>
        <w:t>util.NativeCodeLoader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</w:t>
      </w:r>
      <w:proofErr w:type="spellStart"/>
      <w:r>
        <w:t>builtin</w:t>
      </w:r>
      <w:proofErr w:type="spellEnd"/>
      <w:r>
        <w:t>-java classes where applicable</w:t>
      </w:r>
    </w:p>
    <w:p w:rsidR="00517A5D" w:rsidRDefault="00517A5D" w:rsidP="00517A5D"/>
    <w:p w:rsidR="00517A5D" w:rsidRDefault="00517A5D" w:rsidP="00517A5D">
      <w:r>
        <w:t>Samsung|Optima|14|Madhya Pradesh|132401|14200</w:t>
      </w:r>
    </w:p>
    <w:p w:rsidR="00517A5D" w:rsidRDefault="00517A5D" w:rsidP="00517A5D">
      <w:r>
        <w:t>Onida|Lucid|18|Uttar Pradesh|232401|16200</w:t>
      </w:r>
    </w:p>
    <w:p w:rsidR="00517A5D" w:rsidRDefault="00517A5D" w:rsidP="00517A5D">
      <w:r>
        <w:t>Akai|Decent|16|Kerala|922401|12200</w:t>
      </w:r>
    </w:p>
    <w:p w:rsidR="00517A5D" w:rsidRDefault="00517A5D" w:rsidP="00517A5D">
      <w:r>
        <w:t>Lava|Attention|20|Assam|454601|24200</w:t>
      </w:r>
    </w:p>
    <w:p w:rsidR="00517A5D" w:rsidRDefault="00517A5D" w:rsidP="00517A5D">
      <w:r>
        <w:t>Zen|Super|14|Maharashtra|619082|9200</w:t>
      </w:r>
    </w:p>
    <w:p w:rsidR="00517A5D" w:rsidRDefault="00517A5D" w:rsidP="00517A5D">
      <w:r>
        <w:t>Samsung|Optima|14|Madhya Pradesh|132401|14200</w:t>
      </w:r>
    </w:p>
    <w:p w:rsidR="00517A5D" w:rsidRDefault="00517A5D" w:rsidP="00517A5D">
      <w:r>
        <w:t>Onida|Lucid|18|Uttar Pradesh|232401|16200</w:t>
      </w:r>
    </w:p>
    <w:p w:rsidR="00517A5D" w:rsidRDefault="00517A5D" w:rsidP="00517A5D">
      <w:r>
        <w:t>Onida|Decent|14|Uttar Pradesh|232401|16200</w:t>
      </w:r>
    </w:p>
    <w:p w:rsidR="00517A5D" w:rsidRDefault="00517A5D" w:rsidP="00517A5D">
      <w:r>
        <w:t>Lava|Attention|20|Assam|454601|24200</w:t>
      </w:r>
    </w:p>
    <w:p w:rsidR="00517A5D" w:rsidRDefault="00517A5D" w:rsidP="00517A5D">
      <w:r>
        <w:t>Zen|Super|14|Maharashtra|619082|9200</w:t>
      </w:r>
    </w:p>
    <w:p w:rsidR="00517A5D" w:rsidRDefault="00517A5D" w:rsidP="00517A5D">
      <w:r>
        <w:t>Samsung|Optima|14|Madhya Pradesh|132401|14200</w:t>
      </w:r>
    </w:p>
    <w:p w:rsidR="00517A5D" w:rsidRDefault="00517A5D" w:rsidP="00517A5D">
      <w:r>
        <w:t>Samsung|Decent|16|Kerala|922401|12200</w:t>
      </w:r>
    </w:p>
    <w:p w:rsidR="00517A5D" w:rsidRDefault="00517A5D" w:rsidP="00517A5D">
      <w:r>
        <w:t>Lava|Attention|20|Assam|454601|24200</w:t>
      </w:r>
    </w:p>
    <w:p w:rsidR="00517A5D" w:rsidRDefault="00517A5D" w:rsidP="00517A5D">
      <w:r>
        <w:t>Samsung|Super|14|Maharashtra|619082|9200</w:t>
      </w:r>
    </w:p>
    <w:p w:rsidR="00517A5D" w:rsidRDefault="00517A5D" w:rsidP="00517A5D">
      <w:r>
        <w:t>Samsung|Super|14|Maharashtra|619082|9200</w:t>
      </w:r>
    </w:p>
    <w:p w:rsidR="00517A5D" w:rsidRPr="00517A5D" w:rsidRDefault="00517A5D" w:rsidP="00517A5D">
      <w:r>
        <w:t>Samsung|Super|14|Maharashtra|619082|9200</w:t>
      </w:r>
    </w:p>
    <w:sectPr w:rsidR="00517A5D" w:rsidRPr="00517A5D" w:rsidSect="0005544A">
      <w:headerReference w:type="default" r:id="rId9"/>
      <w:footerReference w:type="default" r:id="rId10"/>
      <w:pgSz w:w="11906" w:h="16838" w:code="9"/>
      <w:pgMar w:top="709" w:right="709" w:bottom="709" w:left="70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14EF" w:rsidRDefault="002114EF">
      <w:r>
        <w:separator/>
      </w:r>
    </w:p>
  </w:endnote>
  <w:endnote w:type="continuationSeparator" w:id="0">
    <w:p w:rsidR="002114EF" w:rsidRDefault="00211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charset w:val="00"/>
    <w:family w:val="swiss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CD2" w:rsidRDefault="00987CD2" w:rsidP="003611AA">
    <w:pPr>
      <w:pStyle w:val="Footer"/>
      <w:jc w:val="center"/>
    </w:pPr>
  </w:p>
  <w:p w:rsidR="00DA2D28" w:rsidRPr="00DA2D28" w:rsidRDefault="00CC005C" w:rsidP="00DA2D28">
    <w:pPr>
      <w:jc w:val="right"/>
      <w:rPr>
        <w:rFonts w:ascii="Arial" w:hAnsi="Arial" w:cs="Arial"/>
        <w:sz w:val="14"/>
        <w:szCs w:val="14"/>
        <w:lang w:val="en-US"/>
      </w:rPr>
    </w:pPr>
    <w:r w:rsidRPr="00DA2D28">
      <w:rPr>
        <w:rFonts w:ascii="Arial" w:hAnsi="Arial" w:cs="Arial"/>
        <w:noProof/>
        <w:color w:val="7F7F7F" w:themeColor="text1" w:themeTint="80"/>
        <w:sz w:val="14"/>
        <w:szCs w:val="14"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D1F2001" wp14:editId="1E1B7F63">
              <wp:simplePos x="0" y="0"/>
              <wp:positionH relativeFrom="column">
                <wp:posOffset>-441960</wp:posOffset>
              </wp:positionH>
              <wp:positionV relativeFrom="paragraph">
                <wp:posOffset>-26670</wp:posOffset>
              </wp:positionV>
              <wp:extent cx="7543800" cy="0"/>
              <wp:effectExtent l="15240" t="11430" r="13335" b="762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43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7A94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4.8pt,-2.1pt" to="559.2pt,-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" strokecolor="#f7a94a" strokeweight="1pt"/>
          </w:pict>
        </mc:Fallback>
      </mc:AlternateContent>
    </w:r>
    <w:r w:rsidR="00DA2D28" w:rsidRPr="00DA2D28">
      <w:rPr>
        <w:rFonts w:ascii="Arial" w:hAnsi="Arial" w:cs="Arial"/>
        <w:color w:val="7F7F7F" w:themeColor="text1" w:themeTint="80"/>
        <w:sz w:val="14"/>
        <w:szCs w:val="14"/>
        <w:lang w:val="en-US"/>
      </w:rPr>
      <w:t>Confidential property of Optum. Do not distribute or reproduce without express permission from Optum.</w:t>
    </w:r>
  </w:p>
  <w:p w:rsidR="00987CD2" w:rsidRPr="00CC005C" w:rsidRDefault="00987CD2" w:rsidP="003611AA">
    <w:pPr>
      <w:pStyle w:val="Footer"/>
      <w:jc w:val="center"/>
      <w:rPr>
        <w:b/>
        <w:bCs/>
        <w:color w:val="333399"/>
        <w:sz w:val="1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14EF" w:rsidRDefault="002114EF">
      <w:r>
        <w:separator/>
      </w:r>
    </w:p>
  </w:footnote>
  <w:footnote w:type="continuationSeparator" w:id="0">
    <w:p w:rsidR="002114EF" w:rsidRDefault="002114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D28" w:rsidRDefault="00241146">
    <w:pPr>
      <w:pStyle w:val="Header"/>
    </w:pPr>
    <w:r>
      <w:rPr>
        <w:noProof/>
        <w:lang w:val="en-US"/>
      </w:rPr>
      <w:drawing>
        <wp:inline distT="0" distB="0" distL="0" distR="0">
          <wp:extent cx="876300" cy="771525"/>
          <wp:effectExtent l="0" t="0" r="0" b="952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908A42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3403D3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E58CB8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86E0C5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AA21EE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0AADDF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2CA4B3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8CCDED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D8613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06E81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2B79D9"/>
    <w:multiLevelType w:val="hybridMultilevel"/>
    <w:tmpl w:val="82649484"/>
    <w:lvl w:ilvl="0" w:tplc="A2AC25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3A2659"/>
    <w:multiLevelType w:val="hybridMultilevel"/>
    <w:tmpl w:val="A2BA330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A836756"/>
    <w:multiLevelType w:val="hybridMultilevel"/>
    <w:tmpl w:val="49EC3942"/>
    <w:lvl w:ilvl="0" w:tplc="04090001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13">
    <w:nsid w:val="0EEB7B5F"/>
    <w:multiLevelType w:val="hybridMultilevel"/>
    <w:tmpl w:val="5A668C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06061F9"/>
    <w:multiLevelType w:val="hybridMultilevel"/>
    <w:tmpl w:val="69BE34B6"/>
    <w:lvl w:ilvl="0" w:tplc="A2AC251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1290D5D"/>
    <w:multiLevelType w:val="hybridMultilevel"/>
    <w:tmpl w:val="D9180F4E"/>
    <w:lvl w:ilvl="0" w:tplc="0D14069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1E662BA"/>
    <w:multiLevelType w:val="hybridMultilevel"/>
    <w:tmpl w:val="9BF451FE"/>
    <w:lvl w:ilvl="0" w:tplc="28D26F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31B29DB"/>
    <w:multiLevelType w:val="hybridMultilevel"/>
    <w:tmpl w:val="CF56AF1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3F60873"/>
    <w:multiLevelType w:val="hybridMultilevel"/>
    <w:tmpl w:val="683AE59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150E7CF7"/>
    <w:multiLevelType w:val="hybridMultilevel"/>
    <w:tmpl w:val="D8164A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6F97151"/>
    <w:multiLevelType w:val="hybridMultilevel"/>
    <w:tmpl w:val="F5AEA7B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174035C8"/>
    <w:multiLevelType w:val="hybridMultilevel"/>
    <w:tmpl w:val="CE0ADC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87201D5"/>
    <w:multiLevelType w:val="hybridMultilevel"/>
    <w:tmpl w:val="F52E6ED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19DA73C6"/>
    <w:multiLevelType w:val="multilevel"/>
    <w:tmpl w:val="88162002"/>
    <w:lvl w:ilvl="0">
      <w:start w:val="1"/>
      <w:numFmt w:val="decimal"/>
      <w:pStyle w:val="Heading1"/>
      <w:lvlText w:val="%1. 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 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>
    <w:nsid w:val="216671CA"/>
    <w:multiLevelType w:val="hybridMultilevel"/>
    <w:tmpl w:val="5E0C4824"/>
    <w:lvl w:ilvl="0" w:tplc="08BC8AB2">
      <w:start w:val="7"/>
      <w:numFmt w:val="decimal"/>
      <w:lvlText w:val="%1.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22AF5B4B"/>
    <w:multiLevelType w:val="hybridMultilevel"/>
    <w:tmpl w:val="2F5AD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252F3984"/>
    <w:multiLevelType w:val="hybridMultilevel"/>
    <w:tmpl w:val="83D05AD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4BF2F76"/>
    <w:multiLevelType w:val="hybridMultilevel"/>
    <w:tmpl w:val="8458B4BE"/>
    <w:lvl w:ilvl="0" w:tplc="28D26F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5500133"/>
    <w:multiLevelType w:val="multilevel"/>
    <w:tmpl w:val="5FD83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5006576"/>
    <w:multiLevelType w:val="multilevel"/>
    <w:tmpl w:val="5822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6A856CC"/>
    <w:multiLevelType w:val="multilevel"/>
    <w:tmpl w:val="A2BA3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47B409E"/>
    <w:multiLevelType w:val="multilevel"/>
    <w:tmpl w:val="5128C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67B0618"/>
    <w:multiLevelType w:val="hybridMultilevel"/>
    <w:tmpl w:val="C77442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9282CF9"/>
    <w:multiLevelType w:val="hybridMultilevel"/>
    <w:tmpl w:val="23EC5C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6120B52"/>
    <w:multiLevelType w:val="hybridMultilevel"/>
    <w:tmpl w:val="DAB04E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BF416E"/>
    <w:multiLevelType w:val="hybridMultilevel"/>
    <w:tmpl w:val="AA1208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D50099"/>
    <w:multiLevelType w:val="hybridMultilevel"/>
    <w:tmpl w:val="578AA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6937E4"/>
    <w:multiLevelType w:val="hybridMultilevel"/>
    <w:tmpl w:val="CEA423DA"/>
    <w:lvl w:ilvl="0" w:tplc="AB100B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942E1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A9E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9A4A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266D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5896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EA83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269E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A00E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00C4DC5"/>
    <w:multiLevelType w:val="hybridMultilevel"/>
    <w:tmpl w:val="C84A43B0"/>
    <w:lvl w:ilvl="0" w:tplc="37FE5E2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2F7B45"/>
    <w:multiLevelType w:val="hybridMultilevel"/>
    <w:tmpl w:val="BF8E37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8B34EF"/>
    <w:multiLevelType w:val="hybridMultilevel"/>
    <w:tmpl w:val="F32CA3E8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58D6C66"/>
    <w:multiLevelType w:val="hybridMultilevel"/>
    <w:tmpl w:val="B636EC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8C5659"/>
    <w:multiLevelType w:val="hybridMultilevel"/>
    <w:tmpl w:val="D1040C4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8C1645B"/>
    <w:multiLevelType w:val="hybridMultilevel"/>
    <w:tmpl w:val="6B369330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4">
    <w:nsid w:val="79504CFD"/>
    <w:multiLevelType w:val="hybridMultilevel"/>
    <w:tmpl w:val="7488E1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B694EF4"/>
    <w:multiLevelType w:val="hybridMultilevel"/>
    <w:tmpl w:val="38E2A7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6"/>
  </w:num>
  <w:num w:numId="13">
    <w:abstractNumId w:val="22"/>
  </w:num>
  <w:num w:numId="14">
    <w:abstractNumId w:val="27"/>
  </w:num>
  <w:num w:numId="15">
    <w:abstractNumId w:val="12"/>
  </w:num>
  <w:num w:numId="16">
    <w:abstractNumId w:val="14"/>
  </w:num>
  <w:num w:numId="17">
    <w:abstractNumId w:val="18"/>
  </w:num>
  <w:num w:numId="18">
    <w:abstractNumId w:val="33"/>
  </w:num>
  <w:num w:numId="19">
    <w:abstractNumId w:val="26"/>
  </w:num>
  <w:num w:numId="20">
    <w:abstractNumId w:val="15"/>
  </w:num>
  <w:num w:numId="21">
    <w:abstractNumId w:val="40"/>
  </w:num>
  <w:num w:numId="22">
    <w:abstractNumId w:val="25"/>
  </w:num>
  <w:num w:numId="23">
    <w:abstractNumId w:val="24"/>
  </w:num>
  <w:num w:numId="24">
    <w:abstractNumId w:val="11"/>
  </w:num>
  <w:num w:numId="25">
    <w:abstractNumId w:val="30"/>
  </w:num>
  <w:num w:numId="26">
    <w:abstractNumId w:val="17"/>
  </w:num>
  <w:num w:numId="27">
    <w:abstractNumId w:val="42"/>
  </w:num>
  <w:num w:numId="28">
    <w:abstractNumId w:val="20"/>
  </w:num>
  <w:num w:numId="29">
    <w:abstractNumId w:val="35"/>
  </w:num>
  <w:num w:numId="30">
    <w:abstractNumId w:val="45"/>
  </w:num>
  <w:num w:numId="31">
    <w:abstractNumId w:val="21"/>
  </w:num>
  <w:num w:numId="32">
    <w:abstractNumId w:val="10"/>
  </w:num>
  <w:num w:numId="33">
    <w:abstractNumId w:val="39"/>
  </w:num>
  <w:num w:numId="34">
    <w:abstractNumId w:val="44"/>
  </w:num>
  <w:num w:numId="35">
    <w:abstractNumId w:val="32"/>
  </w:num>
  <w:num w:numId="36">
    <w:abstractNumId w:val="29"/>
  </w:num>
  <w:num w:numId="37">
    <w:abstractNumId w:val="37"/>
  </w:num>
  <w:num w:numId="38">
    <w:abstractNumId w:val="41"/>
  </w:num>
  <w:num w:numId="39">
    <w:abstractNumId w:val="31"/>
  </w:num>
  <w:num w:numId="40">
    <w:abstractNumId w:val="28"/>
  </w:num>
  <w:num w:numId="41">
    <w:abstractNumId w:val="43"/>
  </w:num>
  <w:num w:numId="42">
    <w:abstractNumId w:val="19"/>
  </w:num>
  <w:num w:numId="43">
    <w:abstractNumId w:val="34"/>
  </w:num>
  <w:num w:numId="44">
    <w:abstractNumId w:val="36"/>
  </w:num>
  <w:num w:numId="45">
    <w:abstractNumId w:val="13"/>
  </w:num>
  <w:num w:numId="46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24"/>
  <w:displayHorizontalDrawingGridEvery w:val="2"/>
  <w:displayVerticalDrawingGridEvery w:val="2"/>
  <w:noPunctuationKerning/>
  <w:characterSpacingControl w:val="doNotCompress"/>
  <w:hdrShapeDefaults>
    <o:shapedefaults v:ext="edit" spidmax="2049">
      <o:colormru v:ext="edit" colors="#ccecff,#f3f3f3,#f7a94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049"/>
    <w:rsid w:val="0000427B"/>
    <w:rsid w:val="000056D7"/>
    <w:rsid w:val="00005CF5"/>
    <w:rsid w:val="00006474"/>
    <w:rsid w:val="0002779F"/>
    <w:rsid w:val="000353ED"/>
    <w:rsid w:val="000429C5"/>
    <w:rsid w:val="000524A8"/>
    <w:rsid w:val="0005544A"/>
    <w:rsid w:val="000573C6"/>
    <w:rsid w:val="000813A4"/>
    <w:rsid w:val="000909FF"/>
    <w:rsid w:val="00096FFA"/>
    <w:rsid w:val="000970A7"/>
    <w:rsid w:val="000A09FF"/>
    <w:rsid w:val="000A67FB"/>
    <w:rsid w:val="000B25F4"/>
    <w:rsid w:val="000C3940"/>
    <w:rsid w:val="000C3A3E"/>
    <w:rsid w:val="000C53C1"/>
    <w:rsid w:val="000C7C1F"/>
    <w:rsid w:val="000D1F51"/>
    <w:rsid w:val="000D29AE"/>
    <w:rsid w:val="000D75A1"/>
    <w:rsid w:val="000E25E7"/>
    <w:rsid w:val="000F3D3E"/>
    <w:rsid w:val="001036EB"/>
    <w:rsid w:val="00103BE1"/>
    <w:rsid w:val="00106763"/>
    <w:rsid w:val="00106D22"/>
    <w:rsid w:val="00112707"/>
    <w:rsid w:val="00124DC9"/>
    <w:rsid w:val="00125CAF"/>
    <w:rsid w:val="00133567"/>
    <w:rsid w:val="00140798"/>
    <w:rsid w:val="0014322C"/>
    <w:rsid w:val="00162C90"/>
    <w:rsid w:val="001665B7"/>
    <w:rsid w:val="00176E26"/>
    <w:rsid w:val="00183252"/>
    <w:rsid w:val="00184940"/>
    <w:rsid w:val="001863AD"/>
    <w:rsid w:val="001D5045"/>
    <w:rsid w:val="001E6CBC"/>
    <w:rsid w:val="001F56CB"/>
    <w:rsid w:val="0020182A"/>
    <w:rsid w:val="0020352B"/>
    <w:rsid w:val="002114EF"/>
    <w:rsid w:val="002116C8"/>
    <w:rsid w:val="0022029D"/>
    <w:rsid w:val="002279D7"/>
    <w:rsid w:val="00230130"/>
    <w:rsid w:val="00232962"/>
    <w:rsid w:val="00241146"/>
    <w:rsid w:val="002420E6"/>
    <w:rsid w:val="00254D5F"/>
    <w:rsid w:val="00261744"/>
    <w:rsid w:val="00265E1C"/>
    <w:rsid w:val="00285757"/>
    <w:rsid w:val="002924B6"/>
    <w:rsid w:val="002979FE"/>
    <w:rsid w:val="002A02B8"/>
    <w:rsid w:val="002A1980"/>
    <w:rsid w:val="002A32DA"/>
    <w:rsid w:val="002A6B7D"/>
    <w:rsid w:val="002A7B35"/>
    <w:rsid w:val="002B15AA"/>
    <w:rsid w:val="002B4A9A"/>
    <w:rsid w:val="002B621F"/>
    <w:rsid w:val="002C0392"/>
    <w:rsid w:val="002C72B2"/>
    <w:rsid w:val="002D0DF5"/>
    <w:rsid w:val="002D4814"/>
    <w:rsid w:val="002E1E70"/>
    <w:rsid w:val="003007A4"/>
    <w:rsid w:val="00310933"/>
    <w:rsid w:val="003154A1"/>
    <w:rsid w:val="0032531A"/>
    <w:rsid w:val="00327424"/>
    <w:rsid w:val="00334974"/>
    <w:rsid w:val="00340426"/>
    <w:rsid w:val="003476A1"/>
    <w:rsid w:val="003611AA"/>
    <w:rsid w:val="00362FFA"/>
    <w:rsid w:val="00371B15"/>
    <w:rsid w:val="00382950"/>
    <w:rsid w:val="00385AA1"/>
    <w:rsid w:val="00392A79"/>
    <w:rsid w:val="00392DBA"/>
    <w:rsid w:val="00393319"/>
    <w:rsid w:val="00396AC1"/>
    <w:rsid w:val="003974F4"/>
    <w:rsid w:val="003A1DFF"/>
    <w:rsid w:val="003C0653"/>
    <w:rsid w:val="003D63E0"/>
    <w:rsid w:val="003E2A7C"/>
    <w:rsid w:val="003F4CF8"/>
    <w:rsid w:val="00406973"/>
    <w:rsid w:val="00415015"/>
    <w:rsid w:val="0042242E"/>
    <w:rsid w:val="00431B4D"/>
    <w:rsid w:val="00434F94"/>
    <w:rsid w:val="00441021"/>
    <w:rsid w:val="00445BE5"/>
    <w:rsid w:val="00452CCD"/>
    <w:rsid w:val="00472223"/>
    <w:rsid w:val="00473BB0"/>
    <w:rsid w:val="0049034D"/>
    <w:rsid w:val="00491368"/>
    <w:rsid w:val="00496CEC"/>
    <w:rsid w:val="00497023"/>
    <w:rsid w:val="004A1826"/>
    <w:rsid w:val="004A1D4D"/>
    <w:rsid w:val="004B3E3B"/>
    <w:rsid w:val="004C0F05"/>
    <w:rsid w:val="004C7CE0"/>
    <w:rsid w:val="004C7F1A"/>
    <w:rsid w:val="004E1249"/>
    <w:rsid w:val="004E7633"/>
    <w:rsid w:val="00500AB2"/>
    <w:rsid w:val="005041C0"/>
    <w:rsid w:val="0050679A"/>
    <w:rsid w:val="00511179"/>
    <w:rsid w:val="00512428"/>
    <w:rsid w:val="00513033"/>
    <w:rsid w:val="00514216"/>
    <w:rsid w:val="00515538"/>
    <w:rsid w:val="00517A5D"/>
    <w:rsid w:val="00537316"/>
    <w:rsid w:val="0054643B"/>
    <w:rsid w:val="00556E51"/>
    <w:rsid w:val="00573768"/>
    <w:rsid w:val="005773FA"/>
    <w:rsid w:val="005A3849"/>
    <w:rsid w:val="005B0D17"/>
    <w:rsid w:val="005D06AE"/>
    <w:rsid w:val="005D7C67"/>
    <w:rsid w:val="005D7D03"/>
    <w:rsid w:val="005E7628"/>
    <w:rsid w:val="005F221D"/>
    <w:rsid w:val="00601FF9"/>
    <w:rsid w:val="00604B6E"/>
    <w:rsid w:val="006125F7"/>
    <w:rsid w:val="00626049"/>
    <w:rsid w:val="0063111F"/>
    <w:rsid w:val="00642FD4"/>
    <w:rsid w:val="00652898"/>
    <w:rsid w:val="006541B1"/>
    <w:rsid w:val="006604F7"/>
    <w:rsid w:val="00670FA4"/>
    <w:rsid w:val="00695610"/>
    <w:rsid w:val="00697551"/>
    <w:rsid w:val="006A5814"/>
    <w:rsid w:val="006B30EE"/>
    <w:rsid w:val="006C6522"/>
    <w:rsid w:val="006D12AD"/>
    <w:rsid w:val="006F5599"/>
    <w:rsid w:val="00731481"/>
    <w:rsid w:val="00735867"/>
    <w:rsid w:val="00736B88"/>
    <w:rsid w:val="00742086"/>
    <w:rsid w:val="00750865"/>
    <w:rsid w:val="00765542"/>
    <w:rsid w:val="00771CCA"/>
    <w:rsid w:val="00775789"/>
    <w:rsid w:val="007847DB"/>
    <w:rsid w:val="0079013E"/>
    <w:rsid w:val="007928BF"/>
    <w:rsid w:val="00792B33"/>
    <w:rsid w:val="00794630"/>
    <w:rsid w:val="007B2473"/>
    <w:rsid w:val="007B4737"/>
    <w:rsid w:val="007C025B"/>
    <w:rsid w:val="007C0952"/>
    <w:rsid w:val="007C3A5D"/>
    <w:rsid w:val="007C5A68"/>
    <w:rsid w:val="00802F07"/>
    <w:rsid w:val="00806652"/>
    <w:rsid w:val="00807C8D"/>
    <w:rsid w:val="00812990"/>
    <w:rsid w:val="00814B1A"/>
    <w:rsid w:val="0082099C"/>
    <w:rsid w:val="0082523C"/>
    <w:rsid w:val="00825830"/>
    <w:rsid w:val="00845C20"/>
    <w:rsid w:val="008540FE"/>
    <w:rsid w:val="00854733"/>
    <w:rsid w:val="0086025D"/>
    <w:rsid w:val="00867F82"/>
    <w:rsid w:val="00870CBF"/>
    <w:rsid w:val="0087179F"/>
    <w:rsid w:val="00876893"/>
    <w:rsid w:val="00894BF3"/>
    <w:rsid w:val="008A1A18"/>
    <w:rsid w:val="008A3B42"/>
    <w:rsid w:val="008B7AE4"/>
    <w:rsid w:val="008F5441"/>
    <w:rsid w:val="00917583"/>
    <w:rsid w:val="00921D3C"/>
    <w:rsid w:val="009223ED"/>
    <w:rsid w:val="00924592"/>
    <w:rsid w:val="00945F67"/>
    <w:rsid w:val="00953831"/>
    <w:rsid w:val="00963AE5"/>
    <w:rsid w:val="00987CD2"/>
    <w:rsid w:val="009944A3"/>
    <w:rsid w:val="009944AA"/>
    <w:rsid w:val="00995EB6"/>
    <w:rsid w:val="009A3243"/>
    <w:rsid w:val="009C4D99"/>
    <w:rsid w:val="009D6D44"/>
    <w:rsid w:val="009F6D53"/>
    <w:rsid w:val="00A068EB"/>
    <w:rsid w:val="00A232F3"/>
    <w:rsid w:val="00A23EC6"/>
    <w:rsid w:val="00A247A8"/>
    <w:rsid w:val="00A41B94"/>
    <w:rsid w:val="00A46096"/>
    <w:rsid w:val="00A51703"/>
    <w:rsid w:val="00A51B7F"/>
    <w:rsid w:val="00A52D4E"/>
    <w:rsid w:val="00A5456A"/>
    <w:rsid w:val="00A5765B"/>
    <w:rsid w:val="00A57946"/>
    <w:rsid w:val="00A60977"/>
    <w:rsid w:val="00A71C4A"/>
    <w:rsid w:val="00A909CB"/>
    <w:rsid w:val="00A96C6A"/>
    <w:rsid w:val="00AA0ADC"/>
    <w:rsid w:val="00AA3294"/>
    <w:rsid w:val="00AD3F86"/>
    <w:rsid w:val="00AD42DF"/>
    <w:rsid w:val="00AD4A71"/>
    <w:rsid w:val="00AD716B"/>
    <w:rsid w:val="00AE6E26"/>
    <w:rsid w:val="00AF1E9F"/>
    <w:rsid w:val="00B01B77"/>
    <w:rsid w:val="00B17754"/>
    <w:rsid w:val="00B255A6"/>
    <w:rsid w:val="00B25D83"/>
    <w:rsid w:val="00B42342"/>
    <w:rsid w:val="00B5163B"/>
    <w:rsid w:val="00B51A45"/>
    <w:rsid w:val="00B609ED"/>
    <w:rsid w:val="00B64E2C"/>
    <w:rsid w:val="00B76F74"/>
    <w:rsid w:val="00B97AB0"/>
    <w:rsid w:val="00BA0A83"/>
    <w:rsid w:val="00BB4FB3"/>
    <w:rsid w:val="00BB5EA7"/>
    <w:rsid w:val="00BB7B9E"/>
    <w:rsid w:val="00BC3E5A"/>
    <w:rsid w:val="00BC45CA"/>
    <w:rsid w:val="00BD72B5"/>
    <w:rsid w:val="00BF2FC6"/>
    <w:rsid w:val="00BF4C58"/>
    <w:rsid w:val="00C16B20"/>
    <w:rsid w:val="00C25642"/>
    <w:rsid w:val="00C25DC3"/>
    <w:rsid w:val="00C3742C"/>
    <w:rsid w:val="00C45DE8"/>
    <w:rsid w:val="00C47ADA"/>
    <w:rsid w:val="00C500F9"/>
    <w:rsid w:val="00C53040"/>
    <w:rsid w:val="00C628FC"/>
    <w:rsid w:val="00C66167"/>
    <w:rsid w:val="00C742C5"/>
    <w:rsid w:val="00C77721"/>
    <w:rsid w:val="00C84DD1"/>
    <w:rsid w:val="00C925AA"/>
    <w:rsid w:val="00CA68D9"/>
    <w:rsid w:val="00CB06ED"/>
    <w:rsid w:val="00CB4C5C"/>
    <w:rsid w:val="00CC005C"/>
    <w:rsid w:val="00CC4F59"/>
    <w:rsid w:val="00CC77D7"/>
    <w:rsid w:val="00D034C8"/>
    <w:rsid w:val="00D048B1"/>
    <w:rsid w:val="00D0603A"/>
    <w:rsid w:val="00D16E10"/>
    <w:rsid w:val="00D22C0F"/>
    <w:rsid w:val="00D37E05"/>
    <w:rsid w:val="00D47796"/>
    <w:rsid w:val="00D746D2"/>
    <w:rsid w:val="00D76724"/>
    <w:rsid w:val="00D81EE4"/>
    <w:rsid w:val="00D83257"/>
    <w:rsid w:val="00DA1E24"/>
    <w:rsid w:val="00DA2D28"/>
    <w:rsid w:val="00DB0EB1"/>
    <w:rsid w:val="00DB4D2F"/>
    <w:rsid w:val="00DC1A04"/>
    <w:rsid w:val="00DC52E9"/>
    <w:rsid w:val="00DC7887"/>
    <w:rsid w:val="00DD1AC1"/>
    <w:rsid w:val="00DD4176"/>
    <w:rsid w:val="00DE32BD"/>
    <w:rsid w:val="00DE5E5C"/>
    <w:rsid w:val="00DF0763"/>
    <w:rsid w:val="00E01A02"/>
    <w:rsid w:val="00E02136"/>
    <w:rsid w:val="00E06266"/>
    <w:rsid w:val="00E07C7E"/>
    <w:rsid w:val="00E14EB4"/>
    <w:rsid w:val="00E27230"/>
    <w:rsid w:val="00E27FC8"/>
    <w:rsid w:val="00E37F5A"/>
    <w:rsid w:val="00E51AC7"/>
    <w:rsid w:val="00E51E0F"/>
    <w:rsid w:val="00E6280E"/>
    <w:rsid w:val="00E705EB"/>
    <w:rsid w:val="00E909D7"/>
    <w:rsid w:val="00E93050"/>
    <w:rsid w:val="00E93F0E"/>
    <w:rsid w:val="00EB02A3"/>
    <w:rsid w:val="00EB4635"/>
    <w:rsid w:val="00EB5B87"/>
    <w:rsid w:val="00EB5CF1"/>
    <w:rsid w:val="00EC4988"/>
    <w:rsid w:val="00EC608C"/>
    <w:rsid w:val="00ED18FF"/>
    <w:rsid w:val="00ED2A05"/>
    <w:rsid w:val="00EE5C82"/>
    <w:rsid w:val="00F03275"/>
    <w:rsid w:val="00F12BCF"/>
    <w:rsid w:val="00F15D16"/>
    <w:rsid w:val="00F8052A"/>
    <w:rsid w:val="00F83C46"/>
    <w:rsid w:val="00F844F6"/>
    <w:rsid w:val="00F94FDA"/>
    <w:rsid w:val="00F96121"/>
    <w:rsid w:val="00FA178C"/>
    <w:rsid w:val="00FA2AEF"/>
    <w:rsid w:val="00FB48C0"/>
    <w:rsid w:val="00FB6F72"/>
    <w:rsid w:val="00FC11CD"/>
    <w:rsid w:val="00FC1D78"/>
    <w:rsid w:val="00FD2875"/>
    <w:rsid w:val="00FF06AF"/>
    <w:rsid w:val="00FF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cecff,#f3f3f3,#f7a94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1C4A"/>
    <w:pPr>
      <w:jc w:val="both"/>
    </w:pPr>
    <w:rPr>
      <w:rFonts w:ascii="Tahoma" w:hAnsi="Tahoma"/>
      <w:szCs w:val="24"/>
      <w:lang w:eastAsia="en-US"/>
    </w:rPr>
  </w:style>
  <w:style w:type="paragraph" w:styleId="Heading1">
    <w:name w:val="heading 1"/>
    <w:aliases w:val="h1,l1,H1,1,PRTM Heading 1,level 1,level1,Titre 1,Oscar Faber 1,11,12,13,14,15,16,17,18,19,110,111,112,113,114,115,121,131,141,151,161,171,181,191,116,122,132,142,152,162,172,182,192,117,123,133,143,153,163,173,183,193,don't use,section,chapter"/>
    <w:basedOn w:val="Normal"/>
    <w:next w:val="Normal"/>
    <w:qFormat/>
    <w:rsid w:val="00DD4176"/>
    <w:pPr>
      <w:keepNext/>
      <w:numPr>
        <w:numId w:val="1"/>
      </w:numPr>
      <w:spacing w:before="360" w:after="240"/>
      <w:outlineLvl w:val="0"/>
    </w:pPr>
    <w:rPr>
      <w:b/>
      <w:sz w:val="40"/>
    </w:rPr>
  </w:style>
  <w:style w:type="paragraph" w:styleId="Heading2">
    <w:name w:val="heading 2"/>
    <w:aliases w:val="h2,l2,H2,toc,level2,heading 2,2,PRTM Heading 2,Oscar Faber 2,21,22,23,24,25,26,27,28,29,210,211,212,213,214,215,221,231,241,251,261,271,281,291,216,222,232,242,252,262,272,282,292,217,223,233,243,253,263,273,283,293,2nd level,Header 2,sub-sect"/>
    <w:basedOn w:val="Normal"/>
    <w:next w:val="Normal"/>
    <w:qFormat/>
    <w:rsid w:val="00DD4176"/>
    <w:pPr>
      <w:keepNext/>
      <w:numPr>
        <w:ilvl w:val="1"/>
        <w:numId w:val="1"/>
      </w:numPr>
      <w:spacing w:before="360" w:after="240"/>
      <w:outlineLvl w:val="1"/>
    </w:pPr>
    <w:rPr>
      <w:b/>
      <w:bCs/>
      <w:sz w:val="32"/>
    </w:rPr>
  </w:style>
  <w:style w:type="paragraph" w:styleId="Heading3">
    <w:name w:val="heading 3"/>
    <w:aliases w:val="Heading 14,H3,h3,l3,3,heading 3,Oscar Faber 3,3rd level,h31,31,h32,32,h33,33,h34,34,h35,35,sub-sub,sub-sub1,sub-sub2,sub-sub3,sub-sub4,sub section header,subsect,311,sub-sub11,Überschrift 3,- do not use,Sub-subsect heading,b,3 bullet,SECOND,B1"/>
    <w:basedOn w:val="Normal"/>
    <w:next w:val="Normal"/>
    <w:qFormat/>
    <w:rsid w:val="00DD4176"/>
    <w:pPr>
      <w:keepNext/>
      <w:numPr>
        <w:ilvl w:val="2"/>
        <w:numId w:val="1"/>
      </w:numPr>
      <w:spacing w:before="360" w:after="240"/>
      <w:outlineLvl w:val="2"/>
    </w:pPr>
    <w:rPr>
      <w:b/>
      <w:i/>
      <w:sz w:val="28"/>
    </w:rPr>
  </w:style>
  <w:style w:type="paragraph" w:styleId="Heading4">
    <w:name w:val="heading 4"/>
    <w:aliases w:val="h4,4th level,Schedules,4,Appendices,Schedules1,Schedules2,Schedules11,Sub-Minor,Überschrift 4,bullet indent,Te,H4,l4"/>
    <w:basedOn w:val="Normal"/>
    <w:next w:val="Normal"/>
    <w:qFormat/>
    <w:rsid w:val="00DD4176"/>
    <w:pPr>
      <w:keepNext/>
      <w:numPr>
        <w:ilvl w:val="3"/>
        <w:numId w:val="1"/>
      </w:numPr>
      <w:jc w:val="center"/>
      <w:outlineLvl w:val="3"/>
    </w:pPr>
    <w:rPr>
      <w:rFonts w:ascii="Verdana" w:hAnsi="Verdana"/>
      <w:color w:val="333399"/>
      <w:sz w:val="56"/>
    </w:rPr>
  </w:style>
  <w:style w:type="paragraph" w:styleId="Heading5">
    <w:name w:val="heading 5"/>
    <w:basedOn w:val="Normal"/>
    <w:next w:val="Normal"/>
    <w:qFormat/>
    <w:rsid w:val="00DD4176"/>
    <w:pPr>
      <w:keepNext/>
      <w:numPr>
        <w:ilvl w:val="4"/>
        <w:numId w:val="1"/>
      </w:numPr>
      <w:spacing w:before="120" w:after="12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DD417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D417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DD417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DD4176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92DBA"/>
    <w:rPr>
      <w:rFonts w:ascii="Tahoma" w:hAnsi="Tahoma"/>
      <w:color w:val="0000FF"/>
      <w:u w:val="single"/>
    </w:rPr>
  </w:style>
  <w:style w:type="paragraph" w:styleId="Header">
    <w:name w:val="header"/>
    <w:basedOn w:val="Normal"/>
    <w:rsid w:val="00DD4176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DD4176"/>
    <w:pPr>
      <w:jc w:val="center"/>
    </w:pPr>
    <w:rPr>
      <w:b/>
      <w:bCs/>
      <w:sz w:val="52"/>
    </w:rPr>
  </w:style>
  <w:style w:type="paragraph" w:styleId="Footer">
    <w:name w:val="footer"/>
    <w:basedOn w:val="Normal"/>
    <w:link w:val="FooterChar"/>
    <w:rsid w:val="00DD4176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392DBA"/>
    <w:rPr>
      <w:rFonts w:ascii="Tahoma" w:hAnsi="Tahoma"/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A71C4A"/>
    <w:rPr>
      <w:b/>
      <w:bCs/>
    </w:rPr>
  </w:style>
  <w:style w:type="paragraph" w:styleId="BodyText2">
    <w:name w:val="Body Text 2"/>
    <w:basedOn w:val="Normal"/>
    <w:rsid w:val="00DD4176"/>
  </w:style>
  <w:style w:type="paragraph" w:styleId="TOC1">
    <w:name w:val="toc 1"/>
    <w:basedOn w:val="Normal"/>
    <w:next w:val="Normal"/>
    <w:autoRedefine/>
    <w:uiPriority w:val="39"/>
    <w:rsid w:val="00DD4176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DD4176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rsid w:val="00DD4176"/>
    <w:pPr>
      <w:ind w:left="40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rsid w:val="00DD4176"/>
    <w:pPr>
      <w:ind w:left="60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rsid w:val="00DD4176"/>
    <w:pPr>
      <w:ind w:left="80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rsid w:val="00DD4176"/>
    <w:pPr>
      <w:ind w:left="10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rsid w:val="00DD4176"/>
    <w:pPr>
      <w:ind w:left="120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rsid w:val="00DD4176"/>
    <w:pPr>
      <w:ind w:left="14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rsid w:val="00DD4176"/>
    <w:pPr>
      <w:ind w:left="1600"/>
    </w:pPr>
    <w:rPr>
      <w:rFonts w:ascii="Times New Roman" w:hAnsi="Times New Roman"/>
      <w:szCs w:val="21"/>
    </w:rPr>
  </w:style>
  <w:style w:type="paragraph" w:styleId="BlockText">
    <w:name w:val="Block Text"/>
    <w:basedOn w:val="Normal"/>
    <w:rsid w:val="00DD4176"/>
    <w:pPr>
      <w:spacing w:after="120"/>
      <w:ind w:left="1440" w:right="1440"/>
    </w:pPr>
  </w:style>
  <w:style w:type="paragraph" w:styleId="BodyText3">
    <w:name w:val="Body Text 3"/>
    <w:basedOn w:val="Normal"/>
    <w:rsid w:val="00DD417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DD4176"/>
    <w:pPr>
      <w:spacing w:after="120"/>
      <w:ind w:firstLine="210"/>
      <w:jc w:val="left"/>
    </w:pPr>
    <w:rPr>
      <w:b w:val="0"/>
      <w:bCs w:val="0"/>
      <w:sz w:val="20"/>
    </w:rPr>
  </w:style>
  <w:style w:type="paragraph" w:styleId="BodyTextIndent">
    <w:name w:val="Body Text Indent"/>
    <w:basedOn w:val="Normal"/>
    <w:rsid w:val="00DD4176"/>
    <w:pPr>
      <w:spacing w:after="120"/>
      <w:ind w:left="283"/>
    </w:pPr>
  </w:style>
  <w:style w:type="paragraph" w:styleId="BodyTextFirstIndent2">
    <w:name w:val="Body Text First Indent 2"/>
    <w:basedOn w:val="BodyTextIndent"/>
    <w:rsid w:val="00DD4176"/>
    <w:pPr>
      <w:ind w:firstLine="210"/>
    </w:pPr>
  </w:style>
  <w:style w:type="paragraph" w:styleId="BodyTextIndent2">
    <w:name w:val="Body Text Indent 2"/>
    <w:basedOn w:val="Normal"/>
    <w:rsid w:val="00DD4176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DD4176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DD4176"/>
    <w:pPr>
      <w:spacing w:before="120" w:after="120"/>
    </w:pPr>
    <w:rPr>
      <w:b/>
      <w:bCs/>
      <w:szCs w:val="20"/>
    </w:rPr>
  </w:style>
  <w:style w:type="paragraph" w:styleId="Closing">
    <w:name w:val="Closing"/>
    <w:basedOn w:val="Normal"/>
    <w:rsid w:val="00DD4176"/>
    <w:pPr>
      <w:ind w:left="4252"/>
    </w:pPr>
  </w:style>
  <w:style w:type="paragraph" w:styleId="CommentText">
    <w:name w:val="annotation text"/>
    <w:basedOn w:val="Normal"/>
    <w:semiHidden/>
    <w:rsid w:val="00DD4176"/>
    <w:rPr>
      <w:szCs w:val="20"/>
    </w:rPr>
  </w:style>
  <w:style w:type="paragraph" w:styleId="Date">
    <w:name w:val="Date"/>
    <w:basedOn w:val="Normal"/>
    <w:next w:val="Normal"/>
    <w:rsid w:val="00DD4176"/>
  </w:style>
  <w:style w:type="paragraph" w:styleId="DocumentMap">
    <w:name w:val="Document Map"/>
    <w:basedOn w:val="Normal"/>
    <w:semiHidden/>
    <w:rsid w:val="00DD4176"/>
    <w:pPr>
      <w:shd w:val="clear" w:color="auto" w:fill="000080"/>
    </w:pPr>
    <w:rPr>
      <w:rFonts w:cs="Tahoma"/>
    </w:rPr>
  </w:style>
  <w:style w:type="paragraph" w:styleId="E-mailSignature">
    <w:name w:val="E-mail Signature"/>
    <w:basedOn w:val="Normal"/>
    <w:rsid w:val="00DD4176"/>
  </w:style>
  <w:style w:type="paragraph" w:styleId="EndnoteText">
    <w:name w:val="endnote text"/>
    <w:basedOn w:val="Normal"/>
    <w:semiHidden/>
    <w:rsid w:val="00DD4176"/>
    <w:rPr>
      <w:szCs w:val="20"/>
    </w:rPr>
  </w:style>
  <w:style w:type="paragraph" w:styleId="EnvelopeAddress">
    <w:name w:val="envelope address"/>
    <w:basedOn w:val="Normal"/>
    <w:rsid w:val="00DD4176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rsid w:val="00DD4176"/>
    <w:rPr>
      <w:rFonts w:cs="Arial"/>
      <w:szCs w:val="20"/>
    </w:rPr>
  </w:style>
  <w:style w:type="paragraph" w:styleId="FootnoteText">
    <w:name w:val="footnote text"/>
    <w:basedOn w:val="Normal"/>
    <w:semiHidden/>
    <w:rsid w:val="00DD4176"/>
    <w:rPr>
      <w:szCs w:val="20"/>
    </w:rPr>
  </w:style>
  <w:style w:type="paragraph" w:styleId="HTMLAddress">
    <w:name w:val="HTML Address"/>
    <w:basedOn w:val="Normal"/>
    <w:rsid w:val="00DD4176"/>
    <w:rPr>
      <w:i/>
      <w:iCs/>
    </w:rPr>
  </w:style>
  <w:style w:type="paragraph" w:styleId="HTMLPreformatted">
    <w:name w:val="HTML Preformatted"/>
    <w:basedOn w:val="Normal"/>
    <w:rsid w:val="00DD4176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DD4176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DD417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DD4176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DD4176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DD4176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DD4176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DD4176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DD4176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D4176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DD4176"/>
    <w:rPr>
      <w:rFonts w:cs="Arial"/>
      <w:b/>
      <w:bCs/>
    </w:rPr>
  </w:style>
  <w:style w:type="paragraph" w:styleId="List">
    <w:name w:val="List"/>
    <w:basedOn w:val="Normal"/>
    <w:rsid w:val="00DD4176"/>
    <w:pPr>
      <w:ind w:left="283" w:hanging="283"/>
    </w:pPr>
  </w:style>
  <w:style w:type="paragraph" w:styleId="List2">
    <w:name w:val="List 2"/>
    <w:basedOn w:val="Normal"/>
    <w:rsid w:val="00DD4176"/>
    <w:pPr>
      <w:ind w:left="566" w:hanging="283"/>
    </w:pPr>
  </w:style>
  <w:style w:type="paragraph" w:styleId="List3">
    <w:name w:val="List 3"/>
    <w:basedOn w:val="Normal"/>
    <w:rsid w:val="00DD4176"/>
    <w:pPr>
      <w:ind w:left="849" w:hanging="283"/>
    </w:pPr>
  </w:style>
  <w:style w:type="paragraph" w:styleId="List4">
    <w:name w:val="List 4"/>
    <w:basedOn w:val="Normal"/>
    <w:rsid w:val="00DD4176"/>
    <w:pPr>
      <w:ind w:left="1132" w:hanging="283"/>
    </w:pPr>
  </w:style>
  <w:style w:type="paragraph" w:styleId="List5">
    <w:name w:val="List 5"/>
    <w:basedOn w:val="Normal"/>
    <w:rsid w:val="00DD4176"/>
    <w:pPr>
      <w:ind w:left="1415" w:hanging="283"/>
    </w:pPr>
  </w:style>
  <w:style w:type="paragraph" w:styleId="ListBullet">
    <w:name w:val="List Bullet"/>
    <w:basedOn w:val="Normal"/>
    <w:autoRedefine/>
    <w:rsid w:val="00DD4176"/>
    <w:pPr>
      <w:numPr>
        <w:numId w:val="2"/>
      </w:numPr>
    </w:pPr>
  </w:style>
  <w:style w:type="paragraph" w:styleId="ListBullet2">
    <w:name w:val="List Bullet 2"/>
    <w:basedOn w:val="Normal"/>
    <w:autoRedefine/>
    <w:rsid w:val="00DD4176"/>
    <w:pPr>
      <w:numPr>
        <w:numId w:val="3"/>
      </w:numPr>
    </w:pPr>
  </w:style>
  <w:style w:type="paragraph" w:styleId="ListBullet3">
    <w:name w:val="List Bullet 3"/>
    <w:basedOn w:val="Normal"/>
    <w:autoRedefine/>
    <w:rsid w:val="00DD4176"/>
    <w:pPr>
      <w:numPr>
        <w:numId w:val="4"/>
      </w:numPr>
    </w:pPr>
  </w:style>
  <w:style w:type="paragraph" w:styleId="ListBullet4">
    <w:name w:val="List Bullet 4"/>
    <w:basedOn w:val="Normal"/>
    <w:autoRedefine/>
    <w:rsid w:val="00DD4176"/>
    <w:pPr>
      <w:numPr>
        <w:numId w:val="5"/>
      </w:numPr>
    </w:pPr>
  </w:style>
  <w:style w:type="paragraph" w:styleId="ListBullet5">
    <w:name w:val="List Bullet 5"/>
    <w:basedOn w:val="Normal"/>
    <w:autoRedefine/>
    <w:rsid w:val="00DD4176"/>
    <w:pPr>
      <w:numPr>
        <w:numId w:val="6"/>
      </w:numPr>
    </w:pPr>
  </w:style>
  <w:style w:type="paragraph" w:styleId="ListContinue">
    <w:name w:val="List Continue"/>
    <w:basedOn w:val="Normal"/>
    <w:rsid w:val="00DD4176"/>
    <w:pPr>
      <w:spacing w:after="120"/>
      <w:ind w:left="283"/>
    </w:pPr>
  </w:style>
  <w:style w:type="paragraph" w:styleId="ListContinue2">
    <w:name w:val="List Continue 2"/>
    <w:basedOn w:val="Normal"/>
    <w:rsid w:val="00DD4176"/>
    <w:pPr>
      <w:spacing w:after="120"/>
      <w:ind w:left="566"/>
    </w:pPr>
  </w:style>
  <w:style w:type="paragraph" w:styleId="ListContinue3">
    <w:name w:val="List Continue 3"/>
    <w:basedOn w:val="Normal"/>
    <w:rsid w:val="00DD4176"/>
    <w:pPr>
      <w:spacing w:after="120"/>
      <w:ind w:left="849"/>
    </w:pPr>
  </w:style>
  <w:style w:type="paragraph" w:styleId="ListContinue4">
    <w:name w:val="List Continue 4"/>
    <w:basedOn w:val="Normal"/>
    <w:rsid w:val="00DD4176"/>
    <w:pPr>
      <w:spacing w:after="120"/>
      <w:ind w:left="1132"/>
    </w:pPr>
  </w:style>
  <w:style w:type="paragraph" w:styleId="ListContinue5">
    <w:name w:val="List Continue 5"/>
    <w:basedOn w:val="Normal"/>
    <w:rsid w:val="00DD4176"/>
    <w:pPr>
      <w:spacing w:after="120"/>
      <w:ind w:left="1415"/>
    </w:pPr>
  </w:style>
  <w:style w:type="paragraph" w:styleId="ListNumber">
    <w:name w:val="List Number"/>
    <w:basedOn w:val="Normal"/>
    <w:rsid w:val="00DD4176"/>
    <w:pPr>
      <w:numPr>
        <w:numId w:val="7"/>
      </w:numPr>
    </w:pPr>
  </w:style>
  <w:style w:type="paragraph" w:styleId="ListNumber2">
    <w:name w:val="List Number 2"/>
    <w:basedOn w:val="Normal"/>
    <w:rsid w:val="00DD4176"/>
    <w:pPr>
      <w:numPr>
        <w:numId w:val="8"/>
      </w:numPr>
    </w:pPr>
  </w:style>
  <w:style w:type="paragraph" w:styleId="ListNumber3">
    <w:name w:val="List Number 3"/>
    <w:basedOn w:val="Normal"/>
    <w:rsid w:val="00DD4176"/>
    <w:pPr>
      <w:numPr>
        <w:numId w:val="9"/>
      </w:numPr>
    </w:pPr>
  </w:style>
  <w:style w:type="paragraph" w:styleId="ListNumber4">
    <w:name w:val="List Number 4"/>
    <w:basedOn w:val="Normal"/>
    <w:rsid w:val="00DD4176"/>
    <w:pPr>
      <w:numPr>
        <w:numId w:val="10"/>
      </w:numPr>
    </w:pPr>
  </w:style>
  <w:style w:type="paragraph" w:styleId="ListNumber5">
    <w:name w:val="List Number 5"/>
    <w:basedOn w:val="Normal"/>
    <w:rsid w:val="00DD4176"/>
    <w:pPr>
      <w:numPr>
        <w:numId w:val="11"/>
      </w:numPr>
    </w:pPr>
  </w:style>
  <w:style w:type="paragraph" w:styleId="MacroText">
    <w:name w:val="macro"/>
    <w:semiHidden/>
    <w:rsid w:val="00DD41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rsid w:val="00DD41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uiPriority w:val="99"/>
    <w:rsid w:val="00DD4176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DD4176"/>
    <w:pPr>
      <w:ind w:left="720"/>
    </w:pPr>
  </w:style>
  <w:style w:type="paragraph" w:styleId="NoteHeading">
    <w:name w:val="Note Heading"/>
    <w:basedOn w:val="Normal"/>
    <w:next w:val="Normal"/>
    <w:rsid w:val="00DD4176"/>
  </w:style>
  <w:style w:type="paragraph" w:styleId="PlainText">
    <w:name w:val="Plain Text"/>
    <w:basedOn w:val="Normal"/>
    <w:rsid w:val="00DD4176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rsid w:val="00DD4176"/>
  </w:style>
  <w:style w:type="paragraph" w:styleId="Signature">
    <w:name w:val="Signature"/>
    <w:basedOn w:val="Normal"/>
    <w:rsid w:val="00DD4176"/>
    <w:pPr>
      <w:ind w:left="4252"/>
    </w:pPr>
  </w:style>
  <w:style w:type="paragraph" w:styleId="Subtitle">
    <w:name w:val="Subtitle"/>
    <w:basedOn w:val="Normal"/>
    <w:qFormat/>
    <w:rsid w:val="00DD4176"/>
    <w:pPr>
      <w:spacing w:after="60"/>
      <w:jc w:val="center"/>
      <w:outlineLvl w:val="1"/>
    </w:pPr>
    <w:rPr>
      <w:rFonts w:cs="Arial"/>
      <w:sz w:val="24"/>
    </w:rPr>
  </w:style>
  <w:style w:type="paragraph" w:styleId="TableofAuthorities">
    <w:name w:val="table of authorities"/>
    <w:basedOn w:val="Normal"/>
    <w:next w:val="Normal"/>
    <w:semiHidden/>
    <w:rsid w:val="00DD4176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DD4176"/>
    <w:pPr>
      <w:ind w:left="400" w:hanging="400"/>
    </w:pPr>
  </w:style>
  <w:style w:type="paragraph" w:styleId="Title">
    <w:name w:val="Title"/>
    <w:basedOn w:val="Normal"/>
    <w:qFormat/>
    <w:rsid w:val="00DD417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DD4176"/>
    <w:pPr>
      <w:spacing w:before="120"/>
    </w:pPr>
    <w:rPr>
      <w:rFonts w:cs="Arial"/>
      <w:b/>
      <w:bCs/>
      <w:sz w:val="24"/>
    </w:rPr>
  </w:style>
  <w:style w:type="paragraph" w:customStyle="1" w:styleId="xl24">
    <w:name w:val="xl24"/>
    <w:basedOn w:val="Normal"/>
    <w:rsid w:val="00DD417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5">
    <w:name w:val="xl25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6">
    <w:name w:val="xl26"/>
    <w:basedOn w:val="Normal"/>
    <w:rsid w:val="00DD417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7">
    <w:name w:val="xl27"/>
    <w:basedOn w:val="Normal"/>
    <w:rsid w:val="00DD417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8">
    <w:name w:val="xl28"/>
    <w:basedOn w:val="Normal"/>
    <w:rsid w:val="00DD417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9">
    <w:name w:val="xl29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0">
    <w:name w:val="xl30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1">
    <w:name w:val="xl31"/>
    <w:basedOn w:val="Normal"/>
    <w:rsid w:val="00DD417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2">
    <w:name w:val="xl32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3">
    <w:name w:val="xl33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DD417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DD4176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DD4176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7">
    <w:name w:val="xl37"/>
    <w:basedOn w:val="Normal"/>
    <w:rsid w:val="00DD417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8">
    <w:name w:val="xl38"/>
    <w:basedOn w:val="Normal"/>
    <w:rsid w:val="00DD417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9">
    <w:name w:val="xl39"/>
    <w:basedOn w:val="Normal"/>
    <w:rsid w:val="00DD417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0">
    <w:name w:val="xl40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1">
    <w:name w:val="xl41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2">
    <w:name w:val="xl42"/>
    <w:basedOn w:val="Normal"/>
    <w:rsid w:val="00DD417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3">
    <w:name w:val="xl43"/>
    <w:basedOn w:val="Normal"/>
    <w:rsid w:val="00DD417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4">
    <w:name w:val="xl44"/>
    <w:basedOn w:val="Normal"/>
    <w:rsid w:val="00DD41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5">
    <w:name w:val="xl45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944A3"/>
    <w:pPr>
      <w:numPr>
        <w:numId w:val="46"/>
      </w:numPr>
    </w:pPr>
    <w:rPr>
      <w:lang w:eastAsia="en-GB"/>
    </w:rPr>
  </w:style>
  <w:style w:type="character" w:customStyle="1" w:styleId="FooterChar">
    <w:name w:val="Footer Char"/>
    <w:basedOn w:val="DefaultParagraphFont"/>
    <w:link w:val="Footer"/>
    <w:rsid w:val="005B0D17"/>
    <w:rPr>
      <w:rFonts w:ascii="Tahoma" w:hAnsi="Tahoma"/>
      <w:szCs w:val="24"/>
      <w:lang w:eastAsia="en-US"/>
    </w:rPr>
  </w:style>
  <w:style w:type="paragraph" w:styleId="BalloonText">
    <w:name w:val="Balloon Text"/>
    <w:basedOn w:val="Normal"/>
    <w:link w:val="BalloonTextChar"/>
    <w:rsid w:val="007928BF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28BF"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basedOn w:val="DefaultParagraphFont"/>
    <w:uiPriority w:val="20"/>
    <w:qFormat/>
    <w:rsid w:val="00385AA1"/>
    <w:rPr>
      <w:i/>
      <w:iCs/>
    </w:rPr>
  </w:style>
  <w:style w:type="table" w:styleId="TableGrid">
    <w:name w:val="Table Grid"/>
    <w:basedOn w:val="TableNormal"/>
    <w:rsid w:val="003E2A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642FD4"/>
    <w:pPr>
      <w:suppressAutoHyphens/>
      <w:autoSpaceDN w:val="0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1C4A"/>
    <w:pPr>
      <w:jc w:val="both"/>
    </w:pPr>
    <w:rPr>
      <w:rFonts w:ascii="Tahoma" w:hAnsi="Tahoma"/>
      <w:szCs w:val="24"/>
      <w:lang w:eastAsia="en-US"/>
    </w:rPr>
  </w:style>
  <w:style w:type="paragraph" w:styleId="Heading1">
    <w:name w:val="heading 1"/>
    <w:aliases w:val="h1,l1,H1,1,PRTM Heading 1,level 1,level1,Titre 1,Oscar Faber 1,11,12,13,14,15,16,17,18,19,110,111,112,113,114,115,121,131,141,151,161,171,181,191,116,122,132,142,152,162,172,182,192,117,123,133,143,153,163,173,183,193,don't use,section,chapter"/>
    <w:basedOn w:val="Normal"/>
    <w:next w:val="Normal"/>
    <w:qFormat/>
    <w:rsid w:val="00DD4176"/>
    <w:pPr>
      <w:keepNext/>
      <w:numPr>
        <w:numId w:val="1"/>
      </w:numPr>
      <w:spacing w:before="360" w:after="240"/>
      <w:outlineLvl w:val="0"/>
    </w:pPr>
    <w:rPr>
      <w:b/>
      <w:sz w:val="40"/>
    </w:rPr>
  </w:style>
  <w:style w:type="paragraph" w:styleId="Heading2">
    <w:name w:val="heading 2"/>
    <w:aliases w:val="h2,l2,H2,toc,level2,heading 2,2,PRTM Heading 2,Oscar Faber 2,21,22,23,24,25,26,27,28,29,210,211,212,213,214,215,221,231,241,251,261,271,281,291,216,222,232,242,252,262,272,282,292,217,223,233,243,253,263,273,283,293,2nd level,Header 2,sub-sect"/>
    <w:basedOn w:val="Normal"/>
    <w:next w:val="Normal"/>
    <w:qFormat/>
    <w:rsid w:val="00DD4176"/>
    <w:pPr>
      <w:keepNext/>
      <w:numPr>
        <w:ilvl w:val="1"/>
        <w:numId w:val="1"/>
      </w:numPr>
      <w:spacing w:before="360" w:after="240"/>
      <w:outlineLvl w:val="1"/>
    </w:pPr>
    <w:rPr>
      <w:b/>
      <w:bCs/>
      <w:sz w:val="32"/>
    </w:rPr>
  </w:style>
  <w:style w:type="paragraph" w:styleId="Heading3">
    <w:name w:val="heading 3"/>
    <w:aliases w:val="Heading 14,H3,h3,l3,3,heading 3,Oscar Faber 3,3rd level,h31,31,h32,32,h33,33,h34,34,h35,35,sub-sub,sub-sub1,sub-sub2,sub-sub3,sub-sub4,sub section header,subsect,311,sub-sub11,Überschrift 3,- do not use,Sub-subsect heading,b,3 bullet,SECOND,B1"/>
    <w:basedOn w:val="Normal"/>
    <w:next w:val="Normal"/>
    <w:qFormat/>
    <w:rsid w:val="00DD4176"/>
    <w:pPr>
      <w:keepNext/>
      <w:numPr>
        <w:ilvl w:val="2"/>
        <w:numId w:val="1"/>
      </w:numPr>
      <w:spacing w:before="360" w:after="240"/>
      <w:outlineLvl w:val="2"/>
    </w:pPr>
    <w:rPr>
      <w:b/>
      <w:i/>
      <w:sz w:val="28"/>
    </w:rPr>
  </w:style>
  <w:style w:type="paragraph" w:styleId="Heading4">
    <w:name w:val="heading 4"/>
    <w:aliases w:val="h4,4th level,Schedules,4,Appendices,Schedules1,Schedules2,Schedules11,Sub-Minor,Überschrift 4,bullet indent,Te,H4,l4"/>
    <w:basedOn w:val="Normal"/>
    <w:next w:val="Normal"/>
    <w:qFormat/>
    <w:rsid w:val="00DD4176"/>
    <w:pPr>
      <w:keepNext/>
      <w:numPr>
        <w:ilvl w:val="3"/>
        <w:numId w:val="1"/>
      </w:numPr>
      <w:jc w:val="center"/>
      <w:outlineLvl w:val="3"/>
    </w:pPr>
    <w:rPr>
      <w:rFonts w:ascii="Verdana" w:hAnsi="Verdana"/>
      <w:color w:val="333399"/>
      <w:sz w:val="56"/>
    </w:rPr>
  </w:style>
  <w:style w:type="paragraph" w:styleId="Heading5">
    <w:name w:val="heading 5"/>
    <w:basedOn w:val="Normal"/>
    <w:next w:val="Normal"/>
    <w:qFormat/>
    <w:rsid w:val="00DD4176"/>
    <w:pPr>
      <w:keepNext/>
      <w:numPr>
        <w:ilvl w:val="4"/>
        <w:numId w:val="1"/>
      </w:numPr>
      <w:spacing w:before="120" w:after="12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DD417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D417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DD417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DD4176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92DBA"/>
    <w:rPr>
      <w:rFonts w:ascii="Tahoma" w:hAnsi="Tahoma"/>
      <w:color w:val="0000FF"/>
      <w:u w:val="single"/>
    </w:rPr>
  </w:style>
  <w:style w:type="paragraph" w:styleId="Header">
    <w:name w:val="header"/>
    <w:basedOn w:val="Normal"/>
    <w:rsid w:val="00DD4176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DD4176"/>
    <w:pPr>
      <w:jc w:val="center"/>
    </w:pPr>
    <w:rPr>
      <w:b/>
      <w:bCs/>
      <w:sz w:val="52"/>
    </w:rPr>
  </w:style>
  <w:style w:type="paragraph" w:styleId="Footer">
    <w:name w:val="footer"/>
    <w:basedOn w:val="Normal"/>
    <w:link w:val="FooterChar"/>
    <w:rsid w:val="00DD4176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392DBA"/>
    <w:rPr>
      <w:rFonts w:ascii="Tahoma" w:hAnsi="Tahoma"/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A71C4A"/>
    <w:rPr>
      <w:b/>
      <w:bCs/>
    </w:rPr>
  </w:style>
  <w:style w:type="paragraph" w:styleId="BodyText2">
    <w:name w:val="Body Text 2"/>
    <w:basedOn w:val="Normal"/>
    <w:rsid w:val="00DD4176"/>
  </w:style>
  <w:style w:type="paragraph" w:styleId="TOC1">
    <w:name w:val="toc 1"/>
    <w:basedOn w:val="Normal"/>
    <w:next w:val="Normal"/>
    <w:autoRedefine/>
    <w:uiPriority w:val="39"/>
    <w:rsid w:val="00DD4176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DD4176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rsid w:val="00DD4176"/>
    <w:pPr>
      <w:ind w:left="40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rsid w:val="00DD4176"/>
    <w:pPr>
      <w:ind w:left="60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rsid w:val="00DD4176"/>
    <w:pPr>
      <w:ind w:left="80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rsid w:val="00DD4176"/>
    <w:pPr>
      <w:ind w:left="10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rsid w:val="00DD4176"/>
    <w:pPr>
      <w:ind w:left="120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rsid w:val="00DD4176"/>
    <w:pPr>
      <w:ind w:left="14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rsid w:val="00DD4176"/>
    <w:pPr>
      <w:ind w:left="1600"/>
    </w:pPr>
    <w:rPr>
      <w:rFonts w:ascii="Times New Roman" w:hAnsi="Times New Roman"/>
      <w:szCs w:val="21"/>
    </w:rPr>
  </w:style>
  <w:style w:type="paragraph" w:styleId="BlockText">
    <w:name w:val="Block Text"/>
    <w:basedOn w:val="Normal"/>
    <w:rsid w:val="00DD4176"/>
    <w:pPr>
      <w:spacing w:after="120"/>
      <w:ind w:left="1440" w:right="1440"/>
    </w:pPr>
  </w:style>
  <w:style w:type="paragraph" w:styleId="BodyText3">
    <w:name w:val="Body Text 3"/>
    <w:basedOn w:val="Normal"/>
    <w:rsid w:val="00DD417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DD4176"/>
    <w:pPr>
      <w:spacing w:after="120"/>
      <w:ind w:firstLine="210"/>
      <w:jc w:val="left"/>
    </w:pPr>
    <w:rPr>
      <w:b w:val="0"/>
      <w:bCs w:val="0"/>
      <w:sz w:val="20"/>
    </w:rPr>
  </w:style>
  <w:style w:type="paragraph" w:styleId="BodyTextIndent">
    <w:name w:val="Body Text Indent"/>
    <w:basedOn w:val="Normal"/>
    <w:rsid w:val="00DD4176"/>
    <w:pPr>
      <w:spacing w:after="120"/>
      <w:ind w:left="283"/>
    </w:pPr>
  </w:style>
  <w:style w:type="paragraph" w:styleId="BodyTextFirstIndent2">
    <w:name w:val="Body Text First Indent 2"/>
    <w:basedOn w:val="BodyTextIndent"/>
    <w:rsid w:val="00DD4176"/>
    <w:pPr>
      <w:ind w:firstLine="210"/>
    </w:pPr>
  </w:style>
  <w:style w:type="paragraph" w:styleId="BodyTextIndent2">
    <w:name w:val="Body Text Indent 2"/>
    <w:basedOn w:val="Normal"/>
    <w:rsid w:val="00DD4176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DD4176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DD4176"/>
    <w:pPr>
      <w:spacing w:before="120" w:after="120"/>
    </w:pPr>
    <w:rPr>
      <w:b/>
      <w:bCs/>
      <w:szCs w:val="20"/>
    </w:rPr>
  </w:style>
  <w:style w:type="paragraph" w:styleId="Closing">
    <w:name w:val="Closing"/>
    <w:basedOn w:val="Normal"/>
    <w:rsid w:val="00DD4176"/>
    <w:pPr>
      <w:ind w:left="4252"/>
    </w:pPr>
  </w:style>
  <w:style w:type="paragraph" w:styleId="CommentText">
    <w:name w:val="annotation text"/>
    <w:basedOn w:val="Normal"/>
    <w:semiHidden/>
    <w:rsid w:val="00DD4176"/>
    <w:rPr>
      <w:szCs w:val="20"/>
    </w:rPr>
  </w:style>
  <w:style w:type="paragraph" w:styleId="Date">
    <w:name w:val="Date"/>
    <w:basedOn w:val="Normal"/>
    <w:next w:val="Normal"/>
    <w:rsid w:val="00DD4176"/>
  </w:style>
  <w:style w:type="paragraph" w:styleId="DocumentMap">
    <w:name w:val="Document Map"/>
    <w:basedOn w:val="Normal"/>
    <w:semiHidden/>
    <w:rsid w:val="00DD4176"/>
    <w:pPr>
      <w:shd w:val="clear" w:color="auto" w:fill="000080"/>
    </w:pPr>
    <w:rPr>
      <w:rFonts w:cs="Tahoma"/>
    </w:rPr>
  </w:style>
  <w:style w:type="paragraph" w:styleId="E-mailSignature">
    <w:name w:val="E-mail Signature"/>
    <w:basedOn w:val="Normal"/>
    <w:rsid w:val="00DD4176"/>
  </w:style>
  <w:style w:type="paragraph" w:styleId="EndnoteText">
    <w:name w:val="endnote text"/>
    <w:basedOn w:val="Normal"/>
    <w:semiHidden/>
    <w:rsid w:val="00DD4176"/>
    <w:rPr>
      <w:szCs w:val="20"/>
    </w:rPr>
  </w:style>
  <w:style w:type="paragraph" w:styleId="EnvelopeAddress">
    <w:name w:val="envelope address"/>
    <w:basedOn w:val="Normal"/>
    <w:rsid w:val="00DD4176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rsid w:val="00DD4176"/>
    <w:rPr>
      <w:rFonts w:cs="Arial"/>
      <w:szCs w:val="20"/>
    </w:rPr>
  </w:style>
  <w:style w:type="paragraph" w:styleId="FootnoteText">
    <w:name w:val="footnote text"/>
    <w:basedOn w:val="Normal"/>
    <w:semiHidden/>
    <w:rsid w:val="00DD4176"/>
    <w:rPr>
      <w:szCs w:val="20"/>
    </w:rPr>
  </w:style>
  <w:style w:type="paragraph" w:styleId="HTMLAddress">
    <w:name w:val="HTML Address"/>
    <w:basedOn w:val="Normal"/>
    <w:rsid w:val="00DD4176"/>
    <w:rPr>
      <w:i/>
      <w:iCs/>
    </w:rPr>
  </w:style>
  <w:style w:type="paragraph" w:styleId="HTMLPreformatted">
    <w:name w:val="HTML Preformatted"/>
    <w:basedOn w:val="Normal"/>
    <w:rsid w:val="00DD4176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DD4176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DD417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DD4176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DD4176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DD4176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DD4176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DD4176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DD4176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D4176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DD4176"/>
    <w:rPr>
      <w:rFonts w:cs="Arial"/>
      <w:b/>
      <w:bCs/>
    </w:rPr>
  </w:style>
  <w:style w:type="paragraph" w:styleId="List">
    <w:name w:val="List"/>
    <w:basedOn w:val="Normal"/>
    <w:rsid w:val="00DD4176"/>
    <w:pPr>
      <w:ind w:left="283" w:hanging="283"/>
    </w:pPr>
  </w:style>
  <w:style w:type="paragraph" w:styleId="List2">
    <w:name w:val="List 2"/>
    <w:basedOn w:val="Normal"/>
    <w:rsid w:val="00DD4176"/>
    <w:pPr>
      <w:ind w:left="566" w:hanging="283"/>
    </w:pPr>
  </w:style>
  <w:style w:type="paragraph" w:styleId="List3">
    <w:name w:val="List 3"/>
    <w:basedOn w:val="Normal"/>
    <w:rsid w:val="00DD4176"/>
    <w:pPr>
      <w:ind w:left="849" w:hanging="283"/>
    </w:pPr>
  </w:style>
  <w:style w:type="paragraph" w:styleId="List4">
    <w:name w:val="List 4"/>
    <w:basedOn w:val="Normal"/>
    <w:rsid w:val="00DD4176"/>
    <w:pPr>
      <w:ind w:left="1132" w:hanging="283"/>
    </w:pPr>
  </w:style>
  <w:style w:type="paragraph" w:styleId="List5">
    <w:name w:val="List 5"/>
    <w:basedOn w:val="Normal"/>
    <w:rsid w:val="00DD4176"/>
    <w:pPr>
      <w:ind w:left="1415" w:hanging="283"/>
    </w:pPr>
  </w:style>
  <w:style w:type="paragraph" w:styleId="ListBullet">
    <w:name w:val="List Bullet"/>
    <w:basedOn w:val="Normal"/>
    <w:autoRedefine/>
    <w:rsid w:val="00DD4176"/>
    <w:pPr>
      <w:numPr>
        <w:numId w:val="2"/>
      </w:numPr>
    </w:pPr>
  </w:style>
  <w:style w:type="paragraph" w:styleId="ListBullet2">
    <w:name w:val="List Bullet 2"/>
    <w:basedOn w:val="Normal"/>
    <w:autoRedefine/>
    <w:rsid w:val="00DD4176"/>
    <w:pPr>
      <w:numPr>
        <w:numId w:val="3"/>
      </w:numPr>
    </w:pPr>
  </w:style>
  <w:style w:type="paragraph" w:styleId="ListBullet3">
    <w:name w:val="List Bullet 3"/>
    <w:basedOn w:val="Normal"/>
    <w:autoRedefine/>
    <w:rsid w:val="00DD4176"/>
    <w:pPr>
      <w:numPr>
        <w:numId w:val="4"/>
      </w:numPr>
    </w:pPr>
  </w:style>
  <w:style w:type="paragraph" w:styleId="ListBullet4">
    <w:name w:val="List Bullet 4"/>
    <w:basedOn w:val="Normal"/>
    <w:autoRedefine/>
    <w:rsid w:val="00DD4176"/>
    <w:pPr>
      <w:numPr>
        <w:numId w:val="5"/>
      </w:numPr>
    </w:pPr>
  </w:style>
  <w:style w:type="paragraph" w:styleId="ListBullet5">
    <w:name w:val="List Bullet 5"/>
    <w:basedOn w:val="Normal"/>
    <w:autoRedefine/>
    <w:rsid w:val="00DD4176"/>
    <w:pPr>
      <w:numPr>
        <w:numId w:val="6"/>
      </w:numPr>
    </w:pPr>
  </w:style>
  <w:style w:type="paragraph" w:styleId="ListContinue">
    <w:name w:val="List Continue"/>
    <w:basedOn w:val="Normal"/>
    <w:rsid w:val="00DD4176"/>
    <w:pPr>
      <w:spacing w:after="120"/>
      <w:ind w:left="283"/>
    </w:pPr>
  </w:style>
  <w:style w:type="paragraph" w:styleId="ListContinue2">
    <w:name w:val="List Continue 2"/>
    <w:basedOn w:val="Normal"/>
    <w:rsid w:val="00DD4176"/>
    <w:pPr>
      <w:spacing w:after="120"/>
      <w:ind w:left="566"/>
    </w:pPr>
  </w:style>
  <w:style w:type="paragraph" w:styleId="ListContinue3">
    <w:name w:val="List Continue 3"/>
    <w:basedOn w:val="Normal"/>
    <w:rsid w:val="00DD4176"/>
    <w:pPr>
      <w:spacing w:after="120"/>
      <w:ind w:left="849"/>
    </w:pPr>
  </w:style>
  <w:style w:type="paragraph" w:styleId="ListContinue4">
    <w:name w:val="List Continue 4"/>
    <w:basedOn w:val="Normal"/>
    <w:rsid w:val="00DD4176"/>
    <w:pPr>
      <w:spacing w:after="120"/>
      <w:ind w:left="1132"/>
    </w:pPr>
  </w:style>
  <w:style w:type="paragraph" w:styleId="ListContinue5">
    <w:name w:val="List Continue 5"/>
    <w:basedOn w:val="Normal"/>
    <w:rsid w:val="00DD4176"/>
    <w:pPr>
      <w:spacing w:after="120"/>
      <w:ind w:left="1415"/>
    </w:pPr>
  </w:style>
  <w:style w:type="paragraph" w:styleId="ListNumber">
    <w:name w:val="List Number"/>
    <w:basedOn w:val="Normal"/>
    <w:rsid w:val="00DD4176"/>
    <w:pPr>
      <w:numPr>
        <w:numId w:val="7"/>
      </w:numPr>
    </w:pPr>
  </w:style>
  <w:style w:type="paragraph" w:styleId="ListNumber2">
    <w:name w:val="List Number 2"/>
    <w:basedOn w:val="Normal"/>
    <w:rsid w:val="00DD4176"/>
    <w:pPr>
      <w:numPr>
        <w:numId w:val="8"/>
      </w:numPr>
    </w:pPr>
  </w:style>
  <w:style w:type="paragraph" w:styleId="ListNumber3">
    <w:name w:val="List Number 3"/>
    <w:basedOn w:val="Normal"/>
    <w:rsid w:val="00DD4176"/>
    <w:pPr>
      <w:numPr>
        <w:numId w:val="9"/>
      </w:numPr>
    </w:pPr>
  </w:style>
  <w:style w:type="paragraph" w:styleId="ListNumber4">
    <w:name w:val="List Number 4"/>
    <w:basedOn w:val="Normal"/>
    <w:rsid w:val="00DD4176"/>
    <w:pPr>
      <w:numPr>
        <w:numId w:val="10"/>
      </w:numPr>
    </w:pPr>
  </w:style>
  <w:style w:type="paragraph" w:styleId="ListNumber5">
    <w:name w:val="List Number 5"/>
    <w:basedOn w:val="Normal"/>
    <w:rsid w:val="00DD4176"/>
    <w:pPr>
      <w:numPr>
        <w:numId w:val="11"/>
      </w:numPr>
    </w:pPr>
  </w:style>
  <w:style w:type="paragraph" w:styleId="MacroText">
    <w:name w:val="macro"/>
    <w:semiHidden/>
    <w:rsid w:val="00DD41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rsid w:val="00DD41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uiPriority w:val="99"/>
    <w:rsid w:val="00DD4176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DD4176"/>
    <w:pPr>
      <w:ind w:left="720"/>
    </w:pPr>
  </w:style>
  <w:style w:type="paragraph" w:styleId="NoteHeading">
    <w:name w:val="Note Heading"/>
    <w:basedOn w:val="Normal"/>
    <w:next w:val="Normal"/>
    <w:rsid w:val="00DD4176"/>
  </w:style>
  <w:style w:type="paragraph" w:styleId="PlainText">
    <w:name w:val="Plain Text"/>
    <w:basedOn w:val="Normal"/>
    <w:rsid w:val="00DD4176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rsid w:val="00DD4176"/>
  </w:style>
  <w:style w:type="paragraph" w:styleId="Signature">
    <w:name w:val="Signature"/>
    <w:basedOn w:val="Normal"/>
    <w:rsid w:val="00DD4176"/>
    <w:pPr>
      <w:ind w:left="4252"/>
    </w:pPr>
  </w:style>
  <w:style w:type="paragraph" w:styleId="Subtitle">
    <w:name w:val="Subtitle"/>
    <w:basedOn w:val="Normal"/>
    <w:qFormat/>
    <w:rsid w:val="00DD4176"/>
    <w:pPr>
      <w:spacing w:after="60"/>
      <w:jc w:val="center"/>
      <w:outlineLvl w:val="1"/>
    </w:pPr>
    <w:rPr>
      <w:rFonts w:cs="Arial"/>
      <w:sz w:val="24"/>
    </w:rPr>
  </w:style>
  <w:style w:type="paragraph" w:styleId="TableofAuthorities">
    <w:name w:val="table of authorities"/>
    <w:basedOn w:val="Normal"/>
    <w:next w:val="Normal"/>
    <w:semiHidden/>
    <w:rsid w:val="00DD4176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DD4176"/>
    <w:pPr>
      <w:ind w:left="400" w:hanging="400"/>
    </w:pPr>
  </w:style>
  <w:style w:type="paragraph" w:styleId="Title">
    <w:name w:val="Title"/>
    <w:basedOn w:val="Normal"/>
    <w:qFormat/>
    <w:rsid w:val="00DD417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DD4176"/>
    <w:pPr>
      <w:spacing w:before="120"/>
    </w:pPr>
    <w:rPr>
      <w:rFonts w:cs="Arial"/>
      <w:b/>
      <w:bCs/>
      <w:sz w:val="24"/>
    </w:rPr>
  </w:style>
  <w:style w:type="paragraph" w:customStyle="1" w:styleId="xl24">
    <w:name w:val="xl24"/>
    <w:basedOn w:val="Normal"/>
    <w:rsid w:val="00DD417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5">
    <w:name w:val="xl25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6">
    <w:name w:val="xl26"/>
    <w:basedOn w:val="Normal"/>
    <w:rsid w:val="00DD417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7">
    <w:name w:val="xl27"/>
    <w:basedOn w:val="Normal"/>
    <w:rsid w:val="00DD417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8">
    <w:name w:val="xl28"/>
    <w:basedOn w:val="Normal"/>
    <w:rsid w:val="00DD417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9">
    <w:name w:val="xl29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0">
    <w:name w:val="xl30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1">
    <w:name w:val="xl31"/>
    <w:basedOn w:val="Normal"/>
    <w:rsid w:val="00DD417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2">
    <w:name w:val="xl32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3">
    <w:name w:val="xl33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DD417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DD4176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DD4176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7">
    <w:name w:val="xl37"/>
    <w:basedOn w:val="Normal"/>
    <w:rsid w:val="00DD417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8">
    <w:name w:val="xl38"/>
    <w:basedOn w:val="Normal"/>
    <w:rsid w:val="00DD417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9">
    <w:name w:val="xl39"/>
    <w:basedOn w:val="Normal"/>
    <w:rsid w:val="00DD417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0">
    <w:name w:val="xl40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1">
    <w:name w:val="xl41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2">
    <w:name w:val="xl42"/>
    <w:basedOn w:val="Normal"/>
    <w:rsid w:val="00DD417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3">
    <w:name w:val="xl43"/>
    <w:basedOn w:val="Normal"/>
    <w:rsid w:val="00DD417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4">
    <w:name w:val="xl44"/>
    <w:basedOn w:val="Normal"/>
    <w:rsid w:val="00DD41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5">
    <w:name w:val="xl45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944A3"/>
    <w:pPr>
      <w:numPr>
        <w:numId w:val="46"/>
      </w:numPr>
    </w:pPr>
    <w:rPr>
      <w:lang w:eastAsia="en-GB"/>
    </w:rPr>
  </w:style>
  <w:style w:type="character" w:customStyle="1" w:styleId="FooterChar">
    <w:name w:val="Footer Char"/>
    <w:basedOn w:val="DefaultParagraphFont"/>
    <w:link w:val="Footer"/>
    <w:rsid w:val="005B0D17"/>
    <w:rPr>
      <w:rFonts w:ascii="Tahoma" w:hAnsi="Tahoma"/>
      <w:szCs w:val="24"/>
      <w:lang w:eastAsia="en-US"/>
    </w:rPr>
  </w:style>
  <w:style w:type="paragraph" w:styleId="BalloonText">
    <w:name w:val="Balloon Text"/>
    <w:basedOn w:val="Normal"/>
    <w:link w:val="BalloonTextChar"/>
    <w:rsid w:val="007928BF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28BF"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basedOn w:val="DefaultParagraphFont"/>
    <w:uiPriority w:val="20"/>
    <w:qFormat/>
    <w:rsid w:val="00385AA1"/>
    <w:rPr>
      <w:i/>
      <w:iCs/>
    </w:rPr>
  </w:style>
  <w:style w:type="table" w:styleId="TableGrid">
    <w:name w:val="Table Grid"/>
    <w:basedOn w:val="TableNormal"/>
    <w:rsid w:val="003E2A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642FD4"/>
    <w:pPr>
      <w:suppressAutoHyphens/>
      <w:autoSpaceDN w:val="0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0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127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807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8789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59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22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18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64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41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50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99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3861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57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36248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88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03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06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31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11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06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22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48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23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77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8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43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8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0057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354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19662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96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77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08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65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71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30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53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98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48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99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9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4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0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73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37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33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82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0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1553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88906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4737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4384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4152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9718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6664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797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newbold\Desktop\BLANK%20-%20THATCHAM%20-%20SCOPE%20OF%20WORKS%2014th%20Sep%20200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DE8F87-A9CF-4555-8130-3F215B9D1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- THATCHAM - SCOPE OF WORKS 14th Sep 2009</Template>
  <TotalTime>2</TotalTime>
  <Pages>9</Pages>
  <Words>1498</Words>
  <Characters>8539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Specification</vt:lpstr>
    </vt:vector>
  </TitlesOfParts>
  <Company>Unified Group Ltd</Company>
  <LinksUpToDate>false</LinksUpToDate>
  <CharactersWithSpaces>10017</CharactersWithSpaces>
  <SharedDoc>false</SharedDoc>
  <HLinks>
    <vt:vector size="96" baseType="variant">
      <vt:variant>
        <vt:i4>3997746</vt:i4>
      </vt:variant>
      <vt:variant>
        <vt:i4>84</vt:i4>
      </vt:variant>
      <vt:variant>
        <vt:i4>0</vt:i4>
      </vt:variant>
      <vt:variant>
        <vt:i4>5</vt:i4>
      </vt:variant>
      <vt:variant>
        <vt:lpwstr>http://www.virtualaccess.com/uploads/images/products/gw6000.jpg</vt:lpwstr>
      </vt:variant>
      <vt:variant>
        <vt:lpwstr/>
      </vt:variant>
      <vt:variant>
        <vt:i4>7864432</vt:i4>
      </vt:variant>
      <vt:variant>
        <vt:i4>75</vt:i4>
      </vt:variant>
      <vt:variant>
        <vt:i4>0</vt:i4>
      </vt:variant>
      <vt:variant>
        <vt:i4>5</vt:i4>
      </vt:variant>
      <vt:variant>
        <vt:lpwstr>javascript:OpenNewWindow('/PhotoDetails.asp?ShowDESC=N&amp;ProductCode='%20+%20escape('2200%2D12320%2D025'),%20640,%20600)</vt:lpwstr>
      </vt:variant>
      <vt:variant>
        <vt:lpwstr/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_Toc251178086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_Toc251178085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_Toc251178084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_Toc251178083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_Toc251178082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_Toc251178081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_Toc251178080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_Toc251178079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_Toc251178078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_Toc251178077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_Toc251178076</vt:lpwstr>
      </vt:variant>
      <vt:variant>
        <vt:i4>1835060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_Toc251178075</vt:lpwstr>
      </vt:variant>
      <vt:variant>
        <vt:i4>7864432</vt:i4>
      </vt:variant>
      <vt:variant>
        <vt:i4>10112</vt:i4>
      </vt:variant>
      <vt:variant>
        <vt:i4>1026</vt:i4>
      </vt:variant>
      <vt:variant>
        <vt:i4>4</vt:i4>
      </vt:variant>
      <vt:variant>
        <vt:lpwstr>javascript:OpenNewWindow('/PhotoDetails.asp?ShowDESC=N&amp;ProductCode='%20+%20escape('2200%2D12320%2D025'),%20640,%20600)</vt:lpwstr>
      </vt:variant>
      <vt:variant>
        <vt:lpwstr/>
      </vt:variant>
      <vt:variant>
        <vt:i4>3997746</vt:i4>
      </vt:variant>
      <vt:variant>
        <vt:i4>13858</vt:i4>
      </vt:variant>
      <vt:variant>
        <vt:i4>1028</vt:i4>
      </vt:variant>
      <vt:variant>
        <vt:i4>4</vt:i4>
      </vt:variant>
      <vt:variant>
        <vt:lpwstr>http://www.virtualaccess.com/uploads/images/products/gw6000.jpg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Specification</dc:title>
  <dc:creator>duncan_burgess@optum.com</dc:creator>
  <cp:lastModifiedBy>Burgess, Duncan J</cp:lastModifiedBy>
  <cp:revision>3</cp:revision>
  <cp:lastPrinted>2010-03-02T07:42:00Z</cp:lastPrinted>
  <dcterms:created xsi:type="dcterms:W3CDTF">2017-09-13T04:35:00Z</dcterms:created>
  <dcterms:modified xsi:type="dcterms:W3CDTF">2017-09-13T04:36:00Z</dcterms:modified>
</cp:coreProperties>
</file>